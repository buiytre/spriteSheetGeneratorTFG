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4D422" w14:textId="77777777" w:rsidR="00E65122" w:rsidRDefault="00E65122" w:rsidP="00E65122">
      <w:pPr>
        <w:pStyle w:val="NormalWeb"/>
        <w:spacing w:after="0"/>
        <w:jc w:val="both"/>
      </w:pPr>
      <w:r>
        <w:t>Portada:</w:t>
      </w:r>
    </w:p>
    <w:p w14:paraId="12E2799E" w14:textId="77777777" w:rsidR="00FC0074" w:rsidRDefault="00FC0074" w:rsidP="00E65122">
      <w:pPr>
        <w:pStyle w:val="NormalWeb"/>
        <w:spacing w:after="0"/>
        <w:jc w:val="both"/>
      </w:pPr>
      <w:r>
        <w:t xml:space="preserve">a) Títol </w:t>
      </w:r>
      <w:r>
        <w:rPr>
          <w:rFonts w:ascii="Arial" w:hAnsi="Arial" w:cs="Arial"/>
          <w:b/>
          <w:bCs/>
          <w:color w:val="CC0000"/>
        </w:rPr>
        <w:t>Desarrollo de un editor de sprite sheets en HTML5</w:t>
      </w:r>
    </w:p>
    <w:p w14:paraId="15606E87" w14:textId="77777777" w:rsidR="00FC0074" w:rsidRDefault="00FC0074" w:rsidP="00E65122">
      <w:pPr>
        <w:pStyle w:val="NormalWeb"/>
        <w:spacing w:after="0"/>
        <w:jc w:val="both"/>
      </w:pPr>
      <w:r>
        <w:t xml:space="preserve">b) Autor Ignacio Soto Alsina </w:t>
      </w:r>
    </w:p>
    <w:p w14:paraId="2F7CF980" w14:textId="77777777" w:rsidR="00FC0074" w:rsidRDefault="00FC0074" w:rsidP="00E65122">
      <w:pPr>
        <w:pStyle w:val="NormalWeb"/>
        <w:spacing w:after="0"/>
        <w:jc w:val="both"/>
      </w:pPr>
      <w:r>
        <w:t>c) Data de defensa ???</w:t>
      </w:r>
    </w:p>
    <w:p w14:paraId="687C6FC6" w14:textId="77777777" w:rsidR="00FC0074" w:rsidRDefault="00FC0074" w:rsidP="00E65122">
      <w:pPr>
        <w:pStyle w:val="NormalWeb"/>
        <w:spacing w:after="0"/>
        <w:jc w:val="both"/>
      </w:pPr>
      <w:r>
        <w:t xml:space="preserve">d) Director i Departament del Director </w:t>
      </w:r>
      <w:r>
        <w:rPr>
          <w:rFonts w:ascii="Arial" w:hAnsi="Arial" w:cs="Arial"/>
          <w:color w:val="000000"/>
          <w:sz w:val="18"/>
          <w:szCs w:val="18"/>
        </w:rPr>
        <w:t>ALEJANDRO RÍOS JEREZ</w:t>
      </w:r>
      <w:r>
        <w:t xml:space="preserve"> </w:t>
      </w:r>
      <w:hyperlink r:id="rId9" w:history="1">
        <w:r>
          <w:rPr>
            <w:rStyle w:val="Hipervnculo"/>
            <w:rFonts w:ascii="Arial" w:eastAsiaTheme="majorEastAsia" w:hAnsi="Arial" w:cs="Arial"/>
            <w:color w:val="000000"/>
          </w:rPr>
          <w:t>Departamento de Ciencias de la Computación</w:t>
        </w:r>
      </w:hyperlink>
    </w:p>
    <w:p w14:paraId="08D8FBB0" w14:textId="77777777" w:rsidR="00FC0074" w:rsidRDefault="00FC0074" w:rsidP="00E65122">
      <w:pPr>
        <w:pStyle w:val="NormalWeb"/>
        <w:spacing w:after="0"/>
        <w:jc w:val="both"/>
      </w:pPr>
      <w:r>
        <w:t>e) Titulació Grado Ingenieria Informatica</w:t>
      </w:r>
    </w:p>
    <w:p w14:paraId="073C52FA" w14:textId="77777777" w:rsidR="00FC0074" w:rsidRDefault="00FC0074" w:rsidP="00E65122">
      <w:pPr>
        <w:pStyle w:val="NormalWeb"/>
        <w:spacing w:after="0"/>
        <w:jc w:val="both"/>
      </w:pPr>
      <w:r>
        <w:t>f) Especialitat Computación</w:t>
      </w:r>
    </w:p>
    <w:p w14:paraId="3047F19A" w14:textId="77777777" w:rsidR="00FC0074" w:rsidRDefault="00FC0074" w:rsidP="00E65122">
      <w:pPr>
        <w:pStyle w:val="NormalWeb"/>
        <w:spacing w:after="0"/>
        <w:jc w:val="both"/>
      </w:pPr>
      <w:r>
        <w:t>g) Centre: FACULTAT D’INFORMÀTICA DE BARCELONA (FIB)</w:t>
      </w:r>
    </w:p>
    <w:p w14:paraId="530C5DF0" w14:textId="77777777" w:rsidR="00FC0074" w:rsidRDefault="00FC0074" w:rsidP="00E65122">
      <w:pPr>
        <w:pStyle w:val="NormalWeb"/>
        <w:spacing w:after="0"/>
        <w:jc w:val="both"/>
      </w:pPr>
      <w:r>
        <w:t xml:space="preserve">h) Universitat: UNIVERSITAT POLITÈCNICA DE CATALUNYA (UPC) – BarcelonaTech </w:t>
      </w:r>
    </w:p>
    <w:sdt>
      <w:sdtPr>
        <w:rPr>
          <w:rFonts w:asciiTheme="minorHAnsi" w:eastAsiaTheme="minorEastAsia" w:hAnsiTheme="minorHAnsi" w:cstheme="minorBidi"/>
          <w:color w:val="auto"/>
          <w:sz w:val="22"/>
          <w:szCs w:val="22"/>
        </w:rPr>
        <w:id w:val="-645045320"/>
        <w:docPartObj>
          <w:docPartGallery w:val="Table of Contents"/>
          <w:docPartUnique/>
        </w:docPartObj>
      </w:sdtPr>
      <w:sdtEndPr>
        <w:rPr>
          <w:b/>
          <w:bCs/>
        </w:rPr>
      </w:sdtEndPr>
      <w:sdtContent>
        <w:p w14:paraId="1C7C947C" w14:textId="77777777" w:rsidR="00EC15EB" w:rsidRDefault="00EC15EB" w:rsidP="00E65122">
          <w:pPr>
            <w:pStyle w:val="Puesto"/>
            <w:jc w:val="both"/>
          </w:pPr>
          <w:r>
            <w:t>Contenido</w:t>
          </w:r>
        </w:p>
        <w:p w14:paraId="725919C8" w14:textId="77777777" w:rsidR="00CC2BA1" w:rsidRDefault="00EC15EB" w:rsidP="00E65122">
          <w:pPr>
            <w:pStyle w:val="TDC1"/>
            <w:tabs>
              <w:tab w:val="left" w:pos="440"/>
              <w:tab w:val="right" w:pos="9350"/>
            </w:tabs>
            <w:jc w:val="both"/>
            <w:rPr>
              <w:noProof/>
              <w:lang w:eastAsia="es-ES"/>
            </w:rPr>
          </w:pPr>
          <w:r>
            <w:fldChar w:fldCharType="begin"/>
          </w:r>
          <w:r>
            <w:instrText xml:space="preserve"> TOC \o "1-3" \h \z \u </w:instrText>
          </w:r>
          <w:r>
            <w:fldChar w:fldCharType="separate"/>
          </w:r>
          <w:hyperlink w:anchor="_Toc409395522" w:history="1">
            <w:r w:rsidR="00CC2BA1" w:rsidRPr="00645563">
              <w:rPr>
                <w:rStyle w:val="Hipervnculo"/>
                <w:noProof/>
              </w:rPr>
              <w:t>1</w:t>
            </w:r>
            <w:r w:rsidR="00CC2BA1">
              <w:rPr>
                <w:noProof/>
                <w:lang w:eastAsia="es-ES"/>
              </w:rPr>
              <w:tab/>
            </w:r>
            <w:r w:rsidR="00CC2BA1" w:rsidRPr="00645563">
              <w:rPr>
                <w:rStyle w:val="Hipervnculo"/>
                <w:noProof/>
              </w:rPr>
              <w:t>Introducción</w:t>
            </w:r>
            <w:r w:rsidR="00CC2BA1">
              <w:rPr>
                <w:noProof/>
                <w:webHidden/>
              </w:rPr>
              <w:tab/>
            </w:r>
            <w:r w:rsidR="00CC2BA1">
              <w:rPr>
                <w:noProof/>
                <w:webHidden/>
              </w:rPr>
              <w:fldChar w:fldCharType="begin"/>
            </w:r>
            <w:r w:rsidR="00CC2BA1">
              <w:rPr>
                <w:noProof/>
                <w:webHidden/>
              </w:rPr>
              <w:instrText xml:space="preserve"> PAGEREF _Toc409395522 \h </w:instrText>
            </w:r>
            <w:r w:rsidR="00CC2BA1">
              <w:rPr>
                <w:noProof/>
                <w:webHidden/>
              </w:rPr>
            </w:r>
            <w:r w:rsidR="00CC2BA1">
              <w:rPr>
                <w:noProof/>
                <w:webHidden/>
              </w:rPr>
              <w:fldChar w:fldCharType="separate"/>
            </w:r>
            <w:r w:rsidR="00CC2BA1">
              <w:rPr>
                <w:noProof/>
                <w:webHidden/>
              </w:rPr>
              <w:t>3</w:t>
            </w:r>
            <w:r w:rsidR="00CC2BA1">
              <w:rPr>
                <w:noProof/>
                <w:webHidden/>
              </w:rPr>
              <w:fldChar w:fldCharType="end"/>
            </w:r>
          </w:hyperlink>
        </w:p>
        <w:p w14:paraId="5F3F0B76" w14:textId="77777777" w:rsidR="00CC2BA1" w:rsidRDefault="00CC2BA1" w:rsidP="00E65122">
          <w:pPr>
            <w:pStyle w:val="TDC2"/>
            <w:tabs>
              <w:tab w:val="left" w:pos="880"/>
              <w:tab w:val="right" w:pos="9350"/>
            </w:tabs>
            <w:jc w:val="both"/>
            <w:rPr>
              <w:noProof/>
              <w:lang w:eastAsia="es-ES"/>
            </w:rPr>
          </w:pPr>
          <w:hyperlink w:anchor="_Toc409395523" w:history="1">
            <w:r w:rsidRPr="00645563">
              <w:rPr>
                <w:rStyle w:val="Hipervnculo"/>
                <w:noProof/>
              </w:rPr>
              <w:t>1.1</w:t>
            </w:r>
            <w:r>
              <w:rPr>
                <w:noProof/>
                <w:lang w:eastAsia="es-ES"/>
              </w:rPr>
              <w:tab/>
            </w:r>
            <w:r w:rsidRPr="00645563">
              <w:rPr>
                <w:rStyle w:val="Hipervnculo"/>
                <w:noProof/>
              </w:rPr>
              <w:t>Formulación del problema</w:t>
            </w:r>
            <w:r>
              <w:rPr>
                <w:noProof/>
                <w:webHidden/>
              </w:rPr>
              <w:tab/>
            </w:r>
            <w:r>
              <w:rPr>
                <w:noProof/>
                <w:webHidden/>
              </w:rPr>
              <w:fldChar w:fldCharType="begin"/>
            </w:r>
            <w:r>
              <w:rPr>
                <w:noProof/>
                <w:webHidden/>
              </w:rPr>
              <w:instrText xml:space="preserve"> PAGEREF _Toc409395523 \h </w:instrText>
            </w:r>
            <w:r>
              <w:rPr>
                <w:noProof/>
                <w:webHidden/>
              </w:rPr>
            </w:r>
            <w:r>
              <w:rPr>
                <w:noProof/>
                <w:webHidden/>
              </w:rPr>
              <w:fldChar w:fldCharType="separate"/>
            </w:r>
            <w:r>
              <w:rPr>
                <w:noProof/>
                <w:webHidden/>
              </w:rPr>
              <w:t>3</w:t>
            </w:r>
            <w:r>
              <w:rPr>
                <w:noProof/>
                <w:webHidden/>
              </w:rPr>
              <w:fldChar w:fldCharType="end"/>
            </w:r>
          </w:hyperlink>
        </w:p>
        <w:p w14:paraId="10A786CF" w14:textId="77777777" w:rsidR="00CC2BA1" w:rsidRDefault="00CC2BA1" w:rsidP="00E65122">
          <w:pPr>
            <w:pStyle w:val="TDC2"/>
            <w:tabs>
              <w:tab w:val="left" w:pos="880"/>
              <w:tab w:val="right" w:pos="9350"/>
            </w:tabs>
            <w:jc w:val="both"/>
            <w:rPr>
              <w:noProof/>
              <w:lang w:eastAsia="es-ES"/>
            </w:rPr>
          </w:pPr>
          <w:hyperlink w:anchor="_Toc409395524" w:history="1">
            <w:r w:rsidRPr="00645563">
              <w:rPr>
                <w:rStyle w:val="Hipervnculo"/>
                <w:noProof/>
              </w:rPr>
              <w:t>1.2</w:t>
            </w:r>
            <w:r>
              <w:rPr>
                <w:noProof/>
                <w:lang w:eastAsia="es-ES"/>
              </w:rPr>
              <w:tab/>
            </w:r>
            <w:r w:rsidRPr="00645563">
              <w:rPr>
                <w:rStyle w:val="Hipervnculo"/>
                <w:noProof/>
              </w:rPr>
              <w:t>Análisis del contexto y el estado del arte</w:t>
            </w:r>
            <w:r>
              <w:rPr>
                <w:noProof/>
                <w:webHidden/>
              </w:rPr>
              <w:tab/>
            </w:r>
            <w:r>
              <w:rPr>
                <w:noProof/>
                <w:webHidden/>
              </w:rPr>
              <w:fldChar w:fldCharType="begin"/>
            </w:r>
            <w:r>
              <w:rPr>
                <w:noProof/>
                <w:webHidden/>
              </w:rPr>
              <w:instrText xml:space="preserve"> PAGEREF _Toc409395524 \h </w:instrText>
            </w:r>
            <w:r>
              <w:rPr>
                <w:noProof/>
                <w:webHidden/>
              </w:rPr>
            </w:r>
            <w:r>
              <w:rPr>
                <w:noProof/>
                <w:webHidden/>
              </w:rPr>
              <w:fldChar w:fldCharType="separate"/>
            </w:r>
            <w:r>
              <w:rPr>
                <w:noProof/>
                <w:webHidden/>
              </w:rPr>
              <w:t>4</w:t>
            </w:r>
            <w:r>
              <w:rPr>
                <w:noProof/>
                <w:webHidden/>
              </w:rPr>
              <w:fldChar w:fldCharType="end"/>
            </w:r>
          </w:hyperlink>
        </w:p>
        <w:p w14:paraId="05EB7DFB" w14:textId="77777777" w:rsidR="00CC2BA1" w:rsidRDefault="00CC2BA1" w:rsidP="00E65122">
          <w:pPr>
            <w:pStyle w:val="TDC3"/>
            <w:tabs>
              <w:tab w:val="left" w:pos="1320"/>
              <w:tab w:val="right" w:pos="9350"/>
            </w:tabs>
            <w:jc w:val="both"/>
            <w:rPr>
              <w:rFonts w:cstheme="minorBidi"/>
              <w:noProof/>
            </w:rPr>
          </w:pPr>
          <w:hyperlink w:anchor="_Toc409395525" w:history="1">
            <w:r w:rsidRPr="00645563">
              <w:rPr>
                <w:rStyle w:val="Hipervnculo"/>
                <w:noProof/>
              </w:rPr>
              <w:t>1.2.1</w:t>
            </w:r>
            <w:r>
              <w:rPr>
                <w:rFonts w:cstheme="minorBidi"/>
                <w:noProof/>
              </w:rPr>
              <w:tab/>
            </w:r>
            <w:r w:rsidRPr="00645563">
              <w:rPr>
                <w:rStyle w:val="Hipervnculo"/>
                <w:noProof/>
              </w:rPr>
              <w:t>Contexto</w:t>
            </w:r>
            <w:r>
              <w:rPr>
                <w:noProof/>
                <w:webHidden/>
              </w:rPr>
              <w:tab/>
            </w:r>
            <w:r>
              <w:rPr>
                <w:noProof/>
                <w:webHidden/>
              </w:rPr>
              <w:fldChar w:fldCharType="begin"/>
            </w:r>
            <w:r>
              <w:rPr>
                <w:noProof/>
                <w:webHidden/>
              </w:rPr>
              <w:instrText xml:space="preserve"> PAGEREF _Toc409395525 \h </w:instrText>
            </w:r>
            <w:r>
              <w:rPr>
                <w:noProof/>
                <w:webHidden/>
              </w:rPr>
            </w:r>
            <w:r>
              <w:rPr>
                <w:noProof/>
                <w:webHidden/>
              </w:rPr>
              <w:fldChar w:fldCharType="separate"/>
            </w:r>
            <w:r>
              <w:rPr>
                <w:noProof/>
                <w:webHidden/>
              </w:rPr>
              <w:t>4</w:t>
            </w:r>
            <w:r>
              <w:rPr>
                <w:noProof/>
                <w:webHidden/>
              </w:rPr>
              <w:fldChar w:fldCharType="end"/>
            </w:r>
          </w:hyperlink>
        </w:p>
        <w:p w14:paraId="364CC44D" w14:textId="77777777" w:rsidR="00CC2BA1" w:rsidRDefault="00CC2BA1" w:rsidP="00E65122">
          <w:pPr>
            <w:pStyle w:val="TDC3"/>
            <w:tabs>
              <w:tab w:val="left" w:pos="1320"/>
              <w:tab w:val="right" w:pos="9350"/>
            </w:tabs>
            <w:jc w:val="both"/>
            <w:rPr>
              <w:rFonts w:cstheme="minorBidi"/>
              <w:noProof/>
            </w:rPr>
          </w:pPr>
          <w:hyperlink w:anchor="_Toc409395526" w:history="1">
            <w:r w:rsidRPr="00645563">
              <w:rPr>
                <w:rStyle w:val="Hipervnculo"/>
                <w:noProof/>
              </w:rPr>
              <w:t>1.2.2</w:t>
            </w:r>
            <w:r>
              <w:rPr>
                <w:rFonts w:cstheme="minorBidi"/>
                <w:noProof/>
              </w:rPr>
              <w:tab/>
            </w:r>
            <w:r w:rsidRPr="00645563">
              <w:rPr>
                <w:rStyle w:val="Hipervnculo"/>
                <w:noProof/>
              </w:rPr>
              <w:t>Actores implicados</w:t>
            </w:r>
            <w:r>
              <w:rPr>
                <w:noProof/>
                <w:webHidden/>
              </w:rPr>
              <w:tab/>
            </w:r>
            <w:r>
              <w:rPr>
                <w:noProof/>
                <w:webHidden/>
              </w:rPr>
              <w:fldChar w:fldCharType="begin"/>
            </w:r>
            <w:r>
              <w:rPr>
                <w:noProof/>
                <w:webHidden/>
              </w:rPr>
              <w:instrText xml:space="preserve"> PAGEREF _Toc409395526 \h </w:instrText>
            </w:r>
            <w:r>
              <w:rPr>
                <w:noProof/>
                <w:webHidden/>
              </w:rPr>
            </w:r>
            <w:r>
              <w:rPr>
                <w:noProof/>
                <w:webHidden/>
              </w:rPr>
              <w:fldChar w:fldCharType="separate"/>
            </w:r>
            <w:r>
              <w:rPr>
                <w:noProof/>
                <w:webHidden/>
              </w:rPr>
              <w:t>5</w:t>
            </w:r>
            <w:r>
              <w:rPr>
                <w:noProof/>
                <w:webHidden/>
              </w:rPr>
              <w:fldChar w:fldCharType="end"/>
            </w:r>
          </w:hyperlink>
        </w:p>
        <w:p w14:paraId="3A1387B4" w14:textId="77777777" w:rsidR="00CC2BA1" w:rsidRDefault="00CC2BA1" w:rsidP="00E65122">
          <w:pPr>
            <w:pStyle w:val="TDC3"/>
            <w:tabs>
              <w:tab w:val="left" w:pos="1320"/>
              <w:tab w:val="right" w:pos="9350"/>
            </w:tabs>
            <w:jc w:val="both"/>
            <w:rPr>
              <w:rFonts w:cstheme="minorBidi"/>
              <w:noProof/>
            </w:rPr>
          </w:pPr>
          <w:hyperlink w:anchor="_Toc409395527" w:history="1">
            <w:r w:rsidRPr="00645563">
              <w:rPr>
                <w:rStyle w:val="Hipervnculo"/>
                <w:noProof/>
              </w:rPr>
              <w:t>1.2.3</w:t>
            </w:r>
            <w:r>
              <w:rPr>
                <w:rFonts w:cstheme="minorBidi"/>
                <w:noProof/>
              </w:rPr>
              <w:tab/>
            </w:r>
            <w:r w:rsidRPr="00645563">
              <w:rPr>
                <w:rStyle w:val="Hipervnculo"/>
                <w:noProof/>
              </w:rPr>
              <w:t>Estado del arte</w:t>
            </w:r>
            <w:r>
              <w:rPr>
                <w:noProof/>
                <w:webHidden/>
              </w:rPr>
              <w:tab/>
            </w:r>
            <w:r>
              <w:rPr>
                <w:noProof/>
                <w:webHidden/>
              </w:rPr>
              <w:fldChar w:fldCharType="begin"/>
            </w:r>
            <w:r>
              <w:rPr>
                <w:noProof/>
                <w:webHidden/>
              </w:rPr>
              <w:instrText xml:space="preserve"> PAGEREF _Toc409395527 \h </w:instrText>
            </w:r>
            <w:r>
              <w:rPr>
                <w:noProof/>
                <w:webHidden/>
              </w:rPr>
            </w:r>
            <w:r>
              <w:rPr>
                <w:noProof/>
                <w:webHidden/>
              </w:rPr>
              <w:fldChar w:fldCharType="separate"/>
            </w:r>
            <w:r>
              <w:rPr>
                <w:noProof/>
                <w:webHidden/>
              </w:rPr>
              <w:t>5</w:t>
            </w:r>
            <w:r>
              <w:rPr>
                <w:noProof/>
                <w:webHidden/>
              </w:rPr>
              <w:fldChar w:fldCharType="end"/>
            </w:r>
          </w:hyperlink>
        </w:p>
        <w:p w14:paraId="1A49D40B" w14:textId="77777777" w:rsidR="00CC2BA1" w:rsidRDefault="00CC2BA1" w:rsidP="00E65122">
          <w:pPr>
            <w:pStyle w:val="TDC3"/>
            <w:tabs>
              <w:tab w:val="left" w:pos="1320"/>
              <w:tab w:val="right" w:pos="9350"/>
            </w:tabs>
            <w:jc w:val="both"/>
            <w:rPr>
              <w:rFonts w:cstheme="minorBidi"/>
              <w:noProof/>
            </w:rPr>
          </w:pPr>
          <w:hyperlink w:anchor="_Toc409395528" w:history="1">
            <w:r w:rsidRPr="00645563">
              <w:rPr>
                <w:rStyle w:val="Hipervnculo"/>
                <w:noProof/>
              </w:rPr>
              <w:t>1.2.4</w:t>
            </w:r>
            <w:r>
              <w:rPr>
                <w:rFonts w:cstheme="minorBidi"/>
                <w:noProof/>
              </w:rPr>
              <w:tab/>
            </w:r>
            <w:r w:rsidRPr="00645563">
              <w:rPr>
                <w:rStyle w:val="Hipervnculo"/>
                <w:noProof/>
              </w:rPr>
              <w:t>Editores de Sprite Sheet existentes</w:t>
            </w:r>
            <w:r>
              <w:rPr>
                <w:noProof/>
                <w:webHidden/>
              </w:rPr>
              <w:tab/>
            </w:r>
            <w:r>
              <w:rPr>
                <w:noProof/>
                <w:webHidden/>
              </w:rPr>
              <w:fldChar w:fldCharType="begin"/>
            </w:r>
            <w:r>
              <w:rPr>
                <w:noProof/>
                <w:webHidden/>
              </w:rPr>
              <w:instrText xml:space="preserve"> PAGEREF _Toc409395528 \h </w:instrText>
            </w:r>
            <w:r>
              <w:rPr>
                <w:noProof/>
                <w:webHidden/>
              </w:rPr>
            </w:r>
            <w:r>
              <w:rPr>
                <w:noProof/>
                <w:webHidden/>
              </w:rPr>
              <w:fldChar w:fldCharType="separate"/>
            </w:r>
            <w:r>
              <w:rPr>
                <w:noProof/>
                <w:webHidden/>
              </w:rPr>
              <w:t>6</w:t>
            </w:r>
            <w:r>
              <w:rPr>
                <w:noProof/>
                <w:webHidden/>
              </w:rPr>
              <w:fldChar w:fldCharType="end"/>
            </w:r>
          </w:hyperlink>
        </w:p>
        <w:p w14:paraId="1D5860B2" w14:textId="77777777" w:rsidR="00CC2BA1" w:rsidRDefault="00CC2BA1" w:rsidP="00E65122">
          <w:pPr>
            <w:pStyle w:val="TDC3"/>
            <w:tabs>
              <w:tab w:val="left" w:pos="1320"/>
              <w:tab w:val="right" w:pos="9350"/>
            </w:tabs>
            <w:jc w:val="both"/>
            <w:rPr>
              <w:rFonts w:cstheme="minorBidi"/>
              <w:noProof/>
            </w:rPr>
          </w:pPr>
          <w:hyperlink w:anchor="_Toc409395529" w:history="1">
            <w:r w:rsidRPr="00645563">
              <w:rPr>
                <w:rStyle w:val="Hipervnculo"/>
                <w:noProof/>
              </w:rPr>
              <w:t>1.2.5</w:t>
            </w:r>
            <w:r>
              <w:rPr>
                <w:rFonts w:cstheme="minorBidi"/>
                <w:noProof/>
              </w:rPr>
              <w:tab/>
            </w:r>
            <w:r w:rsidRPr="00645563">
              <w:rPr>
                <w:rStyle w:val="Hipervnculo"/>
                <w:noProof/>
              </w:rPr>
              <w:t>Conclusiones</w:t>
            </w:r>
            <w:r>
              <w:rPr>
                <w:noProof/>
                <w:webHidden/>
              </w:rPr>
              <w:tab/>
            </w:r>
            <w:r>
              <w:rPr>
                <w:noProof/>
                <w:webHidden/>
              </w:rPr>
              <w:fldChar w:fldCharType="begin"/>
            </w:r>
            <w:r>
              <w:rPr>
                <w:noProof/>
                <w:webHidden/>
              </w:rPr>
              <w:instrText xml:space="preserve"> PAGEREF _Toc409395529 \h </w:instrText>
            </w:r>
            <w:r>
              <w:rPr>
                <w:noProof/>
                <w:webHidden/>
              </w:rPr>
            </w:r>
            <w:r>
              <w:rPr>
                <w:noProof/>
                <w:webHidden/>
              </w:rPr>
              <w:fldChar w:fldCharType="separate"/>
            </w:r>
            <w:r>
              <w:rPr>
                <w:noProof/>
                <w:webHidden/>
              </w:rPr>
              <w:t>7</w:t>
            </w:r>
            <w:r>
              <w:rPr>
                <w:noProof/>
                <w:webHidden/>
              </w:rPr>
              <w:fldChar w:fldCharType="end"/>
            </w:r>
          </w:hyperlink>
        </w:p>
        <w:p w14:paraId="62825711" w14:textId="77777777" w:rsidR="00CC2BA1" w:rsidRDefault="00CC2BA1" w:rsidP="00E65122">
          <w:pPr>
            <w:pStyle w:val="TDC1"/>
            <w:tabs>
              <w:tab w:val="left" w:pos="440"/>
              <w:tab w:val="right" w:pos="9350"/>
            </w:tabs>
            <w:jc w:val="both"/>
            <w:rPr>
              <w:noProof/>
              <w:lang w:eastAsia="es-ES"/>
            </w:rPr>
          </w:pPr>
          <w:hyperlink w:anchor="_Toc409395530" w:history="1">
            <w:r w:rsidRPr="00645563">
              <w:rPr>
                <w:rStyle w:val="Hipervnculo"/>
                <w:noProof/>
              </w:rPr>
              <w:t>2</w:t>
            </w:r>
            <w:r>
              <w:rPr>
                <w:noProof/>
                <w:lang w:eastAsia="es-ES"/>
              </w:rPr>
              <w:tab/>
            </w:r>
            <w:r w:rsidRPr="00645563">
              <w:rPr>
                <w:rStyle w:val="Hipervnculo"/>
                <w:noProof/>
              </w:rPr>
              <w:t>Alcance del proyecto</w:t>
            </w:r>
            <w:r>
              <w:rPr>
                <w:noProof/>
                <w:webHidden/>
              </w:rPr>
              <w:tab/>
            </w:r>
            <w:r>
              <w:rPr>
                <w:noProof/>
                <w:webHidden/>
              </w:rPr>
              <w:fldChar w:fldCharType="begin"/>
            </w:r>
            <w:r>
              <w:rPr>
                <w:noProof/>
                <w:webHidden/>
              </w:rPr>
              <w:instrText xml:space="preserve"> PAGEREF _Toc409395530 \h </w:instrText>
            </w:r>
            <w:r>
              <w:rPr>
                <w:noProof/>
                <w:webHidden/>
              </w:rPr>
            </w:r>
            <w:r>
              <w:rPr>
                <w:noProof/>
                <w:webHidden/>
              </w:rPr>
              <w:fldChar w:fldCharType="separate"/>
            </w:r>
            <w:r>
              <w:rPr>
                <w:noProof/>
                <w:webHidden/>
              </w:rPr>
              <w:t>7</w:t>
            </w:r>
            <w:r>
              <w:rPr>
                <w:noProof/>
                <w:webHidden/>
              </w:rPr>
              <w:fldChar w:fldCharType="end"/>
            </w:r>
          </w:hyperlink>
        </w:p>
        <w:p w14:paraId="3D530F2D" w14:textId="77777777" w:rsidR="00CC2BA1" w:rsidRDefault="00CC2BA1" w:rsidP="00E65122">
          <w:pPr>
            <w:pStyle w:val="TDC3"/>
            <w:tabs>
              <w:tab w:val="left" w:pos="1320"/>
              <w:tab w:val="right" w:pos="9350"/>
            </w:tabs>
            <w:jc w:val="both"/>
            <w:rPr>
              <w:rFonts w:cstheme="minorBidi"/>
              <w:noProof/>
            </w:rPr>
          </w:pPr>
          <w:hyperlink w:anchor="_Toc409395531" w:history="1">
            <w:r w:rsidRPr="00645563">
              <w:rPr>
                <w:rStyle w:val="Hipervnculo"/>
                <w:noProof/>
              </w:rPr>
              <w:t>2.1.1</w:t>
            </w:r>
            <w:r>
              <w:rPr>
                <w:rFonts w:cstheme="minorBidi"/>
                <w:noProof/>
              </w:rPr>
              <w:tab/>
            </w:r>
            <w:r w:rsidRPr="00645563">
              <w:rPr>
                <w:rStyle w:val="Hipervnculo"/>
                <w:noProof/>
              </w:rPr>
              <w:t>Objetivos del proyecto</w:t>
            </w:r>
            <w:r>
              <w:rPr>
                <w:noProof/>
                <w:webHidden/>
              </w:rPr>
              <w:tab/>
            </w:r>
            <w:r>
              <w:rPr>
                <w:noProof/>
                <w:webHidden/>
              </w:rPr>
              <w:fldChar w:fldCharType="begin"/>
            </w:r>
            <w:r>
              <w:rPr>
                <w:noProof/>
                <w:webHidden/>
              </w:rPr>
              <w:instrText xml:space="preserve"> PAGEREF _Toc409395531 \h </w:instrText>
            </w:r>
            <w:r>
              <w:rPr>
                <w:noProof/>
                <w:webHidden/>
              </w:rPr>
            </w:r>
            <w:r>
              <w:rPr>
                <w:noProof/>
                <w:webHidden/>
              </w:rPr>
              <w:fldChar w:fldCharType="separate"/>
            </w:r>
            <w:r>
              <w:rPr>
                <w:noProof/>
                <w:webHidden/>
              </w:rPr>
              <w:t>7</w:t>
            </w:r>
            <w:r>
              <w:rPr>
                <w:noProof/>
                <w:webHidden/>
              </w:rPr>
              <w:fldChar w:fldCharType="end"/>
            </w:r>
          </w:hyperlink>
        </w:p>
        <w:p w14:paraId="367A0FAF" w14:textId="77777777" w:rsidR="00CC2BA1" w:rsidRDefault="00CC2BA1" w:rsidP="00E65122">
          <w:pPr>
            <w:pStyle w:val="TDC2"/>
            <w:tabs>
              <w:tab w:val="left" w:pos="880"/>
              <w:tab w:val="right" w:pos="9350"/>
            </w:tabs>
            <w:jc w:val="both"/>
            <w:rPr>
              <w:noProof/>
              <w:lang w:eastAsia="es-ES"/>
            </w:rPr>
          </w:pPr>
          <w:hyperlink w:anchor="_Toc409395532" w:history="1">
            <w:r w:rsidRPr="00645563">
              <w:rPr>
                <w:rStyle w:val="Hipervnculo"/>
                <w:noProof/>
              </w:rPr>
              <w:t>2.2</w:t>
            </w:r>
            <w:r>
              <w:rPr>
                <w:noProof/>
                <w:lang w:eastAsia="es-ES"/>
              </w:rPr>
              <w:tab/>
            </w:r>
            <w:r w:rsidRPr="00645563">
              <w:rPr>
                <w:rStyle w:val="Hipervnculo"/>
                <w:noProof/>
              </w:rPr>
              <w:t>Posibles obstáculos y soluciones</w:t>
            </w:r>
            <w:r>
              <w:rPr>
                <w:noProof/>
                <w:webHidden/>
              </w:rPr>
              <w:tab/>
            </w:r>
            <w:r>
              <w:rPr>
                <w:noProof/>
                <w:webHidden/>
              </w:rPr>
              <w:fldChar w:fldCharType="begin"/>
            </w:r>
            <w:r>
              <w:rPr>
                <w:noProof/>
                <w:webHidden/>
              </w:rPr>
              <w:instrText xml:space="preserve"> PAGEREF _Toc409395532 \h </w:instrText>
            </w:r>
            <w:r>
              <w:rPr>
                <w:noProof/>
                <w:webHidden/>
              </w:rPr>
            </w:r>
            <w:r>
              <w:rPr>
                <w:noProof/>
                <w:webHidden/>
              </w:rPr>
              <w:fldChar w:fldCharType="separate"/>
            </w:r>
            <w:r>
              <w:rPr>
                <w:noProof/>
                <w:webHidden/>
              </w:rPr>
              <w:t>9</w:t>
            </w:r>
            <w:r>
              <w:rPr>
                <w:noProof/>
                <w:webHidden/>
              </w:rPr>
              <w:fldChar w:fldCharType="end"/>
            </w:r>
          </w:hyperlink>
        </w:p>
        <w:p w14:paraId="03B87A5B" w14:textId="77777777" w:rsidR="00CC2BA1" w:rsidRDefault="00CC2BA1" w:rsidP="00E65122">
          <w:pPr>
            <w:pStyle w:val="TDC3"/>
            <w:tabs>
              <w:tab w:val="left" w:pos="1320"/>
              <w:tab w:val="right" w:pos="9350"/>
            </w:tabs>
            <w:jc w:val="both"/>
            <w:rPr>
              <w:rFonts w:cstheme="minorBidi"/>
              <w:noProof/>
            </w:rPr>
          </w:pPr>
          <w:hyperlink w:anchor="_Toc409395533" w:history="1">
            <w:r w:rsidRPr="00645563">
              <w:rPr>
                <w:rStyle w:val="Hipervnculo"/>
                <w:noProof/>
              </w:rPr>
              <w:t>2.2.1</w:t>
            </w:r>
            <w:r>
              <w:rPr>
                <w:rFonts w:cstheme="minorBidi"/>
                <w:noProof/>
              </w:rPr>
              <w:tab/>
            </w:r>
            <w:r w:rsidRPr="00645563">
              <w:rPr>
                <w:rStyle w:val="Hipervnculo"/>
                <w:noProof/>
              </w:rPr>
              <w:t>Tiempo de desarrollo</w:t>
            </w:r>
            <w:r>
              <w:rPr>
                <w:noProof/>
                <w:webHidden/>
              </w:rPr>
              <w:tab/>
            </w:r>
            <w:r>
              <w:rPr>
                <w:noProof/>
                <w:webHidden/>
              </w:rPr>
              <w:fldChar w:fldCharType="begin"/>
            </w:r>
            <w:r>
              <w:rPr>
                <w:noProof/>
                <w:webHidden/>
              </w:rPr>
              <w:instrText xml:space="preserve"> PAGEREF _Toc409395533 \h </w:instrText>
            </w:r>
            <w:r>
              <w:rPr>
                <w:noProof/>
                <w:webHidden/>
              </w:rPr>
            </w:r>
            <w:r>
              <w:rPr>
                <w:noProof/>
                <w:webHidden/>
              </w:rPr>
              <w:fldChar w:fldCharType="separate"/>
            </w:r>
            <w:r>
              <w:rPr>
                <w:noProof/>
                <w:webHidden/>
              </w:rPr>
              <w:t>9</w:t>
            </w:r>
            <w:r>
              <w:rPr>
                <w:noProof/>
                <w:webHidden/>
              </w:rPr>
              <w:fldChar w:fldCharType="end"/>
            </w:r>
          </w:hyperlink>
        </w:p>
        <w:p w14:paraId="573A9700" w14:textId="77777777" w:rsidR="00CC2BA1" w:rsidRDefault="00CC2BA1" w:rsidP="00E65122">
          <w:pPr>
            <w:pStyle w:val="TDC3"/>
            <w:tabs>
              <w:tab w:val="left" w:pos="1320"/>
              <w:tab w:val="right" w:pos="9350"/>
            </w:tabs>
            <w:jc w:val="both"/>
            <w:rPr>
              <w:rFonts w:cstheme="minorBidi"/>
              <w:noProof/>
            </w:rPr>
          </w:pPr>
          <w:hyperlink w:anchor="_Toc409395534" w:history="1">
            <w:r w:rsidRPr="00645563">
              <w:rPr>
                <w:rStyle w:val="Hipervnculo"/>
                <w:noProof/>
              </w:rPr>
              <w:t>2.2.2</w:t>
            </w:r>
            <w:r>
              <w:rPr>
                <w:rFonts w:cstheme="minorBidi"/>
                <w:noProof/>
              </w:rPr>
              <w:tab/>
            </w:r>
            <w:r w:rsidRPr="00645563">
              <w:rPr>
                <w:rStyle w:val="Hipervnculo"/>
                <w:noProof/>
              </w:rPr>
              <w:t>Incompatibilidad entre navegadores</w:t>
            </w:r>
            <w:r>
              <w:rPr>
                <w:noProof/>
                <w:webHidden/>
              </w:rPr>
              <w:tab/>
            </w:r>
            <w:r>
              <w:rPr>
                <w:noProof/>
                <w:webHidden/>
              </w:rPr>
              <w:fldChar w:fldCharType="begin"/>
            </w:r>
            <w:r>
              <w:rPr>
                <w:noProof/>
                <w:webHidden/>
              </w:rPr>
              <w:instrText xml:space="preserve"> PAGEREF _Toc409395534 \h </w:instrText>
            </w:r>
            <w:r>
              <w:rPr>
                <w:noProof/>
                <w:webHidden/>
              </w:rPr>
            </w:r>
            <w:r>
              <w:rPr>
                <w:noProof/>
                <w:webHidden/>
              </w:rPr>
              <w:fldChar w:fldCharType="separate"/>
            </w:r>
            <w:r>
              <w:rPr>
                <w:noProof/>
                <w:webHidden/>
              </w:rPr>
              <w:t>9</w:t>
            </w:r>
            <w:r>
              <w:rPr>
                <w:noProof/>
                <w:webHidden/>
              </w:rPr>
              <w:fldChar w:fldCharType="end"/>
            </w:r>
          </w:hyperlink>
        </w:p>
        <w:p w14:paraId="7DBFBFB3" w14:textId="77777777" w:rsidR="00CC2BA1" w:rsidRDefault="00CC2BA1" w:rsidP="00E65122">
          <w:pPr>
            <w:pStyle w:val="TDC3"/>
            <w:tabs>
              <w:tab w:val="left" w:pos="1320"/>
              <w:tab w:val="right" w:pos="9350"/>
            </w:tabs>
            <w:jc w:val="both"/>
            <w:rPr>
              <w:rFonts w:cstheme="minorBidi"/>
              <w:noProof/>
            </w:rPr>
          </w:pPr>
          <w:hyperlink w:anchor="_Toc409395535" w:history="1">
            <w:r w:rsidRPr="00645563">
              <w:rPr>
                <w:rStyle w:val="Hipervnculo"/>
                <w:noProof/>
              </w:rPr>
              <w:t>2.2.3</w:t>
            </w:r>
            <w:r>
              <w:rPr>
                <w:rFonts w:cstheme="minorBidi"/>
                <w:noProof/>
              </w:rPr>
              <w:tab/>
            </w:r>
            <w:r w:rsidRPr="00645563">
              <w:rPr>
                <w:rStyle w:val="Hipervnculo"/>
                <w:noProof/>
              </w:rPr>
              <w:t>Aglomeración de usuarios</w:t>
            </w:r>
            <w:r>
              <w:rPr>
                <w:noProof/>
                <w:webHidden/>
              </w:rPr>
              <w:tab/>
            </w:r>
            <w:r>
              <w:rPr>
                <w:noProof/>
                <w:webHidden/>
              </w:rPr>
              <w:fldChar w:fldCharType="begin"/>
            </w:r>
            <w:r>
              <w:rPr>
                <w:noProof/>
                <w:webHidden/>
              </w:rPr>
              <w:instrText xml:space="preserve"> PAGEREF _Toc409395535 \h </w:instrText>
            </w:r>
            <w:r>
              <w:rPr>
                <w:noProof/>
                <w:webHidden/>
              </w:rPr>
            </w:r>
            <w:r>
              <w:rPr>
                <w:noProof/>
                <w:webHidden/>
              </w:rPr>
              <w:fldChar w:fldCharType="separate"/>
            </w:r>
            <w:r>
              <w:rPr>
                <w:noProof/>
                <w:webHidden/>
              </w:rPr>
              <w:t>9</w:t>
            </w:r>
            <w:r>
              <w:rPr>
                <w:noProof/>
                <w:webHidden/>
              </w:rPr>
              <w:fldChar w:fldCharType="end"/>
            </w:r>
          </w:hyperlink>
        </w:p>
        <w:p w14:paraId="402A3B06" w14:textId="77777777" w:rsidR="00CC2BA1" w:rsidRDefault="00CC2BA1" w:rsidP="00E65122">
          <w:pPr>
            <w:pStyle w:val="TDC3"/>
            <w:tabs>
              <w:tab w:val="left" w:pos="1320"/>
              <w:tab w:val="right" w:pos="9350"/>
            </w:tabs>
            <w:jc w:val="both"/>
            <w:rPr>
              <w:rFonts w:cstheme="minorBidi"/>
              <w:noProof/>
            </w:rPr>
          </w:pPr>
          <w:hyperlink w:anchor="_Toc409395536" w:history="1">
            <w:r w:rsidRPr="00645563">
              <w:rPr>
                <w:rStyle w:val="Hipervnculo"/>
                <w:noProof/>
              </w:rPr>
              <w:t>2.2.4</w:t>
            </w:r>
            <w:r>
              <w:rPr>
                <w:rFonts w:cstheme="minorBidi"/>
                <w:noProof/>
              </w:rPr>
              <w:tab/>
            </w:r>
            <w:r w:rsidRPr="00645563">
              <w:rPr>
                <w:rStyle w:val="Hipervnculo"/>
                <w:noProof/>
              </w:rPr>
              <w:t>Bugs</w:t>
            </w:r>
            <w:r>
              <w:rPr>
                <w:noProof/>
                <w:webHidden/>
              </w:rPr>
              <w:tab/>
            </w:r>
            <w:r>
              <w:rPr>
                <w:noProof/>
                <w:webHidden/>
              </w:rPr>
              <w:fldChar w:fldCharType="begin"/>
            </w:r>
            <w:r>
              <w:rPr>
                <w:noProof/>
                <w:webHidden/>
              </w:rPr>
              <w:instrText xml:space="preserve"> PAGEREF _Toc409395536 \h </w:instrText>
            </w:r>
            <w:r>
              <w:rPr>
                <w:noProof/>
                <w:webHidden/>
              </w:rPr>
            </w:r>
            <w:r>
              <w:rPr>
                <w:noProof/>
                <w:webHidden/>
              </w:rPr>
              <w:fldChar w:fldCharType="separate"/>
            </w:r>
            <w:r>
              <w:rPr>
                <w:noProof/>
                <w:webHidden/>
              </w:rPr>
              <w:t>9</w:t>
            </w:r>
            <w:r>
              <w:rPr>
                <w:noProof/>
                <w:webHidden/>
              </w:rPr>
              <w:fldChar w:fldCharType="end"/>
            </w:r>
          </w:hyperlink>
        </w:p>
        <w:p w14:paraId="2F273EE8" w14:textId="77777777" w:rsidR="00CC2BA1" w:rsidRDefault="00CC2BA1" w:rsidP="00E65122">
          <w:pPr>
            <w:pStyle w:val="TDC2"/>
            <w:tabs>
              <w:tab w:val="left" w:pos="880"/>
              <w:tab w:val="right" w:pos="9350"/>
            </w:tabs>
            <w:jc w:val="both"/>
            <w:rPr>
              <w:noProof/>
              <w:lang w:eastAsia="es-ES"/>
            </w:rPr>
          </w:pPr>
          <w:hyperlink w:anchor="_Toc409395537" w:history="1">
            <w:r w:rsidRPr="00645563">
              <w:rPr>
                <w:rStyle w:val="Hipervnculo"/>
                <w:noProof/>
              </w:rPr>
              <w:t>2.3</w:t>
            </w:r>
            <w:r>
              <w:rPr>
                <w:noProof/>
                <w:lang w:eastAsia="es-ES"/>
              </w:rPr>
              <w:tab/>
            </w:r>
            <w:r w:rsidRPr="00645563">
              <w:rPr>
                <w:rStyle w:val="Hipervnculo"/>
                <w:noProof/>
              </w:rPr>
              <w:t>Método de trabajo</w:t>
            </w:r>
            <w:r>
              <w:rPr>
                <w:noProof/>
                <w:webHidden/>
              </w:rPr>
              <w:tab/>
            </w:r>
            <w:r>
              <w:rPr>
                <w:noProof/>
                <w:webHidden/>
              </w:rPr>
              <w:fldChar w:fldCharType="begin"/>
            </w:r>
            <w:r>
              <w:rPr>
                <w:noProof/>
                <w:webHidden/>
              </w:rPr>
              <w:instrText xml:space="preserve"> PAGEREF _Toc409395537 \h </w:instrText>
            </w:r>
            <w:r>
              <w:rPr>
                <w:noProof/>
                <w:webHidden/>
              </w:rPr>
            </w:r>
            <w:r>
              <w:rPr>
                <w:noProof/>
                <w:webHidden/>
              </w:rPr>
              <w:fldChar w:fldCharType="separate"/>
            </w:r>
            <w:r>
              <w:rPr>
                <w:noProof/>
                <w:webHidden/>
              </w:rPr>
              <w:t>9</w:t>
            </w:r>
            <w:r>
              <w:rPr>
                <w:noProof/>
                <w:webHidden/>
              </w:rPr>
              <w:fldChar w:fldCharType="end"/>
            </w:r>
          </w:hyperlink>
        </w:p>
        <w:p w14:paraId="0FA50913" w14:textId="77777777" w:rsidR="00CC2BA1" w:rsidRDefault="00CC2BA1" w:rsidP="00E65122">
          <w:pPr>
            <w:pStyle w:val="TDC2"/>
            <w:tabs>
              <w:tab w:val="left" w:pos="880"/>
              <w:tab w:val="right" w:pos="9350"/>
            </w:tabs>
            <w:jc w:val="both"/>
            <w:rPr>
              <w:noProof/>
              <w:lang w:eastAsia="es-ES"/>
            </w:rPr>
          </w:pPr>
          <w:hyperlink w:anchor="_Toc409395538" w:history="1">
            <w:r w:rsidRPr="00645563">
              <w:rPr>
                <w:rStyle w:val="Hipervnculo"/>
                <w:noProof/>
              </w:rPr>
              <w:t>2.4</w:t>
            </w:r>
            <w:r>
              <w:rPr>
                <w:noProof/>
                <w:lang w:eastAsia="es-ES"/>
              </w:rPr>
              <w:tab/>
            </w:r>
            <w:r w:rsidRPr="00645563">
              <w:rPr>
                <w:rStyle w:val="Hipervnculo"/>
                <w:noProof/>
              </w:rPr>
              <w:t>Herramientas de seguimiento</w:t>
            </w:r>
            <w:r>
              <w:rPr>
                <w:noProof/>
                <w:webHidden/>
              </w:rPr>
              <w:tab/>
            </w:r>
            <w:r>
              <w:rPr>
                <w:noProof/>
                <w:webHidden/>
              </w:rPr>
              <w:fldChar w:fldCharType="begin"/>
            </w:r>
            <w:r>
              <w:rPr>
                <w:noProof/>
                <w:webHidden/>
              </w:rPr>
              <w:instrText xml:space="preserve"> PAGEREF _Toc409395538 \h </w:instrText>
            </w:r>
            <w:r>
              <w:rPr>
                <w:noProof/>
                <w:webHidden/>
              </w:rPr>
            </w:r>
            <w:r>
              <w:rPr>
                <w:noProof/>
                <w:webHidden/>
              </w:rPr>
              <w:fldChar w:fldCharType="separate"/>
            </w:r>
            <w:r>
              <w:rPr>
                <w:noProof/>
                <w:webHidden/>
              </w:rPr>
              <w:t>10</w:t>
            </w:r>
            <w:r>
              <w:rPr>
                <w:noProof/>
                <w:webHidden/>
              </w:rPr>
              <w:fldChar w:fldCharType="end"/>
            </w:r>
          </w:hyperlink>
        </w:p>
        <w:p w14:paraId="4959D99F" w14:textId="77777777" w:rsidR="00CC2BA1" w:rsidRDefault="00CC2BA1" w:rsidP="00E65122">
          <w:pPr>
            <w:pStyle w:val="TDC2"/>
            <w:tabs>
              <w:tab w:val="left" w:pos="880"/>
              <w:tab w:val="right" w:pos="9350"/>
            </w:tabs>
            <w:jc w:val="both"/>
            <w:rPr>
              <w:noProof/>
              <w:lang w:eastAsia="es-ES"/>
            </w:rPr>
          </w:pPr>
          <w:hyperlink w:anchor="_Toc409395539" w:history="1">
            <w:r w:rsidRPr="00645563">
              <w:rPr>
                <w:rStyle w:val="Hipervnculo"/>
                <w:noProof/>
              </w:rPr>
              <w:t>2.5</w:t>
            </w:r>
            <w:r>
              <w:rPr>
                <w:noProof/>
                <w:lang w:eastAsia="es-ES"/>
              </w:rPr>
              <w:tab/>
            </w:r>
            <w:r w:rsidRPr="00645563">
              <w:rPr>
                <w:rStyle w:val="Hipervnculo"/>
                <w:noProof/>
              </w:rPr>
              <w:t>Método de validación</w:t>
            </w:r>
            <w:r>
              <w:rPr>
                <w:noProof/>
                <w:webHidden/>
              </w:rPr>
              <w:tab/>
            </w:r>
            <w:r>
              <w:rPr>
                <w:noProof/>
                <w:webHidden/>
              </w:rPr>
              <w:fldChar w:fldCharType="begin"/>
            </w:r>
            <w:r>
              <w:rPr>
                <w:noProof/>
                <w:webHidden/>
              </w:rPr>
              <w:instrText xml:space="preserve"> PAGEREF _Toc409395539 \h </w:instrText>
            </w:r>
            <w:r>
              <w:rPr>
                <w:noProof/>
                <w:webHidden/>
              </w:rPr>
            </w:r>
            <w:r>
              <w:rPr>
                <w:noProof/>
                <w:webHidden/>
              </w:rPr>
              <w:fldChar w:fldCharType="separate"/>
            </w:r>
            <w:r>
              <w:rPr>
                <w:noProof/>
                <w:webHidden/>
              </w:rPr>
              <w:t>10</w:t>
            </w:r>
            <w:r>
              <w:rPr>
                <w:noProof/>
                <w:webHidden/>
              </w:rPr>
              <w:fldChar w:fldCharType="end"/>
            </w:r>
          </w:hyperlink>
        </w:p>
        <w:p w14:paraId="16FE79B0" w14:textId="77777777" w:rsidR="00CC2BA1" w:rsidRDefault="00CC2BA1" w:rsidP="00E65122">
          <w:pPr>
            <w:pStyle w:val="TDC2"/>
            <w:tabs>
              <w:tab w:val="left" w:pos="880"/>
              <w:tab w:val="right" w:pos="9350"/>
            </w:tabs>
            <w:jc w:val="both"/>
            <w:rPr>
              <w:noProof/>
              <w:lang w:eastAsia="es-ES"/>
            </w:rPr>
          </w:pPr>
          <w:hyperlink w:anchor="_Toc409395540" w:history="1">
            <w:r w:rsidRPr="00645563">
              <w:rPr>
                <w:rStyle w:val="Hipervnculo"/>
                <w:noProof/>
              </w:rPr>
              <w:t>2.6</w:t>
            </w:r>
            <w:r>
              <w:rPr>
                <w:noProof/>
                <w:lang w:eastAsia="es-ES"/>
              </w:rPr>
              <w:tab/>
            </w:r>
            <w:r w:rsidRPr="00645563">
              <w:rPr>
                <w:rStyle w:val="Hipervnculo"/>
                <w:noProof/>
              </w:rPr>
              <w:t>Cambios en el proyecto respecto al alcance inicial</w:t>
            </w:r>
            <w:r>
              <w:rPr>
                <w:noProof/>
                <w:webHidden/>
              </w:rPr>
              <w:tab/>
            </w:r>
            <w:r>
              <w:rPr>
                <w:noProof/>
                <w:webHidden/>
              </w:rPr>
              <w:fldChar w:fldCharType="begin"/>
            </w:r>
            <w:r>
              <w:rPr>
                <w:noProof/>
                <w:webHidden/>
              </w:rPr>
              <w:instrText xml:space="preserve"> PAGEREF _Toc409395540 \h </w:instrText>
            </w:r>
            <w:r>
              <w:rPr>
                <w:noProof/>
                <w:webHidden/>
              </w:rPr>
            </w:r>
            <w:r>
              <w:rPr>
                <w:noProof/>
                <w:webHidden/>
              </w:rPr>
              <w:fldChar w:fldCharType="separate"/>
            </w:r>
            <w:r>
              <w:rPr>
                <w:noProof/>
                <w:webHidden/>
              </w:rPr>
              <w:t>10</w:t>
            </w:r>
            <w:r>
              <w:rPr>
                <w:noProof/>
                <w:webHidden/>
              </w:rPr>
              <w:fldChar w:fldCharType="end"/>
            </w:r>
          </w:hyperlink>
        </w:p>
        <w:p w14:paraId="3B8F0F02" w14:textId="77777777" w:rsidR="00CC2BA1" w:rsidRDefault="00CC2BA1" w:rsidP="00E65122">
          <w:pPr>
            <w:pStyle w:val="TDC3"/>
            <w:tabs>
              <w:tab w:val="left" w:pos="1320"/>
              <w:tab w:val="right" w:pos="9350"/>
            </w:tabs>
            <w:jc w:val="both"/>
            <w:rPr>
              <w:rFonts w:cstheme="minorBidi"/>
              <w:noProof/>
            </w:rPr>
          </w:pPr>
          <w:hyperlink w:anchor="_Toc409395541" w:history="1">
            <w:r w:rsidRPr="00645563">
              <w:rPr>
                <w:rStyle w:val="Hipervnculo"/>
                <w:noProof/>
              </w:rPr>
              <w:t>2.6.1</w:t>
            </w:r>
            <w:r>
              <w:rPr>
                <w:rFonts w:cstheme="minorBidi"/>
                <w:noProof/>
              </w:rPr>
              <w:tab/>
            </w:r>
            <w:r w:rsidRPr="00645563">
              <w:rPr>
                <w:rStyle w:val="Hipervnculo"/>
                <w:noProof/>
              </w:rPr>
              <w:t>Funcionalidades no implementadas</w:t>
            </w:r>
            <w:r>
              <w:rPr>
                <w:noProof/>
                <w:webHidden/>
              </w:rPr>
              <w:tab/>
            </w:r>
            <w:r>
              <w:rPr>
                <w:noProof/>
                <w:webHidden/>
              </w:rPr>
              <w:fldChar w:fldCharType="begin"/>
            </w:r>
            <w:r>
              <w:rPr>
                <w:noProof/>
                <w:webHidden/>
              </w:rPr>
              <w:instrText xml:space="preserve"> PAGEREF _Toc409395541 \h </w:instrText>
            </w:r>
            <w:r>
              <w:rPr>
                <w:noProof/>
                <w:webHidden/>
              </w:rPr>
            </w:r>
            <w:r>
              <w:rPr>
                <w:noProof/>
                <w:webHidden/>
              </w:rPr>
              <w:fldChar w:fldCharType="separate"/>
            </w:r>
            <w:r>
              <w:rPr>
                <w:noProof/>
                <w:webHidden/>
              </w:rPr>
              <w:t>10</w:t>
            </w:r>
            <w:r>
              <w:rPr>
                <w:noProof/>
                <w:webHidden/>
              </w:rPr>
              <w:fldChar w:fldCharType="end"/>
            </w:r>
          </w:hyperlink>
        </w:p>
        <w:p w14:paraId="7A3F90CC" w14:textId="77777777" w:rsidR="00CC2BA1" w:rsidRDefault="00CC2BA1" w:rsidP="00E65122">
          <w:pPr>
            <w:pStyle w:val="TDC3"/>
            <w:tabs>
              <w:tab w:val="left" w:pos="1320"/>
              <w:tab w:val="right" w:pos="9350"/>
            </w:tabs>
            <w:jc w:val="both"/>
            <w:rPr>
              <w:rFonts w:cstheme="minorBidi"/>
              <w:noProof/>
            </w:rPr>
          </w:pPr>
          <w:hyperlink w:anchor="_Toc409395542" w:history="1">
            <w:r w:rsidRPr="00645563">
              <w:rPr>
                <w:rStyle w:val="Hipervnculo"/>
                <w:noProof/>
              </w:rPr>
              <w:t>2.6.2</w:t>
            </w:r>
            <w:r>
              <w:rPr>
                <w:rFonts w:cstheme="minorBidi"/>
                <w:noProof/>
              </w:rPr>
              <w:tab/>
            </w:r>
            <w:r w:rsidRPr="00645563">
              <w:rPr>
                <w:rStyle w:val="Hipervnculo"/>
                <w:noProof/>
              </w:rPr>
              <w:t>Funcionalidades añadidas</w:t>
            </w:r>
            <w:r>
              <w:rPr>
                <w:noProof/>
                <w:webHidden/>
              </w:rPr>
              <w:tab/>
            </w:r>
            <w:r>
              <w:rPr>
                <w:noProof/>
                <w:webHidden/>
              </w:rPr>
              <w:fldChar w:fldCharType="begin"/>
            </w:r>
            <w:r>
              <w:rPr>
                <w:noProof/>
                <w:webHidden/>
              </w:rPr>
              <w:instrText xml:space="preserve"> PAGEREF _Toc409395542 \h </w:instrText>
            </w:r>
            <w:r>
              <w:rPr>
                <w:noProof/>
                <w:webHidden/>
              </w:rPr>
            </w:r>
            <w:r>
              <w:rPr>
                <w:noProof/>
                <w:webHidden/>
              </w:rPr>
              <w:fldChar w:fldCharType="separate"/>
            </w:r>
            <w:r>
              <w:rPr>
                <w:noProof/>
                <w:webHidden/>
              </w:rPr>
              <w:t>10</w:t>
            </w:r>
            <w:r>
              <w:rPr>
                <w:noProof/>
                <w:webHidden/>
              </w:rPr>
              <w:fldChar w:fldCharType="end"/>
            </w:r>
          </w:hyperlink>
        </w:p>
        <w:p w14:paraId="73A2D07A" w14:textId="77777777" w:rsidR="00CC2BA1" w:rsidRDefault="00CC2BA1" w:rsidP="00E65122">
          <w:pPr>
            <w:pStyle w:val="TDC1"/>
            <w:tabs>
              <w:tab w:val="left" w:pos="440"/>
              <w:tab w:val="right" w:pos="9350"/>
            </w:tabs>
            <w:jc w:val="both"/>
            <w:rPr>
              <w:noProof/>
              <w:lang w:eastAsia="es-ES"/>
            </w:rPr>
          </w:pPr>
          <w:hyperlink w:anchor="_Toc409395543" w:history="1">
            <w:r w:rsidRPr="00645563">
              <w:rPr>
                <w:rStyle w:val="Hipervnculo"/>
                <w:noProof/>
              </w:rPr>
              <w:t>3</w:t>
            </w:r>
            <w:r>
              <w:rPr>
                <w:noProof/>
                <w:lang w:eastAsia="es-ES"/>
              </w:rPr>
              <w:tab/>
            </w:r>
            <w:r w:rsidRPr="00645563">
              <w:rPr>
                <w:rStyle w:val="Hipervnculo"/>
                <w:noProof/>
              </w:rPr>
              <w:t>Gestión del proyecto</w:t>
            </w:r>
            <w:r>
              <w:rPr>
                <w:noProof/>
                <w:webHidden/>
              </w:rPr>
              <w:tab/>
            </w:r>
            <w:r>
              <w:rPr>
                <w:noProof/>
                <w:webHidden/>
              </w:rPr>
              <w:fldChar w:fldCharType="begin"/>
            </w:r>
            <w:r>
              <w:rPr>
                <w:noProof/>
                <w:webHidden/>
              </w:rPr>
              <w:instrText xml:space="preserve"> PAGEREF _Toc409395543 \h </w:instrText>
            </w:r>
            <w:r>
              <w:rPr>
                <w:noProof/>
                <w:webHidden/>
              </w:rPr>
            </w:r>
            <w:r>
              <w:rPr>
                <w:noProof/>
                <w:webHidden/>
              </w:rPr>
              <w:fldChar w:fldCharType="separate"/>
            </w:r>
            <w:r>
              <w:rPr>
                <w:noProof/>
                <w:webHidden/>
              </w:rPr>
              <w:t>11</w:t>
            </w:r>
            <w:r>
              <w:rPr>
                <w:noProof/>
                <w:webHidden/>
              </w:rPr>
              <w:fldChar w:fldCharType="end"/>
            </w:r>
          </w:hyperlink>
        </w:p>
        <w:p w14:paraId="4824C797" w14:textId="77777777" w:rsidR="00CC2BA1" w:rsidRDefault="00CC2BA1" w:rsidP="00E65122">
          <w:pPr>
            <w:pStyle w:val="TDC2"/>
            <w:tabs>
              <w:tab w:val="left" w:pos="880"/>
              <w:tab w:val="right" w:pos="9350"/>
            </w:tabs>
            <w:jc w:val="both"/>
            <w:rPr>
              <w:noProof/>
              <w:lang w:eastAsia="es-ES"/>
            </w:rPr>
          </w:pPr>
          <w:hyperlink w:anchor="_Toc409395544" w:history="1">
            <w:r w:rsidRPr="00645563">
              <w:rPr>
                <w:rStyle w:val="Hipervnculo"/>
                <w:noProof/>
              </w:rPr>
              <w:t>3.1</w:t>
            </w:r>
            <w:r>
              <w:rPr>
                <w:noProof/>
                <w:lang w:eastAsia="es-ES"/>
              </w:rPr>
              <w:tab/>
            </w:r>
            <w:r w:rsidRPr="00645563">
              <w:rPr>
                <w:rStyle w:val="Hipervnculo"/>
                <w:noProof/>
              </w:rPr>
              <w:t>Planificación del proyecto</w:t>
            </w:r>
            <w:r>
              <w:rPr>
                <w:noProof/>
                <w:webHidden/>
              </w:rPr>
              <w:tab/>
            </w:r>
            <w:r>
              <w:rPr>
                <w:noProof/>
                <w:webHidden/>
              </w:rPr>
              <w:fldChar w:fldCharType="begin"/>
            </w:r>
            <w:r>
              <w:rPr>
                <w:noProof/>
                <w:webHidden/>
              </w:rPr>
              <w:instrText xml:space="preserve"> PAGEREF _Toc409395544 \h </w:instrText>
            </w:r>
            <w:r>
              <w:rPr>
                <w:noProof/>
                <w:webHidden/>
              </w:rPr>
            </w:r>
            <w:r>
              <w:rPr>
                <w:noProof/>
                <w:webHidden/>
              </w:rPr>
              <w:fldChar w:fldCharType="separate"/>
            </w:r>
            <w:r>
              <w:rPr>
                <w:noProof/>
                <w:webHidden/>
              </w:rPr>
              <w:t>11</w:t>
            </w:r>
            <w:r>
              <w:rPr>
                <w:noProof/>
                <w:webHidden/>
              </w:rPr>
              <w:fldChar w:fldCharType="end"/>
            </w:r>
          </w:hyperlink>
        </w:p>
        <w:p w14:paraId="4609BBA7" w14:textId="77777777" w:rsidR="00CC2BA1" w:rsidRDefault="00CC2BA1" w:rsidP="00E65122">
          <w:pPr>
            <w:pStyle w:val="TDC3"/>
            <w:tabs>
              <w:tab w:val="left" w:pos="1320"/>
              <w:tab w:val="right" w:pos="9350"/>
            </w:tabs>
            <w:jc w:val="both"/>
            <w:rPr>
              <w:rFonts w:cstheme="minorBidi"/>
              <w:noProof/>
            </w:rPr>
          </w:pPr>
          <w:hyperlink w:anchor="_Toc409395545" w:history="1">
            <w:r w:rsidRPr="00645563">
              <w:rPr>
                <w:rStyle w:val="Hipervnculo"/>
                <w:noProof/>
              </w:rPr>
              <w:t>3.1.1</w:t>
            </w:r>
            <w:r>
              <w:rPr>
                <w:rFonts w:cstheme="minorBidi"/>
                <w:noProof/>
              </w:rPr>
              <w:tab/>
            </w:r>
            <w:r w:rsidRPr="00645563">
              <w:rPr>
                <w:rStyle w:val="Hipervnculo"/>
                <w:noProof/>
              </w:rPr>
              <w:t>Duración</w:t>
            </w:r>
            <w:r>
              <w:rPr>
                <w:noProof/>
                <w:webHidden/>
              </w:rPr>
              <w:tab/>
            </w:r>
            <w:r>
              <w:rPr>
                <w:noProof/>
                <w:webHidden/>
              </w:rPr>
              <w:fldChar w:fldCharType="begin"/>
            </w:r>
            <w:r>
              <w:rPr>
                <w:noProof/>
                <w:webHidden/>
              </w:rPr>
              <w:instrText xml:space="preserve"> PAGEREF _Toc409395545 \h </w:instrText>
            </w:r>
            <w:r>
              <w:rPr>
                <w:noProof/>
                <w:webHidden/>
              </w:rPr>
            </w:r>
            <w:r>
              <w:rPr>
                <w:noProof/>
                <w:webHidden/>
              </w:rPr>
              <w:fldChar w:fldCharType="separate"/>
            </w:r>
            <w:r>
              <w:rPr>
                <w:noProof/>
                <w:webHidden/>
              </w:rPr>
              <w:t>11</w:t>
            </w:r>
            <w:r>
              <w:rPr>
                <w:noProof/>
                <w:webHidden/>
              </w:rPr>
              <w:fldChar w:fldCharType="end"/>
            </w:r>
          </w:hyperlink>
        </w:p>
        <w:p w14:paraId="7E70E0A9" w14:textId="77777777" w:rsidR="00CC2BA1" w:rsidRDefault="00CC2BA1" w:rsidP="00E65122">
          <w:pPr>
            <w:pStyle w:val="TDC3"/>
            <w:tabs>
              <w:tab w:val="left" w:pos="1320"/>
              <w:tab w:val="right" w:pos="9350"/>
            </w:tabs>
            <w:jc w:val="both"/>
            <w:rPr>
              <w:rFonts w:cstheme="minorBidi"/>
              <w:noProof/>
            </w:rPr>
          </w:pPr>
          <w:hyperlink w:anchor="_Toc409395546" w:history="1">
            <w:r w:rsidRPr="00645563">
              <w:rPr>
                <w:rStyle w:val="Hipervnculo"/>
                <w:noProof/>
              </w:rPr>
              <w:t>3.1.2</w:t>
            </w:r>
            <w:r>
              <w:rPr>
                <w:rFonts w:cstheme="minorBidi"/>
                <w:noProof/>
              </w:rPr>
              <w:tab/>
            </w:r>
            <w:r w:rsidRPr="00645563">
              <w:rPr>
                <w:rStyle w:val="Hipervnculo"/>
                <w:noProof/>
              </w:rPr>
              <w:t>Planificación temporal</w:t>
            </w:r>
            <w:r>
              <w:rPr>
                <w:noProof/>
                <w:webHidden/>
              </w:rPr>
              <w:tab/>
            </w:r>
            <w:r>
              <w:rPr>
                <w:noProof/>
                <w:webHidden/>
              </w:rPr>
              <w:fldChar w:fldCharType="begin"/>
            </w:r>
            <w:r>
              <w:rPr>
                <w:noProof/>
                <w:webHidden/>
              </w:rPr>
              <w:instrText xml:space="preserve"> PAGEREF _Toc409395546 \h </w:instrText>
            </w:r>
            <w:r>
              <w:rPr>
                <w:noProof/>
                <w:webHidden/>
              </w:rPr>
            </w:r>
            <w:r>
              <w:rPr>
                <w:noProof/>
                <w:webHidden/>
              </w:rPr>
              <w:fldChar w:fldCharType="separate"/>
            </w:r>
            <w:r>
              <w:rPr>
                <w:noProof/>
                <w:webHidden/>
              </w:rPr>
              <w:t>11</w:t>
            </w:r>
            <w:r>
              <w:rPr>
                <w:noProof/>
                <w:webHidden/>
              </w:rPr>
              <w:fldChar w:fldCharType="end"/>
            </w:r>
          </w:hyperlink>
        </w:p>
        <w:p w14:paraId="4B67C248" w14:textId="77777777" w:rsidR="00CC2BA1" w:rsidRDefault="00CC2BA1" w:rsidP="00E65122">
          <w:pPr>
            <w:pStyle w:val="TDC2"/>
            <w:tabs>
              <w:tab w:val="left" w:pos="880"/>
              <w:tab w:val="right" w:pos="9350"/>
            </w:tabs>
            <w:jc w:val="both"/>
            <w:rPr>
              <w:noProof/>
              <w:lang w:eastAsia="es-ES"/>
            </w:rPr>
          </w:pPr>
          <w:hyperlink w:anchor="_Toc409395547" w:history="1">
            <w:r w:rsidRPr="00645563">
              <w:rPr>
                <w:rStyle w:val="Hipervnculo"/>
                <w:noProof/>
              </w:rPr>
              <w:t>3.2</w:t>
            </w:r>
            <w:r>
              <w:rPr>
                <w:noProof/>
                <w:lang w:eastAsia="es-ES"/>
              </w:rPr>
              <w:tab/>
            </w:r>
            <w:r w:rsidRPr="00645563">
              <w:rPr>
                <w:rStyle w:val="Hipervnculo"/>
                <w:noProof/>
              </w:rPr>
              <w:t>Plan de acción</w:t>
            </w:r>
            <w:r>
              <w:rPr>
                <w:noProof/>
                <w:webHidden/>
              </w:rPr>
              <w:tab/>
            </w:r>
            <w:r>
              <w:rPr>
                <w:noProof/>
                <w:webHidden/>
              </w:rPr>
              <w:fldChar w:fldCharType="begin"/>
            </w:r>
            <w:r>
              <w:rPr>
                <w:noProof/>
                <w:webHidden/>
              </w:rPr>
              <w:instrText xml:space="preserve"> PAGEREF _Toc409395547 \h </w:instrText>
            </w:r>
            <w:r>
              <w:rPr>
                <w:noProof/>
                <w:webHidden/>
              </w:rPr>
            </w:r>
            <w:r>
              <w:rPr>
                <w:noProof/>
                <w:webHidden/>
              </w:rPr>
              <w:fldChar w:fldCharType="separate"/>
            </w:r>
            <w:r>
              <w:rPr>
                <w:noProof/>
                <w:webHidden/>
              </w:rPr>
              <w:t>15</w:t>
            </w:r>
            <w:r>
              <w:rPr>
                <w:noProof/>
                <w:webHidden/>
              </w:rPr>
              <w:fldChar w:fldCharType="end"/>
            </w:r>
          </w:hyperlink>
        </w:p>
        <w:p w14:paraId="66952CFB" w14:textId="77777777" w:rsidR="00CC2BA1" w:rsidRDefault="00CC2BA1" w:rsidP="00E65122">
          <w:pPr>
            <w:pStyle w:val="TDC2"/>
            <w:tabs>
              <w:tab w:val="left" w:pos="880"/>
              <w:tab w:val="right" w:pos="9350"/>
            </w:tabs>
            <w:jc w:val="both"/>
            <w:rPr>
              <w:noProof/>
              <w:lang w:eastAsia="es-ES"/>
            </w:rPr>
          </w:pPr>
          <w:hyperlink w:anchor="_Toc409395548" w:history="1">
            <w:r w:rsidRPr="00645563">
              <w:rPr>
                <w:rStyle w:val="Hipervnculo"/>
                <w:noProof/>
              </w:rPr>
              <w:t>3.3</w:t>
            </w:r>
            <w:r>
              <w:rPr>
                <w:noProof/>
                <w:lang w:eastAsia="es-ES"/>
              </w:rPr>
              <w:tab/>
            </w:r>
            <w:r w:rsidRPr="00645563">
              <w:rPr>
                <w:rStyle w:val="Hipervnculo"/>
                <w:noProof/>
              </w:rPr>
              <w:t>Presupuesto y sostenibilidad</w:t>
            </w:r>
            <w:r>
              <w:rPr>
                <w:noProof/>
                <w:webHidden/>
              </w:rPr>
              <w:tab/>
            </w:r>
            <w:r>
              <w:rPr>
                <w:noProof/>
                <w:webHidden/>
              </w:rPr>
              <w:fldChar w:fldCharType="begin"/>
            </w:r>
            <w:r>
              <w:rPr>
                <w:noProof/>
                <w:webHidden/>
              </w:rPr>
              <w:instrText xml:space="preserve"> PAGEREF _Toc409395548 \h </w:instrText>
            </w:r>
            <w:r>
              <w:rPr>
                <w:noProof/>
                <w:webHidden/>
              </w:rPr>
            </w:r>
            <w:r>
              <w:rPr>
                <w:noProof/>
                <w:webHidden/>
              </w:rPr>
              <w:fldChar w:fldCharType="separate"/>
            </w:r>
            <w:r>
              <w:rPr>
                <w:noProof/>
                <w:webHidden/>
              </w:rPr>
              <w:t>15</w:t>
            </w:r>
            <w:r>
              <w:rPr>
                <w:noProof/>
                <w:webHidden/>
              </w:rPr>
              <w:fldChar w:fldCharType="end"/>
            </w:r>
          </w:hyperlink>
        </w:p>
        <w:p w14:paraId="03EB7773" w14:textId="77777777" w:rsidR="00CC2BA1" w:rsidRDefault="00CC2BA1" w:rsidP="00E65122">
          <w:pPr>
            <w:pStyle w:val="TDC3"/>
            <w:tabs>
              <w:tab w:val="left" w:pos="1320"/>
              <w:tab w:val="right" w:pos="9350"/>
            </w:tabs>
            <w:jc w:val="both"/>
            <w:rPr>
              <w:rFonts w:cstheme="minorBidi"/>
              <w:noProof/>
            </w:rPr>
          </w:pPr>
          <w:hyperlink w:anchor="_Toc409395549" w:history="1">
            <w:r w:rsidRPr="00645563">
              <w:rPr>
                <w:rStyle w:val="Hipervnculo"/>
                <w:noProof/>
              </w:rPr>
              <w:t>3.3.1</w:t>
            </w:r>
            <w:r>
              <w:rPr>
                <w:rFonts w:cstheme="minorBidi"/>
                <w:noProof/>
              </w:rPr>
              <w:tab/>
            </w:r>
            <w:r w:rsidRPr="00645563">
              <w:rPr>
                <w:rStyle w:val="Hipervnculo"/>
                <w:noProof/>
              </w:rPr>
              <w:t>Introducción</w:t>
            </w:r>
            <w:r>
              <w:rPr>
                <w:noProof/>
                <w:webHidden/>
              </w:rPr>
              <w:tab/>
            </w:r>
            <w:r>
              <w:rPr>
                <w:noProof/>
                <w:webHidden/>
              </w:rPr>
              <w:fldChar w:fldCharType="begin"/>
            </w:r>
            <w:r>
              <w:rPr>
                <w:noProof/>
                <w:webHidden/>
              </w:rPr>
              <w:instrText xml:space="preserve"> PAGEREF _Toc409395549 \h </w:instrText>
            </w:r>
            <w:r>
              <w:rPr>
                <w:noProof/>
                <w:webHidden/>
              </w:rPr>
            </w:r>
            <w:r>
              <w:rPr>
                <w:noProof/>
                <w:webHidden/>
              </w:rPr>
              <w:fldChar w:fldCharType="separate"/>
            </w:r>
            <w:r>
              <w:rPr>
                <w:noProof/>
                <w:webHidden/>
              </w:rPr>
              <w:t>15</w:t>
            </w:r>
            <w:r>
              <w:rPr>
                <w:noProof/>
                <w:webHidden/>
              </w:rPr>
              <w:fldChar w:fldCharType="end"/>
            </w:r>
          </w:hyperlink>
        </w:p>
        <w:p w14:paraId="7B521738" w14:textId="77777777" w:rsidR="00CC2BA1" w:rsidRDefault="00CC2BA1" w:rsidP="00E65122">
          <w:pPr>
            <w:pStyle w:val="TDC3"/>
            <w:tabs>
              <w:tab w:val="left" w:pos="1320"/>
              <w:tab w:val="right" w:pos="9350"/>
            </w:tabs>
            <w:jc w:val="both"/>
            <w:rPr>
              <w:rFonts w:cstheme="minorBidi"/>
              <w:noProof/>
            </w:rPr>
          </w:pPr>
          <w:hyperlink w:anchor="_Toc409395550" w:history="1">
            <w:r w:rsidRPr="00645563">
              <w:rPr>
                <w:rStyle w:val="Hipervnculo"/>
                <w:noProof/>
              </w:rPr>
              <w:t>3.3.2</w:t>
            </w:r>
            <w:r>
              <w:rPr>
                <w:rFonts w:cstheme="minorBidi"/>
                <w:noProof/>
              </w:rPr>
              <w:tab/>
            </w:r>
            <w:r w:rsidRPr="00645563">
              <w:rPr>
                <w:rStyle w:val="Hipervnculo"/>
                <w:noProof/>
              </w:rPr>
              <w:t>Recursos</w:t>
            </w:r>
            <w:r>
              <w:rPr>
                <w:noProof/>
                <w:webHidden/>
              </w:rPr>
              <w:tab/>
            </w:r>
            <w:r>
              <w:rPr>
                <w:noProof/>
                <w:webHidden/>
              </w:rPr>
              <w:fldChar w:fldCharType="begin"/>
            </w:r>
            <w:r>
              <w:rPr>
                <w:noProof/>
                <w:webHidden/>
              </w:rPr>
              <w:instrText xml:space="preserve"> PAGEREF _Toc409395550 \h </w:instrText>
            </w:r>
            <w:r>
              <w:rPr>
                <w:noProof/>
                <w:webHidden/>
              </w:rPr>
            </w:r>
            <w:r>
              <w:rPr>
                <w:noProof/>
                <w:webHidden/>
              </w:rPr>
              <w:fldChar w:fldCharType="separate"/>
            </w:r>
            <w:r>
              <w:rPr>
                <w:noProof/>
                <w:webHidden/>
              </w:rPr>
              <w:t>15</w:t>
            </w:r>
            <w:r>
              <w:rPr>
                <w:noProof/>
                <w:webHidden/>
              </w:rPr>
              <w:fldChar w:fldCharType="end"/>
            </w:r>
          </w:hyperlink>
        </w:p>
        <w:p w14:paraId="1751B223" w14:textId="77777777" w:rsidR="00CC2BA1" w:rsidRDefault="00CC2BA1" w:rsidP="00E65122">
          <w:pPr>
            <w:pStyle w:val="TDC3"/>
            <w:tabs>
              <w:tab w:val="left" w:pos="1320"/>
              <w:tab w:val="right" w:pos="9350"/>
            </w:tabs>
            <w:jc w:val="both"/>
            <w:rPr>
              <w:rFonts w:cstheme="minorBidi"/>
              <w:noProof/>
            </w:rPr>
          </w:pPr>
          <w:hyperlink w:anchor="_Toc409395551" w:history="1">
            <w:r w:rsidRPr="00645563">
              <w:rPr>
                <w:rStyle w:val="Hipervnculo"/>
                <w:noProof/>
              </w:rPr>
              <w:t>3.3.3</w:t>
            </w:r>
            <w:r>
              <w:rPr>
                <w:rFonts w:cstheme="minorBidi"/>
                <w:noProof/>
              </w:rPr>
              <w:tab/>
            </w:r>
            <w:r w:rsidRPr="00645563">
              <w:rPr>
                <w:rStyle w:val="Hipervnculo"/>
                <w:noProof/>
              </w:rPr>
              <w:t>Sostenibilidad</w:t>
            </w:r>
            <w:r>
              <w:rPr>
                <w:noProof/>
                <w:webHidden/>
              </w:rPr>
              <w:tab/>
            </w:r>
            <w:r>
              <w:rPr>
                <w:noProof/>
                <w:webHidden/>
              </w:rPr>
              <w:fldChar w:fldCharType="begin"/>
            </w:r>
            <w:r>
              <w:rPr>
                <w:noProof/>
                <w:webHidden/>
              </w:rPr>
              <w:instrText xml:space="preserve"> PAGEREF _Toc409395551 \h </w:instrText>
            </w:r>
            <w:r>
              <w:rPr>
                <w:noProof/>
                <w:webHidden/>
              </w:rPr>
            </w:r>
            <w:r>
              <w:rPr>
                <w:noProof/>
                <w:webHidden/>
              </w:rPr>
              <w:fldChar w:fldCharType="separate"/>
            </w:r>
            <w:r>
              <w:rPr>
                <w:noProof/>
                <w:webHidden/>
              </w:rPr>
              <w:t>18</w:t>
            </w:r>
            <w:r>
              <w:rPr>
                <w:noProof/>
                <w:webHidden/>
              </w:rPr>
              <w:fldChar w:fldCharType="end"/>
            </w:r>
          </w:hyperlink>
        </w:p>
        <w:p w14:paraId="342BA6AE" w14:textId="77777777" w:rsidR="00CC2BA1" w:rsidRDefault="00CC2BA1" w:rsidP="00E65122">
          <w:pPr>
            <w:pStyle w:val="TDC2"/>
            <w:tabs>
              <w:tab w:val="left" w:pos="880"/>
              <w:tab w:val="right" w:pos="9350"/>
            </w:tabs>
            <w:jc w:val="both"/>
            <w:rPr>
              <w:noProof/>
              <w:lang w:eastAsia="es-ES"/>
            </w:rPr>
          </w:pPr>
          <w:hyperlink w:anchor="_Toc409395552" w:history="1">
            <w:r w:rsidRPr="00645563">
              <w:rPr>
                <w:rStyle w:val="Hipervnculo"/>
                <w:noProof/>
              </w:rPr>
              <w:t>3.4</w:t>
            </w:r>
            <w:r>
              <w:rPr>
                <w:noProof/>
                <w:lang w:eastAsia="es-ES"/>
              </w:rPr>
              <w:tab/>
            </w:r>
            <w:r w:rsidRPr="00645563">
              <w:rPr>
                <w:rStyle w:val="Hipervnculo"/>
                <w:noProof/>
              </w:rPr>
              <w:t>Identificación de leyes y regulaciones</w:t>
            </w:r>
            <w:r>
              <w:rPr>
                <w:noProof/>
                <w:webHidden/>
              </w:rPr>
              <w:tab/>
            </w:r>
            <w:r>
              <w:rPr>
                <w:noProof/>
                <w:webHidden/>
              </w:rPr>
              <w:fldChar w:fldCharType="begin"/>
            </w:r>
            <w:r>
              <w:rPr>
                <w:noProof/>
                <w:webHidden/>
              </w:rPr>
              <w:instrText xml:space="preserve"> PAGEREF _Toc409395552 \h </w:instrText>
            </w:r>
            <w:r>
              <w:rPr>
                <w:noProof/>
                <w:webHidden/>
              </w:rPr>
            </w:r>
            <w:r>
              <w:rPr>
                <w:noProof/>
                <w:webHidden/>
              </w:rPr>
              <w:fldChar w:fldCharType="separate"/>
            </w:r>
            <w:r>
              <w:rPr>
                <w:noProof/>
                <w:webHidden/>
              </w:rPr>
              <w:t>19</w:t>
            </w:r>
            <w:r>
              <w:rPr>
                <w:noProof/>
                <w:webHidden/>
              </w:rPr>
              <w:fldChar w:fldCharType="end"/>
            </w:r>
          </w:hyperlink>
        </w:p>
        <w:p w14:paraId="09A6435F" w14:textId="77777777" w:rsidR="00EC15EB" w:rsidRDefault="00EC15EB" w:rsidP="00E65122">
          <w:pPr>
            <w:jc w:val="both"/>
          </w:pPr>
          <w:r>
            <w:rPr>
              <w:b/>
              <w:bCs/>
            </w:rPr>
            <w:fldChar w:fldCharType="end"/>
          </w:r>
        </w:p>
      </w:sdtContent>
    </w:sdt>
    <w:p w14:paraId="4A73450A" w14:textId="47313F55" w:rsidR="00881CE5" w:rsidRDefault="00881CE5">
      <w:pPr>
        <w:rPr>
          <w:rFonts w:asciiTheme="majorHAnsi" w:eastAsiaTheme="majorEastAsia" w:hAnsiTheme="majorHAnsi" w:cstheme="majorBidi"/>
          <w:noProof/>
          <w:color w:val="000000" w:themeColor="text1"/>
          <w:sz w:val="56"/>
          <w:szCs w:val="56"/>
        </w:rPr>
      </w:pPr>
      <w:r>
        <w:rPr>
          <w:noProof/>
        </w:rPr>
        <w:br w:type="page"/>
      </w:r>
    </w:p>
    <w:p w14:paraId="47578D6D" w14:textId="77777777" w:rsidR="00EC15EB" w:rsidRDefault="00EC15EB" w:rsidP="00E65122">
      <w:pPr>
        <w:pStyle w:val="Puesto"/>
        <w:jc w:val="both"/>
        <w:rPr>
          <w:noProof/>
        </w:rPr>
      </w:pPr>
    </w:p>
    <w:p w14:paraId="1A5C515D" w14:textId="2D36380D" w:rsidR="003215CC" w:rsidRDefault="00203DE3" w:rsidP="00881CE5">
      <w:pPr>
        <w:pStyle w:val="Puesto"/>
        <w:jc w:val="both"/>
        <w:rPr>
          <w:noProof/>
        </w:rPr>
      </w:pPr>
      <w:r>
        <w:rPr>
          <w:noProof/>
        </w:rPr>
        <w:t>Resumen</w:t>
      </w:r>
    </w:p>
    <w:p w14:paraId="62AA2145" w14:textId="77777777" w:rsidR="003215CC" w:rsidRDefault="00BA7AA6" w:rsidP="00E65122">
      <w:pPr>
        <w:jc w:val="both"/>
      </w:pPr>
      <w:r>
        <w:t>Un</w:t>
      </w:r>
      <w:r w:rsidR="004D4A7A">
        <w:t>a</w:t>
      </w:r>
      <w:r w:rsidR="00FC0074">
        <w:t xml:space="preserve"> </w:t>
      </w:r>
      <w:r w:rsidR="00FC0074" w:rsidRPr="00FC0074">
        <w:rPr>
          <w:i/>
        </w:rPr>
        <w:t>Sprite Sheet</w:t>
      </w:r>
      <w:r w:rsidR="00FC0074">
        <w:t xml:space="preserve"> e</w:t>
      </w:r>
      <w:r w:rsidR="003215CC">
        <w:t>s un recurso utilizado para optimizar la carga de imágenes</w:t>
      </w:r>
      <w:r>
        <w:t>, normalmente es un recurso utilizado en animaciones o en videojuegos en 2D</w:t>
      </w:r>
      <w:r w:rsidR="003215CC">
        <w:t xml:space="preserve">. </w:t>
      </w:r>
      <w:r w:rsidR="004D4A7A">
        <w:t>Esta</w:t>
      </w:r>
      <w:r w:rsidR="003215CC">
        <w:t xml:space="preserve">s </w:t>
      </w:r>
      <w:r w:rsidR="003215CC" w:rsidRPr="003215CC">
        <w:rPr>
          <w:i/>
        </w:rPr>
        <w:t>Sprite Sheets</w:t>
      </w:r>
      <w:r w:rsidR="003215CC">
        <w:t xml:space="preserve"> </w:t>
      </w:r>
      <w:r w:rsidR="004D4A7A">
        <w:t>pueden estar compuesta</w:t>
      </w:r>
      <w:r w:rsidR="003215CC">
        <w:t xml:space="preserve">s por uno o más </w:t>
      </w:r>
      <w:r w:rsidR="003215CC" w:rsidRPr="003215CC">
        <w:rPr>
          <w:i/>
        </w:rPr>
        <w:t>Sprites</w:t>
      </w:r>
      <w:r w:rsidR="003215CC">
        <w:t xml:space="preserve"> que </w:t>
      </w:r>
      <w:r>
        <w:t>son imágenes que pueden</w:t>
      </w:r>
      <w:r w:rsidR="003215CC">
        <w:t xml:space="preserve"> representar personajes u objetos. </w:t>
      </w:r>
      <w:r>
        <w:t>Además, si estos Sprites están animados, estarán compuestos</w:t>
      </w:r>
      <w:r w:rsidR="003215CC">
        <w:t xml:space="preserve"> por varios </w:t>
      </w:r>
      <w:r w:rsidR="003215CC" w:rsidRPr="003215CC">
        <w:rPr>
          <w:i/>
        </w:rPr>
        <w:t>Frames</w:t>
      </w:r>
      <w:r w:rsidR="003215CC">
        <w:t xml:space="preserve"> que son las imágenes parciales que forma</w:t>
      </w:r>
      <w:r>
        <w:t>ra</w:t>
      </w:r>
      <w:r w:rsidR="003215CC">
        <w:t>n parte de una animación.</w:t>
      </w:r>
    </w:p>
    <w:p w14:paraId="33CB2EA8" w14:textId="77777777" w:rsidR="003215CC" w:rsidRDefault="003215CC" w:rsidP="00E65122">
      <w:pPr>
        <w:jc w:val="both"/>
      </w:pPr>
      <w:r>
        <w:t xml:space="preserve">Para realizar estas animaciones correctamente se precisa de una información que indica en </w:t>
      </w:r>
      <w:r w:rsidR="006832DE">
        <w:t>qué</w:t>
      </w:r>
      <w:r>
        <w:t xml:space="preserve"> posición esta cada </w:t>
      </w:r>
      <w:r w:rsidR="006832DE" w:rsidRPr="006832DE">
        <w:rPr>
          <w:i/>
        </w:rPr>
        <w:t>Frame</w:t>
      </w:r>
      <w:r w:rsidR="006832DE">
        <w:t xml:space="preserve">, y cuando ha de aparecer. Esto se puede programar manualmente o utilizar un archivo de </w:t>
      </w:r>
      <w:r w:rsidR="006832DE" w:rsidRPr="006832DE">
        <w:rPr>
          <w:i/>
        </w:rPr>
        <w:t>Meta Data</w:t>
      </w:r>
      <w:r w:rsidR="006832DE">
        <w:t xml:space="preserve"> guardando esta información.</w:t>
      </w:r>
    </w:p>
    <w:p w14:paraId="14C9ADAA" w14:textId="77777777" w:rsidR="00BA7AA6" w:rsidRDefault="006832DE" w:rsidP="00E65122">
      <w:pPr>
        <w:jc w:val="both"/>
      </w:pPr>
      <w:r>
        <w:t xml:space="preserve">En este proyecto se realiza una aplicación para navegador que permite al usuario subir imágenes que contengan </w:t>
      </w:r>
      <w:r w:rsidRPr="006832DE">
        <w:rPr>
          <w:i/>
        </w:rPr>
        <w:t>Frames</w:t>
      </w:r>
      <w:r>
        <w:t xml:space="preserve"> para poder unirlos en </w:t>
      </w:r>
      <w:r w:rsidRPr="006832DE">
        <w:rPr>
          <w:i/>
        </w:rPr>
        <w:t>Sprites</w:t>
      </w:r>
      <w:r>
        <w:t xml:space="preserve"> y después poder exportar toda esta información en forma de </w:t>
      </w:r>
      <w:r w:rsidRPr="006832DE">
        <w:rPr>
          <w:i/>
        </w:rPr>
        <w:t>Sprite</w:t>
      </w:r>
      <w:r>
        <w:t xml:space="preserve"> </w:t>
      </w:r>
      <w:r w:rsidRPr="006832DE">
        <w:rPr>
          <w:i/>
        </w:rPr>
        <w:t>Sheet</w:t>
      </w:r>
      <w:r>
        <w:t xml:space="preserve"> con, o sin </w:t>
      </w:r>
      <w:r w:rsidRPr="006832DE">
        <w:rPr>
          <w:i/>
        </w:rPr>
        <w:t>Meta</w:t>
      </w:r>
      <w:r>
        <w:t xml:space="preserve"> </w:t>
      </w:r>
      <w:r w:rsidRPr="006832DE">
        <w:rPr>
          <w:i/>
        </w:rPr>
        <w:t>Data</w:t>
      </w:r>
      <w:r>
        <w:t>.</w:t>
      </w:r>
    </w:p>
    <w:p w14:paraId="1411179A" w14:textId="6EC3305B" w:rsidR="00881CE5" w:rsidRDefault="00881CE5">
      <w:r>
        <w:br w:type="page"/>
      </w:r>
    </w:p>
    <w:p w14:paraId="512302DA" w14:textId="77777777" w:rsidR="00881CE5" w:rsidRDefault="00881CE5" w:rsidP="00E65122">
      <w:pPr>
        <w:jc w:val="both"/>
      </w:pPr>
    </w:p>
    <w:p w14:paraId="1DE3A010" w14:textId="77777777" w:rsidR="00FC0074" w:rsidRPr="00EC15EB" w:rsidRDefault="00BA7AA6" w:rsidP="00E65122">
      <w:pPr>
        <w:pStyle w:val="Ttulo1"/>
        <w:jc w:val="both"/>
      </w:pPr>
      <w:bookmarkStart w:id="0" w:name="_Toc409395522"/>
      <w:r w:rsidRPr="00EC15EB">
        <w:t>Introducción</w:t>
      </w:r>
      <w:bookmarkEnd w:id="0"/>
    </w:p>
    <w:p w14:paraId="40804653" w14:textId="77777777" w:rsidR="00BA7AA6" w:rsidRDefault="00BA7AA6" w:rsidP="00E65122">
      <w:pPr>
        <w:pStyle w:val="Ttulo2"/>
        <w:jc w:val="both"/>
      </w:pPr>
      <w:bookmarkStart w:id="1" w:name="_Toc409395523"/>
      <w:r>
        <w:t>Formulación del problema</w:t>
      </w:r>
      <w:bookmarkEnd w:id="1"/>
    </w:p>
    <w:p w14:paraId="1416C70E" w14:textId="3D28BDFC" w:rsidR="004D4A7A" w:rsidRDefault="004D4A7A" w:rsidP="00E65122">
      <w:pPr>
        <w:jc w:val="both"/>
      </w:pPr>
      <w:r w:rsidRPr="004D4A7A">
        <w:t>Actualmente existen varias plataformas que pueden ayuda</w:t>
      </w:r>
      <w:r>
        <w:t xml:space="preserve">r a los desarrolladores y a los </w:t>
      </w:r>
      <w:r w:rsidRPr="004D4A7A">
        <w:t xml:space="preserve">artistas con el </w:t>
      </w:r>
      <w:r>
        <w:t>t</w:t>
      </w:r>
      <w:r w:rsidRPr="004D4A7A">
        <w:t>ratamiento gráfico, pero todas estas plataformas necesitan instalarse en</w:t>
      </w:r>
      <w:r>
        <w:t xml:space="preserve"> </w:t>
      </w:r>
      <w:r w:rsidRPr="004D4A7A">
        <w:t xml:space="preserve">los ordenadores y además </w:t>
      </w:r>
      <w:r>
        <w:t>n</w:t>
      </w:r>
      <w:r w:rsidRPr="004D4A7A">
        <w:t>inguna de ellas permite compartir archivos entre ellos. En</w:t>
      </w:r>
      <w:r>
        <w:t xml:space="preserve"> </w:t>
      </w:r>
      <w:r w:rsidRPr="004D4A7A">
        <w:t xml:space="preserve">el apartado </w:t>
      </w:r>
      <w:r w:rsidR="00050F49">
        <w:fldChar w:fldCharType="begin"/>
      </w:r>
      <w:r w:rsidR="00050F49">
        <w:instrText xml:space="preserve"> REF _Ref409380244 \w </w:instrText>
      </w:r>
      <w:r w:rsidR="00E1254D">
        <w:instrText xml:space="preserve"> \* MERGEFORMAT </w:instrText>
      </w:r>
      <w:r w:rsidR="00050F49">
        <w:fldChar w:fldCharType="separate"/>
      </w:r>
      <w:r w:rsidR="00050F49">
        <w:t>1.2.4</w:t>
      </w:r>
      <w:r w:rsidR="00050F49">
        <w:fldChar w:fldCharType="end"/>
      </w:r>
      <w:r w:rsidR="00050F49">
        <w:t xml:space="preserve"> </w:t>
      </w:r>
      <w:r w:rsidRPr="004D4A7A">
        <w:t>se habla sobre varias de estas herramientas.</w:t>
      </w:r>
    </w:p>
    <w:p w14:paraId="48DF22F3" w14:textId="77777777" w:rsidR="004D4A7A" w:rsidRPr="004D4A7A" w:rsidRDefault="004D4A7A" w:rsidP="00E65122">
      <w:pPr>
        <w:jc w:val="both"/>
      </w:pPr>
      <w:r w:rsidRPr="004D4A7A">
        <w:t>Existen dos roles diferenciados con intereses en esta plataforma. Por un lado está el</w:t>
      </w:r>
      <w:r>
        <w:t xml:space="preserve"> </w:t>
      </w:r>
      <w:r w:rsidRPr="004D4A7A">
        <w:t xml:space="preserve">artista </w:t>
      </w:r>
      <w:r w:rsidR="003A6835">
        <w:t xml:space="preserve">creador </w:t>
      </w:r>
      <w:r w:rsidRPr="004D4A7A">
        <w:t xml:space="preserve">de la </w:t>
      </w:r>
      <w:r w:rsidR="00C37DF4" w:rsidRPr="003A6835">
        <w:rPr>
          <w:i/>
        </w:rPr>
        <w:t>Sprite</w:t>
      </w:r>
      <w:r w:rsidRPr="004D4A7A">
        <w:t xml:space="preserve"> </w:t>
      </w:r>
      <w:r w:rsidR="003A6835" w:rsidRPr="003A6835">
        <w:rPr>
          <w:i/>
        </w:rPr>
        <w:t>Sheet</w:t>
      </w:r>
      <w:r w:rsidRPr="004D4A7A">
        <w:t xml:space="preserve"> y por el otro está el desarrollador del videojuego. Estos roles</w:t>
      </w:r>
      <w:r>
        <w:t xml:space="preserve"> </w:t>
      </w:r>
      <w:r w:rsidRPr="004D4A7A">
        <w:t>tienen intereses y necesidades muy diferenciados al no trabajar de la misma forma</w:t>
      </w:r>
      <w:r>
        <w:t xml:space="preserve"> </w:t>
      </w:r>
      <w:r w:rsidRPr="004D4A7A">
        <w:t>durante el desarrollo de un videojuego.</w:t>
      </w:r>
    </w:p>
    <w:p w14:paraId="334CAD54" w14:textId="77777777" w:rsidR="004D4A7A" w:rsidRDefault="004D4A7A" w:rsidP="00E65122">
      <w:pPr>
        <w:jc w:val="both"/>
      </w:pPr>
      <w:r w:rsidRPr="004D4A7A">
        <w:t>A día de hoy los artistas utilizan herramientas espec</w:t>
      </w:r>
      <w:r>
        <w:t xml:space="preserve">ializadas para trabajar con los </w:t>
      </w:r>
      <w:r w:rsidRPr="004D4A7A">
        <w:t>gráficos de manera cómoda para ellos y además con calidad. Cuando necesitan</w:t>
      </w:r>
      <w:r>
        <w:t xml:space="preserve"> </w:t>
      </w:r>
      <w:r w:rsidRPr="004D4A7A">
        <w:t>exportar estos gráficos a un juego adaptan las imágenes que tienen para encajarlas con</w:t>
      </w:r>
      <w:r>
        <w:t xml:space="preserve"> </w:t>
      </w:r>
      <w:r w:rsidRPr="004D4A7A">
        <w:t>el proyecto del videojuego que tienen que utilizar, modificando por ejemplo la resolución</w:t>
      </w:r>
      <w:r>
        <w:t xml:space="preserve"> </w:t>
      </w:r>
      <w:r w:rsidRPr="004D4A7A">
        <w:t>de la i</w:t>
      </w:r>
      <w:r>
        <w:t>magen o la cantidad de colores.</w:t>
      </w:r>
    </w:p>
    <w:p w14:paraId="1FA23C52" w14:textId="77777777" w:rsidR="004D4A7A" w:rsidRDefault="004D4A7A" w:rsidP="00E65122">
      <w:pPr>
        <w:jc w:val="both"/>
      </w:pPr>
      <w:r w:rsidRPr="004D4A7A">
        <w:t>Una vez acabado el gráfico los artistas los publica</w:t>
      </w:r>
      <w:r>
        <w:t xml:space="preserve">n en Internet o los envían a un </w:t>
      </w:r>
      <w:r w:rsidRPr="004D4A7A">
        <w:t>desarrollador determinado si es para alguien específico. Para ello utilizan herramientas</w:t>
      </w:r>
      <w:r>
        <w:t xml:space="preserve"> </w:t>
      </w:r>
      <w:r w:rsidR="003A6835">
        <w:t xml:space="preserve">como pueden ser </w:t>
      </w:r>
      <w:r w:rsidRPr="004D4A7A">
        <w:t xml:space="preserve">email, dropbox, mega,... Hay muchas herramientas </w:t>
      </w:r>
      <w:r w:rsidR="003A6835">
        <w:t xml:space="preserve">disponibles </w:t>
      </w:r>
      <w:r w:rsidRPr="004D4A7A">
        <w:t>para compartir</w:t>
      </w:r>
      <w:r>
        <w:t xml:space="preserve"> </w:t>
      </w:r>
      <w:r w:rsidRPr="004D4A7A">
        <w:t>archivos, aunque no es objetivo de este documento, ni analizar las existentes.</w:t>
      </w:r>
    </w:p>
    <w:p w14:paraId="2DF0D03C" w14:textId="5F0D4808" w:rsidR="004D4A7A" w:rsidRDefault="004D4A7A" w:rsidP="00E65122">
      <w:pPr>
        <w:jc w:val="both"/>
      </w:pPr>
      <w:r w:rsidRPr="004D4A7A">
        <w:t>Una vez los desarrolladores reciben los gráficos que han</w:t>
      </w:r>
      <w:r>
        <w:t xml:space="preserve"> realizado los artistas, lo que </w:t>
      </w:r>
      <w:r w:rsidRPr="004D4A7A">
        <w:t>quieren es poder introducirlos en el código. Normalmente han hablado ya con el artista</w:t>
      </w:r>
      <w:r>
        <w:t xml:space="preserve"> </w:t>
      </w:r>
      <w:r w:rsidRPr="004D4A7A">
        <w:t>para que pongan las imágenes de una forma y tamaño determinado, si no es así realizan</w:t>
      </w:r>
      <w:r>
        <w:t xml:space="preserve"> </w:t>
      </w:r>
      <w:r w:rsidRPr="004D4A7A">
        <w:t>ellos mismos estos cambios mediante algún editor de imágenes o alguna de las</w:t>
      </w:r>
      <w:r>
        <w:t xml:space="preserve"> </w:t>
      </w:r>
      <w:r w:rsidRPr="004D4A7A">
        <w:t>herramientas</w:t>
      </w:r>
      <w:bookmarkStart w:id="2" w:name="_Ref409371403"/>
      <w:bookmarkStart w:id="3" w:name="_Ref409371479"/>
      <w:r w:rsidR="003A6835">
        <w:t xml:space="preserve"> analizadas en el apartado </w:t>
      </w:r>
      <w:r w:rsidR="00050F49">
        <w:fldChar w:fldCharType="begin"/>
      </w:r>
      <w:r w:rsidR="00050F49">
        <w:instrText xml:space="preserve"> REF _Ref409380244 \w </w:instrText>
      </w:r>
      <w:r w:rsidR="00E1254D">
        <w:instrText xml:space="preserve"> \* MERGEFORMAT </w:instrText>
      </w:r>
      <w:r w:rsidR="00050F49">
        <w:fldChar w:fldCharType="separate"/>
      </w:r>
      <w:r w:rsidR="00050F49">
        <w:t>1.2.4</w:t>
      </w:r>
      <w:r w:rsidR="00050F49">
        <w:fldChar w:fldCharType="end"/>
      </w:r>
      <w:r w:rsidR="003A6835">
        <w:t xml:space="preserve"> o la herramienta desarrollada en este proyecto.</w:t>
      </w:r>
    </w:p>
    <w:p w14:paraId="0A715B5A" w14:textId="77777777" w:rsidR="009C7520" w:rsidRDefault="009C7520" w:rsidP="00E65122">
      <w:pPr>
        <w:pStyle w:val="Ttulo2"/>
        <w:jc w:val="both"/>
      </w:pPr>
      <w:bookmarkStart w:id="4" w:name="_Toc409395524"/>
      <w:r>
        <w:t>Análisis del contexto y el estado del arte</w:t>
      </w:r>
      <w:bookmarkEnd w:id="4"/>
    </w:p>
    <w:p w14:paraId="39CA3F19" w14:textId="77777777" w:rsidR="009C7520" w:rsidRPr="009C7520" w:rsidRDefault="009C7520" w:rsidP="00E65122">
      <w:pPr>
        <w:pStyle w:val="Ttulo3"/>
        <w:jc w:val="both"/>
      </w:pPr>
      <w:bookmarkStart w:id="5" w:name="_Toc409395525"/>
      <w:r>
        <w:t>Contexto</w:t>
      </w:r>
      <w:bookmarkEnd w:id="5"/>
    </w:p>
    <w:p w14:paraId="1EE36CCA" w14:textId="77777777" w:rsidR="009C7520" w:rsidRDefault="009C7520" w:rsidP="00E65122">
      <w:pPr>
        <w:jc w:val="both"/>
        <w:rPr>
          <w:noProof/>
        </w:rPr>
      </w:pPr>
      <w:r w:rsidRPr="00FC0074">
        <w:rPr>
          <w:noProof/>
        </w:rPr>
        <w:t>Las facilidades que ofrece Internet han hecho que cada vez se creen más grupos de</w:t>
      </w:r>
      <w:r>
        <w:rPr>
          <w:noProof/>
        </w:rPr>
        <w:t xml:space="preserve"> </w:t>
      </w:r>
      <w:r w:rsidRPr="00FC0074">
        <w:rPr>
          <w:noProof/>
        </w:rPr>
        <w:t>desarrolladores de videojuegos independientes, estos suelen ser estudios de gente que</w:t>
      </w:r>
      <w:r>
        <w:rPr>
          <w:noProof/>
        </w:rPr>
        <w:t xml:space="preserve"> </w:t>
      </w:r>
      <w:r w:rsidRPr="00FC0074">
        <w:rPr>
          <w:noProof/>
        </w:rPr>
        <w:t>acaba de empezar o personas que realizan el desarrollo de videojuegos como</w:t>
      </w:r>
      <w:r>
        <w:rPr>
          <w:noProof/>
        </w:rPr>
        <w:t xml:space="preserve"> </w:t>
      </w:r>
      <w:r w:rsidRPr="00FC0074">
        <w:rPr>
          <w:noProof/>
        </w:rPr>
        <w:t>diversión. También hay gente que sin llegar a implementar un videojuego realizan</w:t>
      </w:r>
      <w:r>
        <w:rPr>
          <w:noProof/>
        </w:rPr>
        <w:t xml:space="preserve"> </w:t>
      </w:r>
      <w:r w:rsidRPr="00FC0074">
        <w:rPr>
          <w:noProof/>
        </w:rPr>
        <w:t>pruebas de funcionalidades que</w:t>
      </w:r>
      <w:r>
        <w:rPr>
          <w:noProof/>
        </w:rPr>
        <w:t xml:space="preserve"> requieren tratar con gráficos.</w:t>
      </w:r>
    </w:p>
    <w:p w14:paraId="15D13888" w14:textId="77777777" w:rsidR="009C7520" w:rsidRDefault="009C7520" w:rsidP="00E65122">
      <w:pPr>
        <w:jc w:val="both"/>
        <w:rPr>
          <w:noProof/>
        </w:rPr>
      </w:pPr>
      <w:r w:rsidRPr="00FC0074">
        <w:rPr>
          <w:noProof/>
        </w:rPr>
        <w:t>Muchas de estas personas son programadores sin experiencia en gráficos que debido</w:t>
      </w:r>
      <w:r>
        <w:rPr>
          <w:noProof/>
        </w:rPr>
        <w:t xml:space="preserve"> </w:t>
      </w:r>
      <w:r w:rsidRPr="00FC0074">
        <w:rPr>
          <w:noProof/>
        </w:rPr>
        <w:t>a que tienen dificultades para encontrar artistas especializados o no disponer del</w:t>
      </w:r>
      <w:r>
        <w:rPr>
          <w:noProof/>
        </w:rPr>
        <w:t xml:space="preserve"> </w:t>
      </w:r>
      <w:r w:rsidRPr="00FC0074">
        <w:rPr>
          <w:noProof/>
        </w:rPr>
        <w:t>capital suficiente como para contratar alguno rebajan la calidad del arte final del</w:t>
      </w:r>
      <w:r>
        <w:rPr>
          <w:noProof/>
        </w:rPr>
        <w:t xml:space="preserve"> </w:t>
      </w:r>
      <w:r w:rsidRPr="00FC0074">
        <w:rPr>
          <w:noProof/>
        </w:rPr>
        <w:t>producto. Esto comporta que sea más difícil vender sus ideas o convencer a los</w:t>
      </w:r>
      <w:r>
        <w:rPr>
          <w:noProof/>
        </w:rPr>
        <w:t xml:space="preserve"> jugadores.</w:t>
      </w:r>
    </w:p>
    <w:p w14:paraId="16728742" w14:textId="77777777" w:rsidR="009C7520" w:rsidRDefault="009C7520" w:rsidP="00E65122">
      <w:pPr>
        <w:jc w:val="both"/>
        <w:rPr>
          <w:noProof/>
        </w:rPr>
      </w:pPr>
      <w:r w:rsidRPr="00FC0074">
        <w:rPr>
          <w:noProof/>
        </w:rPr>
        <w:lastRenderedPageBreak/>
        <w:t>Algunas de las soluciones que toman son extraer los gráficos de algún videojuego ya</w:t>
      </w:r>
      <w:r>
        <w:rPr>
          <w:noProof/>
        </w:rPr>
        <w:t xml:space="preserve"> </w:t>
      </w:r>
      <w:r w:rsidRPr="00FC0074">
        <w:rPr>
          <w:noProof/>
        </w:rPr>
        <w:t>existente o buscarlos por Internet. Cuando uno de estos equipos toma la decisión de</w:t>
      </w:r>
      <w:r>
        <w:rPr>
          <w:noProof/>
        </w:rPr>
        <w:t xml:space="preserve"> </w:t>
      </w:r>
      <w:r w:rsidRPr="00FC0074">
        <w:rPr>
          <w:noProof/>
        </w:rPr>
        <w:t>hacer el juego en 2D y de buscar los gráficos por Internet, el recurso que necesita son</w:t>
      </w:r>
      <w:r>
        <w:rPr>
          <w:noProof/>
        </w:rPr>
        <w:t xml:space="preserve"> </w:t>
      </w:r>
      <w:r w:rsidRPr="00FC0074">
        <w:rPr>
          <w:noProof/>
        </w:rPr>
        <w:t>l</w:t>
      </w:r>
      <w:r>
        <w:rPr>
          <w:noProof/>
        </w:rPr>
        <w:t>as llamada</w:t>
      </w:r>
      <w:r w:rsidRPr="00FC0074">
        <w:rPr>
          <w:noProof/>
        </w:rPr>
        <w:t>s “</w:t>
      </w:r>
      <w:r>
        <w:rPr>
          <w:i/>
          <w:noProof/>
        </w:rPr>
        <w:t>Sprite S</w:t>
      </w:r>
      <w:r w:rsidRPr="004D4A7A">
        <w:rPr>
          <w:i/>
          <w:noProof/>
        </w:rPr>
        <w:t>heet</w:t>
      </w:r>
      <w:r>
        <w:rPr>
          <w:noProof/>
        </w:rPr>
        <w:t xml:space="preserve">”. Las </w:t>
      </w:r>
      <w:r w:rsidRPr="004D4A7A">
        <w:rPr>
          <w:i/>
          <w:noProof/>
        </w:rPr>
        <w:t>Sprite Sheets</w:t>
      </w:r>
      <w:r w:rsidRPr="00FC0074">
        <w:rPr>
          <w:noProof/>
        </w:rPr>
        <w:t xml:space="preserve"> consisten en archivos que contienen uno</w:t>
      </w:r>
      <w:r>
        <w:rPr>
          <w:noProof/>
        </w:rPr>
        <w:t xml:space="preserve"> o varios </w:t>
      </w:r>
      <w:r w:rsidRPr="004D4A7A">
        <w:rPr>
          <w:i/>
          <w:noProof/>
        </w:rPr>
        <w:t>Sprites</w:t>
      </w:r>
      <w:r>
        <w:rPr>
          <w:noProof/>
        </w:rPr>
        <w:t>.</w:t>
      </w:r>
    </w:p>
    <w:p w14:paraId="42BBBE40" w14:textId="77777777" w:rsidR="009C7520" w:rsidRPr="00FC0074" w:rsidRDefault="009C7520" w:rsidP="00E65122">
      <w:pPr>
        <w:jc w:val="both"/>
        <w:rPr>
          <w:noProof/>
        </w:rPr>
      </w:pPr>
      <w:r w:rsidRPr="00FC0074">
        <w:rPr>
          <w:noProof/>
        </w:rPr>
        <w:t xml:space="preserve">Un </w:t>
      </w:r>
      <w:r>
        <w:rPr>
          <w:noProof/>
        </w:rPr>
        <w:t>S</w:t>
      </w:r>
      <w:r w:rsidRPr="004D4A7A">
        <w:rPr>
          <w:i/>
          <w:noProof/>
        </w:rPr>
        <w:t>prite</w:t>
      </w:r>
      <w:r w:rsidRPr="00FC0074">
        <w:rPr>
          <w:noProof/>
        </w:rPr>
        <w:t xml:space="preserve"> es un mapa de bits que s</w:t>
      </w:r>
      <w:r>
        <w:rPr>
          <w:noProof/>
        </w:rPr>
        <w:t xml:space="preserve">e dibuja en pantalla, puede ser </w:t>
      </w:r>
      <w:r w:rsidRPr="00FC0074">
        <w:rPr>
          <w:noProof/>
        </w:rPr>
        <w:t>tanto un personaje como un mueble, una puerta, una casa, un</w:t>
      </w:r>
      <w:r>
        <w:rPr>
          <w:noProof/>
        </w:rPr>
        <w:t xml:space="preserve"> </w:t>
      </w:r>
      <w:r w:rsidRPr="00FC0074">
        <w:rPr>
          <w:noProof/>
        </w:rPr>
        <w:t>árbol, un ítem...</w:t>
      </w:r>
    </w:p>
    <w:p w14:paraId="377E7DD5" w14:textId="77777777" w:rsidR="009C7520" w:rsidRDefault="009C7520" w:rsidP="00E65122">
      <w:pPr>
        <w:jc w:val="both"/>
        <w:rPr>
          <w:noProof/>
        </w:rPr>
      </w:pPr>
      <w:r>
        <w:rPr>
          <w:noProof/>
        </w:rPr>
        <w:t xml:space="preserve">Existen </w:t>
      </w:r>
      <w:r w:rsidRPr="004D4A7A">
        <w:rPr>
          <w:i/>
          <w:noProof/>
        </w:rPr>
        <w:t>Sprites</w:t>
      </w:r>
      <w:r w:rsidRPr="00FC0074">
        <w:rPr>
          <w:noProof/>
        </w:rPr>
        <w:t xml:space="preserve"> estáticos, que son formados por un</w:t>
      </w:r>
      <w:r>
        <w:rPr>
          <w:noProof/>
        </w:rPr>
        <w:t xml:space="preserve">a sola imagen o </w:t>
      </w:r>
      <w:r w:rsidRPr="004D4A7A">
        <w:rPr>
          <w:i/>
          <w:noProof/>
        </w:rPr>
        <w:t>Sprites</w:t>
      </w:r>
      <w:r w:rsidRPr="00FC0074">
        <w:rPr>
          <w:noProof/>
        </w:rPr>
        <w:t xml:space="preserve"> dinámicos, que están formados por varias imágenes para</w:t>
      </w:r>
      <w:r>
        <w:rPr>
          <w:noProof/>
        </w:rPr>
        <w:t xml:space="preserve"> hacer una animación.</w:t>
      </w:r>
    </w:p>
    <w:p w14:paraId="0AAE3364" w14:textId="77777777" w:rsidR="009C7520" w:rsidRPr="00FC0074" w:rsidRDefault="009C7520" w:rsidP="00E65122">
      <w:pPr>
        <w:jc w:val="both"/>
        <w:rPr>
          <w:noProof/>
        </w:rPr>
      </w:pPr>
      <w:r>
        <w:rPr>
          <w:noProof/>
        </w:rPr>
        <w:t xml:space="preserve">En las </w:t>
      </w:r>
      <w:r w:rsidRPr="004D4A7A">
        <w:rPr>
          <w:i/>
          <w:noProof/>
        </w:rPr>
        <w:t>Sprite Sheets</w:t>
      </w:r>
      <w:r w:rsidRPr="00FC0074">
        <w:rPr>
          <w:noProof/>
        </w:rPr>
        <w:t xml:space="preserve"> se suelen poner todas las i</w:t>
      </w:r>
      <w:r>
        <w:rPr>
          <w:noProof/>
        </w:rPr>
        <w:t xml:space="preserve">mágenes que forman parte de las </w:t>
      </w:r>
      <w:r w:rsidRPr="00FC0074">
        <w:rPr>
          <w:noProof/>
        </w:rPr>
        <w:t>animaciones (también llamadas frames) seguidas una detrás de otra.</w:t>
      </w:r>
    </w:p>
    <w:p w14:paraId="57F64317" w14:textId="77777777" w:rsidR="009C7520" w:rsidRDefault="009C7520" w:rsidP="00E65122">
      <w:pPr>
        <w:jc w:val="both"/>
        <w:rPr>
          <w:noProof/>
        </w:rPr>
      </w:pPr>
      <w:r w:rsidRPr="00FC0074">
        <w:rPr>
          <w:noProof/>
        </w:rPr>
        <w:t>Para util</w:t>
      </w:r>
      <w:r>
        <w:rPr>
          <w:noProof/>
        </w:rPr>
        <w:t xml:space="preserve">izar una </w:t>
      </w:r>
      <w:r w:rsidRPr="004D4A7A">
        <w:rPr>
          <w:i/>
          <w:noProof/>
        </w:rPr>
        <w:t>Sprite Sheet</w:t>
      </w:r>
      <w:r w:rsidRPr="00FC0074">
        <w:rPr>
          <w:noProof/>
        </w:rPr>
        <w:t xml:space="preserve"> en el videojuego, el programador debe introducir en su</w:t>
      </w:r>
      <w:r>
        <w:rPr>
          <w:noProof/>
        </w:rPr>
        <w:t xml:space="preserve"> </w:t>
      </w:r>
      <w:r w:rsidRPr="00FC0074">
        <w:rPr>
          <w:noProof/>
        </w:rPr>
        <w:t xml:space="preserve">código que parte de la imagen es un </w:t>
      </w:r>
      <w:r>
        <w:rPr>
          <w:i/>
          <w:noProof/>
        </w:rPr>
        <w:t>S</w:t>
      </w:r>
      <w:r w:rsidRPr="004D4A7A">
        <w:rPr>
          <w:i/>
          <w:noProof/>
        </w:rPr>
        <w:t>prite</w:t>
      </w:r>
      <w:r w:rsidRPr="00FC0074">
        <w:rPr>
          <w:noProof/>
        </w:rPr>
        <w:t xml:space="preserve"> específico. Si la </w:t>
      </w:r>
      <w:r>
        <w:rPr>
          <w:i/>
          <w:noProof/>
        </w:rPr>
        <w:t>S</w:t>
      </w:r>
      <w:r w:rsidRPr="004D4A7A">
        <w:rPr>
          <w:i/>
          <w:noProof/>
        </w:rPr>
        <w:t xml:space="preserve">prite </w:t>
      </w:r>
      <w:r>
        <w:rPr>
          <w:i/>
          <w:noProof/>
        </w:rPr>
        <w:t>S</w:t>
      </w:r>
      <w:r w:rsidRPr="004D4A7A">
        <w:rPr>
          <w:i/>
          <w:noProof/>
        </w:rPr>
        <w:t>heet</w:t>
      </w:r>
      <w:r w:rsidRPr="00FC0074">
        <w:rPr>
          <w:noProof/>
        </w:rPr>
        <w:t xml:space="preserve"> tiene</w:t>
      </w:r>
      <w:r>
        <w:rPr>
          <w:noProof/>
        </w:rPr>
        <w:t xml:space="preserve"> </w:t>
      </w:r>
      <w:r w:rsidRPr="00FC0074">
        <w:rPr>
          <w:noProof/>
        </w:rPr>
        <w:t>animaciones, también tiene que indicar el orden y la duración en la que su programa</w:t>
      </w:r>
      <w:r>
        <w:rPr>
          <w:noProof/>
        </w:rPr>
        <w:t xml:space="preserve"> </w:t>
      </w:r>
      <w:r w:rsidRPr="00FC0074">
        <w:rPr>
          <w:noProof/>
        </w:rPr>
        <w:t>debe mostrar cad</w:t>
      </w:r>
      <w:r>
        <w:rPr>
          <w:noProof/>
        </w:rPr>
        <w:t xml:space="preserve">a </w:t>
      </w:r>
      <w:r w:rsidRPr="004D4A7A">
        <w:rPr>
          <w:i/>
          <w:noProof/>
        </w:rPr>
        <w:t>Frame.</w:t>
      </w:r>
    </w:p>
    <w:p w14:paraId="1D78B94D" w14:textId="77777777" w:rsidR="009C7520" w:rsidRDefault="009C7520" w:rsidP="00E65122">
      <w:pPr>
        <w:jc w:val="both"/>
        <w:rPr>
          <w:noProof/>
        </w:rPr>
      </w:pPr>
      <w:r w:rsidRPr="00FC0074">
        <w:rPr>
          <w:noProof/>
        </w:rPr>
        <w:t>Uno de los problemas principales con el que los desarrolladores se pueden encontrar</w:t>
      </w:r>
      <w:r>
        <w:rPr>
          <w:noProof/>
        </w:rPr>
        <w:t xml:space="preserve"> </w:t>
      </w:r>
      <w:r w:rsidRPr="00FC0074">
        <w:rPr>
          <w:noProof/>
        </w:rPr>
        <w:t>es que el artista añada animaciones que los desarrolladores no necesiten, si se cargan</w:t>
      </w:r>
      <w:r>
        <w:rPr>
          <w:noProof/>
        </w:rPr>
        <w:t xml:space="preserve"> </w:t>
      </w:r>
      <w:r w:rsidRPr="00FC0074">
        <w:rPr>
          <w:noProof/>
        </w:rPr>
        <w:t>estas animaciones en el juego directamente sin tratamiento crearan una carga</w:t>
      </w:r>
      <w:r>
        <w:rPr>
          <w:noProof/>
        </w:rPr>
        <w:t xml:space="preserve"> </w:t>
      </w:r>
      <w:r w:rsidRPr="00FC0074">
        <w:rPr>
          <w:noProof/>
        </w:rPr>
        <w:t>innecesa</w:t>
      </w:r>
      <w:r>
        <w:rPr>
          <w:noProof/>
        </w:rPr>
        <w:t>ria.</w:t>
      </w:r>
    </w:p>
    <w:p w14:paraId="3B6980AF" w14:textId="77777777" w:rsidR="009C7520" w:rsidRDefault="009C7520" w:rsidP="00E65122">
      <w:pPr>
        <w:jc w:val="both"/>
        <w:rPr>
          <w:noProof/>
        </w:rPr>
      </w:pPr>
      <w:r w:rsidRPr="00FC0074">
        <w:rPr>
          <w:noProof/>
        </w:rPr>
        <w:t>Otro problema con el que se pueden encontrar es qu</w:t>
      </w:r>
      <w:r>
        <w:rPr>
          <w:noProof/>
        </w:rPr>
        <w:t xml:space="preserve">e el orden de las imágenes para </w:t>
      </w:r>
      <w:r w:rsidRPr="00FC0074">
        <w:rPr>
          <w:noProof/>
        </w:rPr>
        <w:t>las animaciones no sea el mismo orden en el que se muestran en el archivo, esto</w:t>
      </w:r>
      <w:r>
        <w:rPr>
          <w:noProof/>
        </w:rPr>
        <w:t xml:space="preserve"> </w:t>
      </w:r>
      <w:r w:rsidRPr="00FC0074">
        <w:rPr>
          <w:noProof/>
        </w:rPr>
        <w:t>comporta que el desarrollador tenga que averiguar cual es el orden correcto para hacer</w:t>
      </w:r>
      <w:r>
        <w:rPr>
          <w:noProof/>
        </w:rPr>
        <w:t xml:space="preserve"> </w:t>
      </w:r>
      <w:r w:rsidRPr="00FC0074">
        <w:rPr>
          <w:noProof/>
        </w:rPr>
        <w:t>la</w:t>
      </w:r>
      <w:r>
        <w:rPr>
          <w:noProof/>
        </w:rPr>
        <w:t xml:space="preserve"> animación.</w:t>
      </w:r>
    </w:p>
    <w:p w14:paraId="597A9EE0" w14:textId="77777777" w:rsidR="009C7520" w:rsidRPr="00684E28" w:rsidRDefault="009C7520" w:rsidP="00E65122">
      <w:pPr>
        <w:jc w:val="both"/>
        <w:rPr>
          <w:noProof/>
        </w:rPr>
      </w:pPr>
      <w:r w:rsidRPr="00FC0074">
        <w:rPr>
          <w:noProof/>
        </w:rPr>
        <w:t>Este proyecto se trata de crear una herramienta onli</w:t>
      </w:r>
      <w:r>
        <w:rPr>
          <w:noProof/>
        </w:rPr>
        <w:t xml:space="preserve">ne para ayudar a estos pequeños </w:t>
      </w:r>
      <w:r w:rsidRPr="00FC0074">
        <w:rPr>
          <w:noProof/>
        </w:rPr>
        <w:t>grupos con el tratamiento de los gráficos 2D para sus videojuegos.</w:t>
      </w:r>
    </w:p>
    <w:p w14:paraId="502DE764" w14:textId="77777777" w:rsidR="009C7520" w:rsidRPr="009C7520" w:rsidRDefault="009C7520" w:rsidP="00E65122">
      <w:pPr>
        <w:pStyle w:val="Ttulo3"/>
        <w:jc w:val="both"/>
      </w:pPr>
      <w:bookmarkStart w:id="6" w:name="_Toc409395526"/>
      <w:r w:rsidRPr="009C7520">
        <w:t>Actores implicados</w:t>
      </w:r>
      <w:bookmarkEnd w:id="6"/>
    </w:p>
    <w:p w14:paraId="0C12D660" w14:textId="77777777" w:rsidR="009C7520" w:rsidRDefault="009C7520" w:rsidP="00E65122">
      <w:pPr>
        <w:jc w:val="both"/>
      </w:pPr>
      <w:r w:rsidRPr="009C7520">
        <w:t xml:space="preserve">A continuación se va a detallar los </w:t>
      </w:r>
      <w:r w:rsidR="00D7411C" w:rsidRPr="00D7411C">
        <w:rPr>
          <w:i/>
        </w:rPr>
        <w:t>S</w:t>
      </w:r>
      <w:r w:rsidRPr="00D7411C">
        <w:rPr>
          <w:i/>
        </w:rPr>
        <w:t>takeholders</w:t>
      </w:r>
      <w:r w:rsidRPr="009C7520">
        <w:t xml:space="preserve"> interesados en el proyecto.</w:t>
      </w:r>
    </w:p>
    <w:p w14:paraId="49B6DBB2" w14:textId="77777777" w:rsidR="00BB2159" w:rsidRDefault="00BB2159" w:rsidP="00E65122">
      <w:pPr>
        <w:pStyle w:val="Ttulo4"/>
        <w:jc w:val="both"/>
      </w:pPr>
      <w:r>
        <w:t>Desarrollador de la plataforma</w:t>
      </w:r>
    </w:p>
    <w:p w14:paraId="071705B2" w14:textId="77777777" w:rsidR="00BB2159" w:rsidRPr="009C7520" w:rsidRDefault="00BB2159" w:rsidP="00E65122">
      <w:pPr>
        <w:jc w:val="both"/>
      </w:pPr>
      <w:r w:rsidRPr="009C7520">
        <w:t xml:space="preserve">El desarrollador de la plataforma tiene como objetivo finalizar el proyecto en el </w:t>
      </w:r>
      <w:r>
        <w:t xml:space="preserve">plazo </w:t>
      </w:r>
      <w:r w:rsidRPr="009C7520">
        <w:t>estimado y que la plataforma cumpla las expectativas de los diferentes actores.</w:t>
      </w:r>
    </w:p>
    <w:p w14:paraId="194242D3" w14:textId="77777777" w:rsidR="009C7520" w:rsidRPr="009C7520" w:rsidRDefault="009C7520" w:rsidP="00E65122">
      <w:pPr>
        <w:pStyle w:val="Ttulo4"/>
        <w:jc w:val="both"/>
      </w:pPr>
      <w:r w:rsidRPr="009C7520">
        <w:t>Tutor del proyecto</w:t>
      </w:r>
    </w:p>
    <w:p w14:paraId="1E0A653B" w14:textId="77777777" w:rsidR="009C7520" w:rsidRPr="009C7520" w:rsidRDefault="009C7520" w:rsidP="00E65122">
      <w:pPr>
        <w:jc w:val="both"/>
      </w:pPr>
      <w:r w:rsidRPr="009C7520">
        <w:t xml:space="preserve">Su rol es supervisar que el proyecto cumpla con los </w:t>
      </w:r>
      <w:r w:rsidR="00BB2159">
        <w:t xml:space="preserve">objetivos propuestos y que siga </w:t>
      </w:r>
      <w:r w:rsidRPr="009C7520">
        <w:t>una la planificación. Además guiará y ayudará al desarrollador a llevar el proyecto</w:t>
      </w:r>
      <w:r w:rsidR="00BB2159">
        <w:t xml:space="preserve"> </w:t>
      </w:r>
      <w:r w:rsidRPr="009C7520">
        <w:t>adelante.</w:t>
      </w:r>
    </w:p>
    <w:p w14:paraId="0FDA5457" w14:textId="77777777" w:rsidR="009C7520" w:rsidRPr="009C7520" w:rsidRDefault="009C7520" w:rsidP="00E65122">
      <w:pPr>
        <w:pStyle w:val="Ttulo4"/>
        <w:jc w:val="both"/>
      </w:pPr>
      <w:r w:rsidRPr="009C7520">
        <w:t>Programadores de videojuegos o demos</w:t>
      </w:r>
    </w:p>
    <w:p w14:paraId="45E24128" w14:textId="77777777" w:rsidR="009C7520" w:rsidRPr="009C7520" w:rsidRDefault="009C7520" w:rsidP="00E65122">
      <w:pPr>
        <w:jc w:val="both"/>
      </w:pPr>
      <w:r w:rsidRPr="009C7520">
        <w:t>Los programadores son personas que necesitan que la herramienta aporte rapidez en</w:t>
      </w:r>
      <w:r w:rsidR="00BB2159">
        <w:t xml:space="preserve"> </w:t>
      </w:r>
      <w:r w:rsidRPr="009C7520">
        <w:t xml:space="preserve">el momento de utilizar los </w:t>
      </w:r>
      <w:r w:rsidR="00BB2159" w:rsidRPr="00BB2159">
        <w:rPr>
          <w:i/>
        </w:rPr>
        <w:t>Sprites</w:t>
      </w:r>
      <w:r w:rsidRPr="009C7520">
        <w:t xml:space="preserve"> dentro de su aplicación. Necesitarán que sus</w:t>
      </w:r>
      <w:r w:rsidR="00BB2159">
        <w:t xml:space="preserve"> </w:t>
      </w:r>
      <w:r w:rsidRPr="009C7520">
        <w:t>programas puedan importar toda la meta data de la manera más automatizada posible.</w:t>
      </w:r>
    </w:p>
    <w:p w14:paraId="13EA742D" w14:textId="77777777" w:rsidR="009C7520" w:rsidRPr="009C7520" w:rsidRDefault="009C7520" w:rsidP="00E65122">
      <w:pPr>
        <w:jc w:val="both"/>
      </w:pPr>
      <w:r w:rsidRPr="009C7520">
        <w:t>También necesitarán que la herramienta tenga un bus</w:t>
      </w:r>
      <w:r w:rsidR="00BB2159">
        <w:t xml:space="preserve">cador que les permita encontrar </w:t>
      </w:r>
      <w:r w:rsidRPr="009C7520">
        <w:t>lo que necesitan cómoda y rápidamente.</w:t>
      </w:r>
    </w:p>
    <w:p w14:paraId="24779141" w14:textId="77777777" w:rsidR="009C7520" w:rsidRPr="009C7520" w:rsidRDefault="009C7520" w:rsidP="00E65122">
      <w:pPr>
        <w:pStyle w:val="Ttulo4"/>
        <w:jc w:val="both"/>
      </w:pPr>
      <w:r w:rsidRPr="009C7520">
        <w:lastRenderedPageBreak/>
        <w:t>Artistas</w:t>
      </w:r>
    </w:p>
    <w:p w14:paraId="1A0C3937" w14:textId="77777777" w:rsidR="009C7520" w:rsidRDefault="009C7520" w:rsidP="00E65122">
      <w:pPr>
        <w:jc w:val="both"/>
      </w:pPr>
      <w:r w:rsidRPr="009C7520">
        <w:t>Necesitaran que sea una herramienta con facilidad de uso. Que les permita dar</w:t>
      </w:r>
      <w:r w:rsidR="00BB2159">
        <w:t xml:space="preserve"> </w:t>
      </w:r>
      <w:r w:rsidRPr="009C7520">
        <w:t>retoques finales para añadir meta data si la imagen no la tiene. Necesitarán poder</w:t>
      </w:r>
      <w:r w:rsidR="00BB2159">
        <w:t xml:space="preserve"> </w:t>
      </w:r>
      <w:r w:rsidRPr="009C7520">
        <w:t>compartir sus obras con otros autores o con programadores y obtener visibilidad.</w:t>
      </w:r>
    </w:p>
    <w:p w14:paraId="61FBBB36" w14:textId="77777777" w:rsidR="009C7520" w:rsidRPr="009C7520" w:rsidRDefault="009C7520" w:rsidP="00E65122">
      <w:pPr>
        <w:pStyle w:val="Ttulo3"/>
        <w:jc w:val="both"/>
      </w:pPr>
      <w:bookmarkStart w:id="7" w:name="_Toc409395527"/>
      <w:r w:rsidRPr="009C7520">
        <w:t>Estado del arte</w:t>
      </w:r>
      <w:bookmarkEnd w:id="7"/>
    </w:p>
    <w:p w14:paraId="1149E45B" w14:textId="77777777" w:rsidR="009C7520" w:rsidRDefault="009C7520" w:rsidP="00E65122">
      <w:pPr>
        <w:pStyle w:val="Ttulo4"/>
        <w:jc w:val="both"/>
      </w:pPr>
      <w:r w:rsidRPr="009C7520">
        <w:t>Meta data</w:t>
      </w:r>
    </w:p>
    <w:p w14:paraId="5ACA3373" w14:textId="77777777" w:rsidR="00D7411C" w:rsidRPr="00D7411C" w:rsidRDefault="00D7411C" w:rsidP="00E65122">
      <w:pPr>
        <w:jc w:val="both"/>
      </w:pPr>
      <w:r w:rsidRPr="00D7411C">
        <w:t>En este proyecto, el programador del videojuego estará sobretodo interesado en</w:t>
      </w:r>
      <w:r>
        <w:t xml:space="preserve"> conseguir la meta data </w:t>
      </w:r>
      <w:r w:rsidRPr="00D7411C">
        <w:t>de la imagen para poder trabajar de la manera más cómoda</w:t>
      </w:r>
      <w:r>
        <w:t xml:space="preserve"> </w:t>
      </w:r>
      <w:r w:rsidRPr="00D7411C">
        <w:t>posible.</w:t>
      </w:r>
    </w:p>
    <w:p w14:paraId="1A24AC0E" w14:textId="77777777" w:rsidR="00D7411C" w:rsidRDefault="00D7411C" w:rsidP="00E65122">
      <w:pPr>
        <w:jc w:val="both"/>
      </w:pPr>
      <w:r w:rsidRPr="00D7411C">
        <w:t>El problema principal de esta información es que los artistas no la suelen incluir o la</w:t>
      </w:r>
      <w:r>
        <w:t xml:space="preserve"> </w:t>
      </w:r>
      <w:r w:rsidRPr="00D7411C">
        <w:t>incluyen de una manera visual (y los programadores tienen dificultades para trabajar</w:t>
      </w:r>
      <w:r>
        <w:t xml:space="preserve"> </w:t>
      </w:r>
      <w:r w:rsidRPr="00D7411C">
        <w:t>con eso). Existen estudios que proponen una alternativa,</w:t>
      </w:r>
      <w:r>
        <w:t xml:space="preserve"> es incluir la meta data dentro </w:t>
      </w:r>
      <w:r w:rsidRPr="00D7411C">
        <w:t xml:space="preserve">de la imagen modificando el valor de alguno de los </w:t>
      </w:r>
      <w:r w:rsidR="00050F49">
        <w:t>pixeles</w:t>
      </w:r>
      <w:r w:rsidRPr="00D7411C">
        <w:t>. Aunque es una solució</w:t>
      </w:r>
      <w:r>
        <w:t xml:space="preserve">n </w:t>
      </w:r>
      <w:r w:rsidRPr="00D7411C">
        <w:t>buena</w:t>
      </w:r>
      <w:r w:rsidR="00BB2159">
        <w:t>, no es una solución extendida.</w:t>
      </w:r>
    </w:p>
    <w:p w14:paraId="0BE9506F" w14:textId="77777777" w:rsidR="009C7520" w:rsidRPr="009C7520" w:rsidRDefault="009C7520" w:rsidP="00E65122">
      <w:pPr>
        <w:pStyle w:val="Ttulo4"/>
        <w:jc w:val="both"/>
      </w:pPr>
      <w:bookmarkStart w:id="8" w:name="_Ref409380273"/>
      <w:r w:rsidRPr="009C7520">
        <w:t>Librerías de desarrollo</w:t>
      </w:r>
      <w:r w:rsidR="00BB2159">
        <w:t xml:space="preserve"> de videojuegos</w:t>
      </w:r>
      <w:bookmarkEnd w:id="8"/>
    </w:p>
    <w:p w14:paraId="10BF6069" w14:textId="77777777" w:rsidR="009C7520" w:rsidRPr="009C7520" w:rsidRDefault="009C7520" w:rsidP="00E65122">
      <w:pPr>
        <w:jc w:val="both"/>
      </w:pPr>
      <w:r w:rsidRPr="009C7520">
        <w:t>Los programadores utilizan librerías de desarrollo</w:t>
      </w:r>
      <w:r w:rsidR="00BB2159">
        <w:t xml:space="preserve"> para realizar el código de los </w:t>
      </w:r>
      <w:r w:rsidRPr="009C7520">
        <w:t>programas. Algunas librerías enfocadas al tratamiento de los videojuegos como</w:t>
      </w:r>
      <w:r w:rsidR="00BB2159">
        <w:t xml:space="preserve"> </w:t>
      </w:r>
      <w:r w:rsidRPr="009C7520">
        <w:t>clanlib permiten introducir toda la meta</w:t>
      </w:r>
      <w:r w:rsidR="00BB2159">
        <w:t xml:space="preserve"> data de la </w:t>
      </w:r>
      <w:r w:rsidR="00BB2159" w:rsidRPr="00BB2159">
        <w:rPr>
          <w:i/>
        </w:rPr>
        <w:t>S</w:t>
      </w:r>
      <w:r w:rsidRPr="00BB2159">
        <w:rPr>
          <w:i/>
        </w:rPr>
        <w:t xml:space="preserve">prite </w:t>
      </w:r>
      <w:r w:rsidR="00BB2159" w:rsidRPr="00BB2159">
        <w:rPr>
          <w:i/>
        </w:rPr>
        <w:t>S</w:t>
      </w:r>
      <w:r w:rsidRPr="00BB2159">
        <w:rPr>
          <w:i/>
        </w:rPr>
        <w:t>heet</w:t>
      </w:r>
      <w:r w:rsidRPr="009C7520">
        <w:t xml:space="preserve"> en un archivo </w:t>
      </w:r>
      <w:r w:rsidR="00BB2159">
        <w:t xml:space="preserve">en formato </w:t>
      </w:r>
      <w:r w:rsidR="00BB2159" w:rsidRPr="00BB2159">
        <w:rPr>
          <w:i/>
        </w:rPr>
        <w:t>XML</w:t>
      </w:r>
      <w:r w:rsidR="00BB2159">
        <w:t xml:space="preserve"> </w:t>
      </w:r>
      <w:r w:rsidRPr="009C7520">
        <w:t>ahorrando mucho tiempo al programador.</w:t>
      </w:r>
    </w:p>
    <w:p w14:paraId="18E24475" w14:textId="77777777" w:rsidR="009C7520" w:rsidRPr="009C7520" w:rsidRDefault="009C7520" w:rsidP="00E65122">
      <w:pPr>
        <w:jc w:val="both"/>
      </w:pPr>
      <w:r w:rsidRPr="009C7520">
        <w:t>Otra manera de crear videojuegos es online, en html5 se</w:t>
      </w:r>
      <w:r w:rsidR="00BB2159">
        <w:t xml:space="preserve"> puede utilizar Json o XML para indicar la </w:t>
      </w:r>
      <w:r w:rsidR="00BB2159" w:rsidRPr="00BB2159">
        <w:rPr>
          <w:i/>
        </w:rPr>
        <w:t>Meta D</w:t>
      </w:r>
      <w:r w:rsidRPr="00BB2159">
        <w:rPr>
          <w:i/>
        </w:rPr>
        <w:t>ata</w:t>
      </w:r>
      <w:r w:rsidR="00BB2159">
        <w:t xml:space="preserve"> de los </w:t>
      </w:r>
      <w:r w:rsidR="00BB2159" w:rsidRPr="00BB2159">
        <w:rPr>
          <w:i/>
        </w:rPr>
        <w:t>Sprite S</w:t>
      </w:r>
      <w:r w:rsidRPr="00BB2159">
        <w:rPr>
          <w:i/>
        </w:rPr>
        <w:t>heets</w:t>
      </w:r>
      <w:r w:rsidR="00BB2159">
        <w:t>.</w:t>
      </w:r>
    </w:p>
    <w:p w14:paraId="3B690BB4" w14:textId="77777777" w:rsidR="009C7520" w:rsidRDefault="00BB2159" w:rsidP="00E65122">
      <w:pPr>
        <w:jc w:val="both"/>
      </w:pPr>
      <w:r>
        <w:t xml:space="preserve">En algunas librerías como en </w:t>
      </w:r>
      <w:r>
        <w:rPr>
          <w:i/>
        </w:rPr>
        <w:t>SFML</w:t>
      </w:r>
      <w:r>
        <w:t xml:space="preserve"> o </w:t>
      </w:r>
      <w:r w:rsidRPr="00BB2159">
        <w:rPr>
          <w:i/>
        </w:rPr>
        <w:t>SDL</w:t>
      </w:r>
      <w:r w:rsidR="009C7520" w:rsidRPr="009C7520">
        <w:t xml:space="preserve"> el procedimiento es hacer que los </w:t>
      </w:r>
      <w:r w:rsidRPr="00BB2159">
        <w:rPr>
          <w:i/>
        </w:rPr>
        <w:t>Frames</w:t>
      </w:r>
      <w:r>
        <w:t xml:space="preserve"> </w:t>
      </w:r>
      <w:r w:rsidR="009C7520" w:rsidRPr="009C7520">
        <w:t xml:space="preserve">de la </w:t>
      </w:r>
      <w:r>
        <w:rPr>
          <w:i/>
        </w:rPr>
        <w:t>Sprite S</w:t>
      </w:r>
      <w:r w:rsidR="009C7520" w:rsidRPr="00BB2159">
        <w:rPr>
          <w:i/>
        </w:rPr>
        <w:t>heet</w:t>
      </w:r>
      <w:r w:rsidR="009C7520" w:rsidRPr="009C7520">
        <w:t xml:space="preserve"> tengan el mismo tamaño. Mediante código se le dice al programa que</w:t>
      </w:r>
      <w:r>
        <w:t xml:space="preserve"> </w:t>
      </w:r>
      <w:r w:rsidR="009C7520" w:rsidRPr="009C7520">
        <w:t>m</w:t>
      </w:r>
      <w:r>
        <w:t xml:space="preserve">uestre mediante una ventana un </w:t>
      </w:r>
      <w:r w:rsidRPr="00BB2159">
        <w:rPr>
          <w:i/>
        </w:rPr>
        <w:t>F</w:t>
      </w:r>
      <w:r w:rsidR="009C7520" w:rsidRPr="00BB2159">
        <w:rPr>
          <w:i/>
        </w:rPr>
        <w:t>rame</w:t>
      </w:r>
      <w:r w:rsidR="009C7520" w:rsidRPr="009C7520">
        <w:t>, en ca</w:t>
      </w:r>
      <w:r>
        <w:t xml:space="preserve">da iteración se va moviendo el </w:t>
      </w:r>
      <w:r w:rsidRPr="00BB2159">
        <w:rPr>
          <w:i/>
        </w:rPr>
        <w:t>F</w:t>
      </w:r>
      <w:r w:rsidR="009C7520" w:rsidRPr="00BB2159">
        <w:rPr>
          <w:i/>
        </w:rPr>
        <w:t>rame</w:t>
      </w:r>
      <w:r>
        <w:t xml:space="preserve"> </w:t>
      </w:r>
      <w:r w:rsidR="009C7520" w:rsidRPr="009C7520">
        <w:t>que muestra consiguiendo así la animación.</w:t>
      </w:r>
    </w:p>
    <w:p w14:paraId="47F2D201" w14:textId="77777777" w:rsidR="00BB2159" w:rsidRPr="009C7520" w:rsidRDefault="00BB2159" w:rsidP="00E65122">
      <w:pPr>
        <w:pStyle w:val="Ttulo3"/>
        <w:jc w:val="both"/>
      </w:pPr>
      <w:bookmarkStart w:id="9" w:name="_Ref409380244"/>
      <w:bookmarkStart w:id="10" w:name="_Toc409395528"/>
      <w:r>
        <w:t>Editores de Sprite Sheet existentes</w:t>
      </w:r>
      <w:bookmarkEnd w:id="9"/>
      <w:bookmarkEnd w:id="10"/>
    </w:p>
    <w:p w14:paraId="496F537E" w14:textId="77777777" w:rsidR="009C7520" w:rsidRPr="009C7520" w:rsidRDefault="009C7520" w:rsidP="00E65122">
      <w:pPr>
        <w:jc w:val="both"/>
      </w:pPr>
      <w:r w:rsidRPr="009C7520">
        <w:t xml:space="preserve">Existen multitud de editores de </w:t>
      </w:r>
      <w:r w:rsidR="00050F49" w:rsidRPr="00BB2159">
        <w:rPr>
          <w:i/>
        </w:rPr>
        <w:t>Sprite</w:t>
      </w:r>
      <w:r w:rsidRPr="00BB2159">
        <w:rPr>
          <w:i/>
        </w:rPr>
        <w:t xml:space="preserve"> </w:t>
      </w:r>
      <w:r w:rsidR="00050F49" w:rsidRPr="00BB2159">
        <w:rPr>
          <w:i/>
        </w:rPr>
        <w:t>Sheets</w:t>
      </w:r>
      <w:r w:rsidRPr="009C7520">
        <w:t xml:space="preserve"> para ayudar en la tarea de la edición de</w:t>
      </w:r>
      <w:r w:rsidR="00BB2159">
        <w:t xml:space="preserve"> </w:t>
      </w:r>
      <w:r w:rsidR="00050F49" w:rsidRPr="00BB2159">
        <w:rPr>
          <w:i/>
        </w:rPr>
        <w:t>Sprite</w:t>
      </w:r>
      <w:r w:rsidRPr="009C7520">
        <w:t>. Tal y como observó Xianze Lin en su estudio</w:t>
      </w:r>
      <w:r w:rsidR="00050F49">
        <w:t xml:space="preserve"> </w:t>
      </w:r>
      <w:r w:rsidRPr="009C7520">
        <w:t>todos editores parecen</w:t>
      </w:r>
      <w:r w:rsidR="00BB2159">
        <w:t xml:space="preserve"> </w:t>
      </w:r>
      <w:r w:rsidRPr="009C7520">
        <w:t xml:space="preserve">compartir varias funcionalidades como la de </w:t>
      </w:r>
      <w:r w:rsidR="00050F49" w:rsidRPr="009C7520">
        <w:t>auto detectar</w:t>
      </w:r>
      <w:r w:rsidRPr="009C7520">
        <w:t xml:space="preserve"> con un </w:t>
      </w:r>
      <w:r w:rsidR="00050F49" w:rsidRPr="009C7520">
        <w:t>clic</w:t>
      </w:r>
      <w:r w:rsidRPr="009C7520">
        <w:t xml:space="preserve"> encima de un</w:t>
      </w:r>
      <w:r w:rsidR="00BB2159">
        <w:t xml:space="preserve"> </w:t>
      </w:r>
      <w:r w:rsidR="00050F49" w:rsidRPr="00050F49">
        <w:rPr>
          <w:i/>
        </w:rPr>
        <w:t>Frame</w:t>
      </w:r>
      <w:r w:rsidRPr="009C7520">
        <w:t xml:space="preserve"> de </w:t>
      </w:r>
      <w:r w:rsidR="00050F49" w:rsidRPr="009C7520">
        <w:t>qué</w:t>
      </w:r>
      <w:r w:rsidRPr="009C7520">
        <w:t xml:space="preserve"> tamaño es ese </w:t>
      </w:r>
      <w:r w:rsidR="00050F49" w:rsidRPr="00050F49">
        <w:rPr>
          <w:i/>
        </w:rPr>
        <w:t>Frame</w:t>
      </w:r>
      <w:r w:rsidRPr="009C7520">
        <w:t xml:space="preserve"> especifico. Esto es muy útil en frente a los editores</w:t>
      </w:r>
      <w:r w:rsidR="00BB2159">
        <w:t xml:space="preserve"> </w:t>
      </w:r>
      <w:r w:rsidRPr="009C7520">
        <w:t xml:space="preserve">de </w:t>
      </w:r>
      <w:r w:rsidR="00050F49" w:rsidRPr="009C7520">
        <w:t>imágenes</w:t>
      </w:r>
      <w:r w:rsidRPr="009C7520">
        <w:t xml:space="preserve"> convencionales como </w:t>
      </w:r>
      <w:r w:rsidRPr="00050F49">
        <w:rPr>
          <w:i/>
        </w:rPr>
        <w:t>Microsoft</w:t>
      </w:r>
      <w:r w:rsidRPr="009C7520">
        <w:t xml:space="preserve"> </w:t>
      </w:r>
      <w:r w:rsidRPr="00050F49">
        <w:rPr>
          <w:i/>
        </w:rPr>
        <w:t>Paint</w:t>
      </w:r>
      <w:r w:rsidRPr="009C7520">
        <w:t xml:space="preserve"> en </w:t>
      </w:r>
      <w:r w:rsidR="00BB2159">
        <w:t xml:space="preserve">los que tienes que arrastrar un </w:t>
      </w:r>
      <w:r w:rsidRPr="009C7520">
        <w:t>recuadro.</w:t>
      </w:r>
    </w:p>
    <w:p w14:paraId="4EE2EE87" w14:textId="77777777" w:rsidR="009C7520" w:rsidRPr="009C7520" w:rsidRDefault="009C7520" w:rsidP="00E65122">
      <w:pPr>
        <w:jc w:val="both"/>
      </w:pPr>
      <w:r w:rsidRPr="009C7520">
        <w:t xml:space="preserve">Otra funcionalidad que explica que comparten es la </w:t>
      </w:r>
      <w:r w:rsidRPr="00050F49">
        <w:rPr>
          <w:i/>
        </w:rPr>
        <w:t>O</w:t>
      </w:r>
      <w:r w:rsidR="00BB2159" w:rsidRPr="00050F49">
        <w:rPr>
          <w:i/>
        </w:rPr>
        <w:t>nion Skinning</w:t>
      </w:r>
      <w:r w:rsidR="00BB2159">
        <w:t xml:space="preserve">, esto se trata de </w:t>
      </w:r>
      <w:r w:rsidRPr="009C7520">
        <w:t xml:space="preserve">poner todas las </w:t>
      </w:r>
      <w:r w:rsidR="00050F49">
        <w:t xml:space="preserve"> i</w:t>
      </w:r>
      <w:r w:rsidR="00050F49" w:rsidRPr="009C7520">
        <w:t>mágenes</w:t>
      </w:r>
      <w:r w:rsidRPr="009C7520">
        <w:t xml:space="preserve"> una encima de la otra para poder ajustar más fácilmente el</w:t>
      </w:r>
      <w:r w:rsidR="00BB2159">
        <w:t xml:space="preserve"> </w:t>
      </w:r>
      <w:r w:rsidR="00050F49" w:rsidRPr="00050F49">
        <w:rPr>
          <w:i/>
        </w:rPr>
        <w:t>Frame</w:t>
      </w:r>
      <w:r w:rsidRPr="009C7520">
        <w:t xml:space="preserve"> actual respecto al anterior.</w:t>
      </w:r>
    </w:p>
    <w:p w14:paraId="72E57E24" w14:textId="77777777" w:rsidR="009C7520" w:rsidRPr="009C7520" w:rsidRDefault="009C7520" w:rsidP="00E65122">
      <w:pPr>
        <w:jc w:val="both"/>
      </w:pPr>
      <w:r w:rsidRPr="009C7520">
        <w:t>Por último otra funcionalidad que comparten es la posibilidad de extraer la meta data</w:t>
      </w:r>
      <w:r w:rsidR="00050F49">
        <w:t xml:space="preserve"> </w:t>
      </w:r>
      <w:r w:rsidRPr="009C7520">
        <w:t xml:space="preserve">en formato </w:t>
      </w:r>
      <w:r w:rsidRPr="00050F49">
        <w:rPr>
          <w:i/>
        </w:rPr>
        <w:t>XML</w:t>
      </w:r>
      <w:r w:rsidRPr="009C7520">
        <w:t>,</w:t>
      </w:r>
      <w:r w:rsidR="00050F49">
        <w:t xml:space="preserve"> </w:t>
      </w:r>
      <w:r w:rsidRPr="009C7520">
        <w:t>aunque al parecer cada herramienta lo hace con un protocolo</w:t>
      </w:r>
      <w:r w:rsidR="00050F49">
        <w:t xml:space="preserve"> </w:t>
      </w:r>
      <w:r w:rsidRPr="009C7520">
        <w:t>diferente.</w:t>
      </w:r>
    </w:p>
    <w:p w14:paraId="692527C2" w14:textId="1B9152CB" w:rsidR="00CC2BA1" w:rsidRDefault="009C7520" w:rsidP="00E65122">
      <w:pPr>
        <w:jc w:val="both"/>
      </w:pPr>
      <w:r w:rsidRPr="009C7520">
        <w:t>A continuación se hará un análisis de varios editores destacando sus características y</w:t>
      </w:r>
      <w:r w:rsidR="00050F49">
        <w:t xml:space="preserve"> </w:t>
      </w:r>
      <w:r w:rsidRPr="009C7520">
        <w:t>sus deficiencias.</w:t>
      </w:r>
      <w:r w:rsidR="00CC2BA1">
        <w:t xml:space="preserve"> Las plataformas analizadas se indican en la </w:t>
      </w:r>
      <w:r w:rsidR="00CC2BA1">
        <w:fldChar w:fldCharType="begin"/>
      </w:r>
      <w:r w:rsidR="00CC2BA1">
        <w:instrText xml:space="preserve"> REF _Ref409395926 </w:instrText>
      </w:r>
      <w:r w:rsidR="00E1254D">
        <w:instrText xml:space="preserve"> \* MERGEFORMAT </w:instrText>
      </w:r>
      <w:r w:rsidR="00CC2BA1">
        <w:fldChar w:fldCharType="separate"/>
      </w:r>
      <w:r w:rsidR="00CC2BA1">
        <w:t xml:space="preserve">Tabla </w:t>
      </w:r>
      <w:r w:rsidR="00CC2BA1">
        <w:rPr>
          <w:noProof/>
        </w:rPr>
        <w:t>1</w:t>
      </w:r>
      <w:r w:rsidR="00CC2BA1">
        <w:fldChar w:fldCharType="end"/>
      </w:r>
    </w:p>
    <w:tbl>
      <w:tblPr>
        <w:tblStyle w:val="Tablanormal4"/>
        <w:tblW w:w="3212" w:type="dxa"/>
        <w:tblInd w:w="2127" w:type="dxa"/>
        <w:tblLook w:val="04A0" w:firstRow="1" w:lastRow="0" w:firstColumn="1" w:lastColumn="0" w:noHBand="0" w:noVBand="1"/>
      </w:tblPr>
      <w:tblGrid>
        <w:gridCol w:w="3212"/>
      </w:tblGrid>
      <w:tr w:rsidR="00CC2BA1" w14:paraId="48C23F8B" w14:textId="77777777" w:rsidTr="00CC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17320E8" w14:textId="77777777" w:rsidR="00CC2BA1" w:rsidRDefault="00CC2BA1" w:rsidP="00E65122">
            <w:pPr>
              <w:pStyle w:val="Standard"/>
              <w:jc w:val="both"/>
              <w:rPr>
                <w:lang w:val="es-ES"/>
              </w:rPr>
            </w:pPr>
            <w:r w:rsidRPr="002B107A">
              <w:t>Sprite Vortex</w:t>
            </w:r>
            <w:r>
              <w:t xml:space="preserve"> </w:t>
            </w:r>
            <w:r w:rsidRPr="002B107A">
              <w:t>[10]</w:t>
            </w:r>
          </w:p>
        </w:tc>
      </w:tr>
      <w:tr w:rsidR="00CC2BA1" w14:paraId="018F1224" w14:textId="77777777" w:rsidTr="00CC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F0C9A7A" w14:textId="77777777" w:rsidR="00CC2BA1" w:rsidRDefault="00CC2BA1" w:rsidP="00E65122">
            <w:pPr>
              <w:pStyle w:val="Standard"/>
              <w:jc w:val="both"/>
              <w:rPr>
                <w:lang w:val="es-ES"/>
              </w:rPr>
            </w:pPr>
            <w:r w:rsidRPr="002B107A">
              <w:rPr>
                <w:i/>
                <w:iCs/>
                <w:lang w:val="es-ES"/>
              </w:rPr>
              <w:t>Shoebox</w:t>
            </w:r>
            <w:r>
              <w:rPr>
                <w:i/>
              </w:rPr>
              <w:t xml:space="preserve"> </w:t>
            </w:r>
            <w:r w:rsidRPr="002B107A">
              <w:rPr>
                <w:lang w:val="es-ES"/>
              </w:rPr>
              <w:t>[</w:t>
            </w:r>
            <w:commentRangeStart w:id="11"/>
            <w:r w:rsidRPr="002B107A">
              <w:rPr>
                <w:lang w:val="es-ES"/>
              </w:rPr>
              <w:t>11</w:t>
            </w:r>
            <w:commentRangeEnd w:id="11"/>
            <w:r>
              <w:rPr>
                <w:rStyle w:val="Refdecomentario"/>
                <w:rFonts w:asciiTheme="minorHAnsi" w:eastAsiaTheme="minorEastAsia" w:hAnsiTheme="minorHAnsi" w:cstheme="minorBidi"/>
                <w:color w:val="auto"/>
                <w:kern w:val="0"/>
                <w:lang w:val="es-ES" w:eastAsia="ja-JP" w:bidi="ar-SA"/>
              </w:rPr>
              <w:commentReference w:id="11"/>
            </w:r>
            <w:r w:rsidRPr="002B107A">
              <w:rPr>
                <w:lang w:val="es-ES"/>
              </w:rPr>
              <w:t>]</w:t>
            </w:r>
          </w:p>
        </w:tc>
      </w:tr>
      <w:tr w:rsidR="00CC2BA1" w14:paraId="67377B04" w14:textId="77777777" w:rsidTr="00CC2BA1">
        <w:tc>
          <w:tcPr>
            <w:cnfStyle w:val="001000000000" w:firstRow="0" w:lastRow="0" w:firstColumn="1" w:lastColumn="0" w:oddVBand="0" w:evenVBand="0" w:oddHBand="0" w:evenHBand="0" w:firstRowFirstColumn="0" w:firstRowLastColumn="0" w:lastRowFirstColumn="0" w:lastRowLastColumn="0"/>
            <w:tcW w:w="3212" w:type="dxa"/>
          </w:tcPr>
          <w:p w14:paraId="68B79E0E" w14:textId="77777777" w:rsidR="00CC2BA1" w:rsidRDefault="00CC2BA1" w:rsidP="00E65122">
            <w:pPr>
              <w:pStyle w:val="Standard"/>
              <w:jc w:val="both"/>
              <w:rPr>
                <w:lang w:val="es-ES"/>
              </w:rPr>
            </w:pPr>
            <w:r w:rsidRPr="002B107A">
              <w:rPr>
                <w:iCs/>
                <w:lang w:val="es-ES"/>
              </w:rPr>
              <w:t>Texturepacker</w:t>
            </w:r>
            <w:r>
              <w:t xml:space="preserve"> </w:t>
            </w:r>
            <w:r w:rsidRPr="002B107A">
              <w:rPr>
                <w:lang w:val="es-ES"/>
              </w:rPr>
              <w:t>[12]</w:t>
            </w:r>
          </w:p>
        </w:tc>
      </w:tr>
      <w:tr w:rsidR="00CC2BA1" w14:paraId="37A1586C" w14:textId="77777777" w:rsidTr="00CC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773E64" w14:textId="77777777" w:rsidR="00CC2BA1" w:rsidRDefault="00CC2BA1" w:rsidP="00E65122">
            <w:pPr>
              <w:pStyle w:val="Standard"/>
              <w:keepNext/>
              <w:jc w:val="both"/>
              <w:rPr>
                <w:lang w:val="es-ES"/>
              </w:rPr>
            </w:pPr>
            <w:r w:rsidRPr="002B107A">
              <w:rPr>
                <w:iCs/>
                <w:lang w:val="es-ES"/>
              </w:rPr>
              <w:lastRenderedPageBreak/>
              <w:t>DarkFunction Editor</w:t>
            </w:r>
            <w:r>
              <w:t xml:space="preserve"> </w:t>
            </w:r>
            <w:r w:rsidRPr="002B107A">
              <w:rPr>
                <w:lang w:val="es-ES"/>
              </w:rPr>
              <w:t>[13]</w:t>
            </w:r>
          </w:p>
        </w:tc>
      </w:tr>
    </w:tbl>
    <w:p w14:paraId="43C9F5C2" w14:textId="77777777" w:rsidR="00CC2BA1" w:rsidRPr="009C7520" w:rsidRDefault="00CC2BA1" w:rsidP="00E65122">
      <w:pPr>
        <w:pStyle w:val="Descripcin"/>
        <w:ind w:left="1416" w:firstLine="708"/>
        <w:jc w:val="both"/>
      </w:pPr>
      <w:bookmarkStart w:id="12" w:name="_Ref409395926"/>
      <w:r>
        <w:t xml:space="preserve">Tabla </w:t>
      </w:r>
      <w:r>
        <w:fldChar w:fldCharType="begin"/>
      </w:r>
      <w:r>
        <w:instrText xml:space="preserve"> SEQ Tabla \* ARABIC </w:instrText>
      </w:r>
      <w:r>
        <w:fldChar w:fldCharType="separate"/>
      </w:r>
      <w:r w:rsidR="002743F8">
        <w:rPr>
          <w:noProof/>
        </w:rPr>
        <w:t>1</w:t>
      </w:r>
      <w:r>
        <w:fldChar w:fldCharType="end"/>
      </w:r>
      <w:bookmarkEnd w:id="12"/>
      <w:r>
        <w:t>. Editores de Sprite Sheets analizados</w:t>
      </w:r>
    </w:p>
    <w:p w14:paraId="35E5FB1A" w14:textId="77777777" w:rsidR="009C7520" w:rsidRPr="009C7520" w:rsidRDefault="00050F49" w:rsidP="00E65122">
      <w:pPr>
        <w:pStyle w:val="Ttulo4"/>
        <w:jc w:val="both"/>
      </w:pPr>
      <w:r>
        <w:t>Sprite Vortex</w:t>
      </w:r>
    </w:p>
    <w:p w14:paraId="52DEF64D" w14:textId="77777777" w:rsidR="009C7520" w:rsidRPr="009C7520" w:rsidRDefault="009C7520" w:rsidP="00E65122">
      <w:pPr>
        <w:jc w:val="both"/>
      </w:pPr>
      <w:r w:rsidRPr="009C7520">
        <w:t xml:space="preserve">Es una herramienta que permite importar una </w:t>
      </w:r>
      <w:r w:rsidR="00050F49" w:rsidRPr="00050F49">
        <w:rPr>
          <w:i/>
        </w:rPr>
        <w:t>Sprite</w:t>
      </w:r>
      <w:r w:rsidRPr="00050F49">
        <w:rPr>
          <w:i/>
        </w:rPr>
        <w:t xml:space="preserve"> </w:t>
      </w:r>
      <w:r w:rsidR="00050F49" w:rsidRPr="00050F49">
        <w:rPr>
          <w:i/>
        </w:rPr>
        <w:t>Sheet</w:t>
      </w:r>
      <w:r w:rsidRPr="009C7520">
        <w:t xml:space="preserve"> o crear una </w:t>
      </w:r>
      <w:r w:rsidR="00050F49" w:rsidRPr="00050F49">
        <w:rPr>
          <w:i/>
        </w:rPr>
        <w:t>Sprite</w:t>
      </w:r>
      <w:r w:rsidRPr="009C7520">
        <w:t xml:space="preserve"> </w:t>
      </w:r>
      <w:r w:rsidR="00050F49" w:rsidRPr="00050F49">
        <w:rPr>
          <w:i/>
        </w:rPr>
        <w:t>Sheet</w:t>
      </w:r>
      <w:r w:rsidR="00050F49">
        <w:t xml:space="preserve"> a </w:t>
      </w:r>
      <w:r w:rsidRPr="009C7520">
        <w:t xml:space="preserve">partir de varias </w:t>
      </w:r>
      <w:r w:rsidR="00050F49" w:rsidRPr="009C7520">
        <w:t>imágenes</w:t>
      </w:r>
      <w:r w:rsidRPr="009C7520">
        <w:t xml:space="preserve"> y exportar la meta data en un archivo </w:t>
      </w:r>
      <w:r w:rsidR="00050F49" w:rsidRPr="009C7520">
        <w:t>XML</w:t>
      </w:r>
      <w:r w:rsidRPr="009C7520">
        <w:t xml:space="preserve"> o en una animación</w:t>
      </w:r>
      <w:r w:rsidR="00050F49">
        <w:t xml:space="preserve"> </w:t>
      </w:r>
      <w:r w:rsidR="00050F49" w:rsidRPr="00050F49">
        <w:rPr>
          <w:i/>
        </w:rPr>
        <w:t>G</w:t>
      </w:r>
      <w:r w:rsidR="00050F49">
        <w:rPr>
          <w:i/>
        </w:rPr>
        <w:t>IF</w:t>
      </w:r>
      <w:r w:rsidRPr="009C7520">
        <w:t>.</w:t>
      </w:r>
    </w:p>
    <w:p w14:paraId="4E9BCA5A" w14:textId="77777777" w:rsidR="009C7520" w:rsidRPr="009C7520" w:rsidRDefault="009C7520" w:rsidP="00E65122">
      <w:pPr>
        <w:jc w:val="both"/>
      </w:pPr>
      <w:r w:rsidRPr="009C7520">
        <w:t xml:space="preserve">Se pueden seleccionar los </w:t>
      </w:r>
      <w:r w:rsidR="00050F49" w:rsidRPr="00050F49">
        <w:rPr>
          <w:i/>
        </w:rPr>
        <w:t>Frames</w:t>
      </w:r>
      <w:r w:rsidRPr="009C7520">
        <w:t xml:space="preserve"> de la animación e ind</w:t>
      </w:r>
      <w:r w:rsidR="00050F49">
        <w:t xml:space="preserve">icarle la posición dentro de la </w:t>
      </w:r>
      <w:r w:rsidRPr="009C7520">
        <w:t>animación.</w:t>
      </w:r>
    </w:p>
    <w:p w14:paraId="49AECB7E" w14:textId="77777777" w:rsidR="009C7520" w:rsidRPr="009C7520" w:rsidRDefault="009C7520" w:rsidP="00E65122">
      <w:pPr>
        <w:jc w:val="both"/>
      </w:pPr>
      <w:r w:rsidRPr="009C7520">
        <w:t>Aunque permite borrar todos los pixeles de un color (po</w:t>
      </w:r>
      <w:r w:rsidR="00050F49">
        <w:t xml:space="preserve">nerlos como transparencia) esta </w:t>
      </w:r>
      <w:r w:rsidRPr="009C7520">
        <w:t xml:space="preserve">herramienta no permite más modificaciones sobre un </w:t>
      </w:r>
      <w:r w:rsidR="00050F49" w:rsidRPr="00050F49">
        <w:rPr>
          <w:i/>
        </w:rPr>
        <w:t>Sprite</w:t>
      </w:r>
      <w:r w:rsidRPr="00050F49">
        <w:rPr>
          <w:i/>
        </w:rPr>
        <w:t xml:space="preserve"> </w:t>
      </w:r>
      <w:r w:rsidR="00050F49" w:rsidRPr="00050F49">
        <w:rPr>
          <w:i/>
        </w:rPr>
        <w:t>Sheet</w:t>
      </w:r>
      <w:r w:rsidRPr="009C7520">
        <w:t xml:space="preserve"> una vez creado.</w:t>
      </w:r>
    </w:p>
    <w:p w14:paraId="51C170B9" w14:textId="77777777" w:rsidR="009C7520" w:rsidRPr="009C7520" w:rsidRDefault="00050F49" w:rsidP="00E65122">
      <w:pPr>
        <w:pStyle w:val="Ttulo4"/>
        <w:jc w:val="both"/>
      </w:pPr>
      <w:r>
        <w:t>Shoebox</w:t>
      </w:r>
    </w:p>
    <w:p w14:paraId="050E3BC8" w14:textId="77777777" w:rsidR="009C7520" w:rsidRPr="009C7520" w:rsidRDefault="009C7520" w:rsidP="00E65122">
      <w:pPr>
        <w:jc w:val="both"/>
      </w:pPr>
      <w:r w:rsidRPr="009C7520">
        <w:t xml:space="preserve">Esta herramienta tiene la opción de coger los </w:t>
      </w:r>
      <w:r w:rsidR="00050F49" w:rsidRPr="00050F49">
        <w:rPr>
          <w:i/>
        </w:rPr>
        <w:t>Frames</w:t>
      </w:r>
      <w:r w:rsidRPr="009C7520">
        <w:t xml:space="preserve"> de una animación </w:t>
      </w:r>
      <w:r w:rsidR="00050F49" w:rsidRPr="00050F49">
        <w:rPr>
          <w:i/>
        </w:rPr>
        <w:t>Gif</w:t>
      </w:r>
      <w:r w:rsidRPr="009C7520">
        <w:t xml:space="preserve"> y crear una</w:t>
      </w:r>
    </w:p>
    <w:p w14:paraId="0E182194" w14:textId="77777777" w:rsidR="009C7520" w:rsidRPr="009C7520" w:rsidRDefault="00050F49" w:rsidP="00E65122">
      <w:pPr>
        <w:jc w:val="both"/>
      </w:pPr>
      <w:r w:rsidRPr="00050F49">
        <w:rPr>
          <w:i/>
        </w:rPr>
        <w:t>Sprite</w:t>
      </w:r>
      <w:r w:rsidR="009C7520" w:rsidRPr="00050F49">
        <w:rPr>
          <w:i/>
        </w:rPr>
        <w:t xml:space="preserve"> </w:t>
      </w:r>
      <w:r w:rsidRPr="00050F49">
        <w:rPr>
          <w:i/>
        </w:rPr>
        <w:t>Sheet</w:t>
      </w:r>
      <w:r w:rsidR="009C7520" w:rsidRPr="009C7520">
        <w:t xml:space="preserve"> con ellos. También permite crear </w:t>
      </w:r>
      <w:r w:rsidRPr="00050F49">
        <w:rPr>
          <w:i/>
        </w:rPr>
        <w:t>Sprite</w:t>
      </w:r>
      <w:r w:rsidR="009C7520" w:rsidRPr="009C7520">
        <w:t xml:space="preserve"> a partir de pantallazos </w:t>
      </w:r>
      <w:r w:rsidRPr="009C7520">
        <w:t>fotografías</w:t>
      </w:r>
      <w:r w:rsidR="009C7520" w:rsidRPr="009C7520">
        <w:t>.</w:t>
      </w:r>
    </w:p>
    <w:p w14:paraId="4ECCEDE7" w14:textId="77777777" w:rsidR="009C7520" w:rsidRPr="009C7520" w:rsidRDefault="00050F49" w:rsidP="00E65122">
      <w:pPr>
        <w:jc w:val="both"/>
      </w:pPr>
      <w:r w:rsidRPr="009C7520">
        <w:t>Además</w:t>
      </w:r>
      <w:r w:rsidR="009C7520" w:rsidRPr="009C7520">
        <w:t xml:space="preserve"> dispone de la opción de juntar varias </w:t>
      </w:r>
      <w:r w:rsidRPr="009C7520">
        <w:t>imágenes</w:t>
      </w:r>
      <w:r w:rsidR="009C7520" w:rsidRPr="009C7520">
        <w:t xml:space="preserve"> en un </w:t>
      </w:r>
      <w:r w:rsidRPr="00050F49">
        <w:rPr>
          <w:i/>
        </w:rPr>
        <w:t>Sprite</w:t>
      </w:r>
      <w:r w:rsidR="009C7520" w:rsidRPr="00050F49">
        <w:rPr>
          <w:i/>
        </w:rPr>
        <w:t xml:space="preserve"> </w:t>
      </w:r>
      <w:r w:rsidRPr="00050F49">
        <w:rPr>
          <w:i/>
        </w:rPr>
        <w:t>Sheet</w:t>
      </w:r>
      <w:r w:rsidR="009C7520" w:rsidRPr="009C7520">
        <w:t>.</w:t>
      </w:r>
    </w:p>
    <w:p w14:paraId="26CF872B" w14:textId="77777777" w:rsidR="009C7520" w:rsidRPr="009C7520" w:rsidRDefault="009C7520" w:rsidP="00E65122">
      <w:pPr>
        <w:jc w:val="both"/>
      </w:pPr>
      <w:r w:rsidRPr="009C7520">
        <w:t>Esta herramienta sin embargo carece de opciones interesantes como la</w:t>
      </w:r>
      <w:r w:rsidRPr="00050F49">
        <w:rPr>
          <w:i/>
        </w:rPr>
        <w:t xml:space="preserve"> </w:t>
      </w:r>
      <w:r w:rsidR="00050F49" w:rsidRPr="00050F49">
        <w:rPr>
          <w:i/>
        </w:rPr>
        <w:t>Onion</w:t>
      </w:r>
      <w:r w:rsidRPr="00050F49">
        <w:rPr>
          <w:i/>
        </w:rPr>
        <w:t xml:space="preserve"> </w:t>
      </w:r>
      <w:r w:rsidR="00050F49" w:rsidRPr="00050F49">
        <w:rPr>
          <w:i/>
        </w:rPr>
        <w:t>Skinning</w:t>
      </w:r>
      <w:r w:rsidR="00050F49">
        <w:rPr>
          <w:i/>
        </w:rPr>
        <w:t xml:space="preserve"> </w:t>
      </w:r>
      <w:r w:rsidRPr="009C7520">
        <w:t xml:space="preserve">o ver la </w:t>
      </w:r>
      <w:r w:rsidR="00050F49">
        <w:t>vista previa</w:t>
      </w:r>
      <w:r w:rsidRPr="009C7520">
        <w:t xml:space="preserve"> de </w:t>
      </w:r>
      <w:r w:rsidR="00050F49">
        <w:t xml:space="preserve">las </w:t>
      </w:r>
      <w:r w:rsidRPr="009C7520">
        <w:t>animaciones.</w:t>
      </w:r>
    </w:p>
    <w:p w14:paraId="028144B5" w14:textId="77777777" w:rsidR="009C7520" w:rsidRPr="009C7520" w:rsidRDefault="009C7520" w:rsidP="00E65122">
      <w:pPr>
        <w:pStyle w:val="Ttulo4"/>
        <w:jc w:val="both"/>
      </w:pPr>
      <w:r w:rsidRPr="009C7520">
        <w:t>Texturepacker</w:t>
      </w:r>
      <w:r w:rsidR="00050F49">
        <w:t xml:space="preserve"> </w:t>
      </w:r>
    </w:p>
    <w:p w14:paraId="34357D31" w14:textId="77777777" w:rsidR="009C7520" w:rsidRPr="009C7520" w:rsidRDefault="009C7520" w:rsidP="00E65122">
      <w:pPr>
        <w:jc w:val="both"/>
      </w:pPr>
      <w:r w:rsidRPr="009C7520">
        <w:t xml:space="preserve">Otro editor que se ha utilizado es </w:t>
      </w:r>
      <w:r w:rsidR="00050F49">
        <w:t>Texturepacker</w:t>
      </w:r>
      <w:r w:rsidRPr="009C7520">
        <w:t>, se trata de un editor que permite</w:t>
      </w:r>
      <w:r w:rsidR="00050F49">
        <w:t xml:space="preserve"> </w:t>
      </w:r>
      <w:r w:rsidRPr="009C7520">
        <w:t>crear</w:t>
      </w:r>
      <w:r w:rsidRPr="00050F49">
        <w:rPr>
          <w:i/>
        </w:rPr>
        <w:t xml:space="preserve"> </w:t>
      </w:r>
      <w:r w:rsidR="00050F49" w:rsidRPr="00050F49">
        <w:rPr>
          <w:i/>
        </w:rPr>
        <w:t>Sprite</w:t>
      </w:r>
      <w:r w:rsidRPr="00050F49">
        <w:rPr>
          <w:i/>
        </w:rPr>
        <w:t xml:space="preserve"> </w:t>
      </w:r>
      <w:r w:rsidR="00050F49" w:rsidRPr="00050F49">
        <w:rPr>
          <w:i/>
        </w:rPr>
        <w:t>Sheets</w:t>
      </w:r>
      <w:r w:rsidRPr="009C7520">
        <w:t xml:space="preserve"> a partir de imágenes con la cualidad de poder exportar la meta data</w:t>
      </w:r>
      <w:r w:rsidR="00050F49">
        <w:t xml:space="preserve"> a múltiples </w:t>
      </w:r>
      <w:r w:rsidR="00050F49" w:rsidRPr="00050F49">
        <w:rPr>
          <w:i/>
        </w:rPr>
        <w:t>Fr</w:t>
      </w:r>
      <w:r w:rsidRPr="00050F49">
        <w:rPr>
          <w:i/>
        </w:rPr>
        <w:t>ameworks</w:t>
      </w:r>
      <w:r w:rsidRPr="009C7520">
        <w:t xml:space="preserve"> conocidos en el mundo de la programación de videojuegos.</w:t>
      </w:r>
    </w:p>
    <w:p w14:paraId="03108571" w14:textId="77777777" w:rsidR="009C7520" w:rsidRPr="009C7520" w:rsidRDefault="009C7520" w:rsidP="00E65122">
      <w:pPr>
        <w:jc w:val="both"/>
      </w:pPr>
      <w:r w:rsidRPr="009C7520">
        <w:t>Otra funcionalidad a destacar es la de crear alias e</w:t>
      </w:r>
      <w:r w:rsidR="00050F49">
        <w:t xml:space="preserve">n la meta data cuando encuentra </w:t>
      </w:r>
      <w:r w:rsidRPr="009C7520">
        <w:t xml:space="preserve">dos o más imágenes iguales en varias animaciones poder utilizar solo un </w:t>
      </w:r>
      <w:r w:rsidR="00050F49" w:rsidRPr="00050F49">
        <w:rPr>
          <w:i/>
        </w:rPr>
        <w:t>Frame</w:t>
      </w:r>
      <w:r w:rsidR="00050F49">
        <w:t xml:space="preserve"> </w:t>
      </w:r>
      <w:r w:rsidRPr="009C7520">
        <w:t>repetido.</w:t>
      </w:r>
    </w:p>
    <w:p w14:paraId="2BDBF2DB" w14:textId="77777777" w:rsidR="009C7520" w:rsidRPr="009C7520" w:rsidRDefault="009C7520" w:rsidP="00E65122">
      <w:pPr>
        <w:jc w:val="both"/>
      </w:pPr>
      <w:r w:rsidRPr="009C7520">
        <w:t xml:space="preserve">El problema de este editor es que solo sirve para juntar varios </w:t>
      </w:r>
      <w:r w:rsidR="00050F49" w:rsidRPr="00050F49">
        <w:rPr>
          <w:i/>
        </w:rPr>
        <w:t>Sprite</w:t>
      </w:r>
      <w:r w:rsidRPr="009C7520">
        <w:t xml:space="preserve"> en una </w:t>
      </w:r>
      <w:r w:rsidR="00050F49">
        <w:rPr>
          <w:i/>
        </w:rPr>
        <w:t>S</w:t>
      </w:r>
      <w:r w:rsidRPr="00050F49">
        <w:rPr>
          <w:i/>
        </w:rPr>
        <w:t>pr</w:t>
      </w:r>
      <w:r w:rsidR="00050F49" w:rsidRPr="00050F49">
        <w:rPr>
          <w:i/>
        </w:rPr>
        <w:t xml:space="preserve">ite </w:t>
      </w:r>
      <w:r w:rsidR="00050F49">
        <w:rPr>
          <w:i/>
        </w:rPr>
        <w:t>S</w:t>
      </w:r>
      <w:r w:rsidRPr="00050F49">
        <w:rPr>
          <w:i/>
        </w:rPr>
        <w:t>heet</w:t>
      </w:r>
      <w:r w:rsidRPr="009C7520">
        <w:t xml:space="preserve"> y optimizar el espacio. No permite algunas funcionalidades del proyecto como</w:t>
      </w:r>
      <w:r w:rsidR="00050F49">
        <w:t xml:space="preserve"> </w:t>
      </w:r>
      <w:r w:rsidRPr="009C7520">
        <w:t xml:space="preserve">añadir más </w:t>
      </w:r>
      <w:r w:rsidR="00050F49" w:rsidRPr="00050F49">
        <w:rPr>
          <w:i/>
        </w:rPr>
        <w:t>S</w:t>
      </w:r>
      <w:r w:rsidRPr="00050F49">
        <w:rPr>
          <w:i/>
        </w:rPr>
        <w:t>prites</w:t>
      </w:r>
      <w:r w:rsidR="00050F49">
        <w:t xml:space="preserve"> a un </w:t>
      </w:r>
      <w:r w:rsidR="00050F49" w:rsidRPr="00050F49">
        <w:rPr>
          <w:i/>
        </w:rPr>
        <w:t>S</w:t>
      </w:r>
      <w:r w:rsidRPr="00050F49">
        <w:rPr>
          <w:i/>
        </w:rPr>
        <w:t xml:space="preserve">prite </w:t>
      </w:r>
      <w:r w:rsidR="00050F49">
        <w:rPr>
          <w:i/>
        </w:rPr>
        <w:t>S</w:t>
      </w:r>
      <w:r w:rsidRPr="00050F49">
        <w:rPr>
          <w:i/>
        </w:rPr>
        <w:t>heet</w:t>
      </w:r>
      <w:r w:rsidRPr="009C7520">
        <w:t xml:space="preserve"> o quitar </w:t>
      </w:r>
      <w:r w:rsidR="00050F49" w:rsidRPr="00050F49">
        <w:rPr>
          <w:i/>
        </w:rPr>
        <w:t>S</w:t>
      </w:r>
      <w:r w:rsidRPr="00050F49">
        <w:rPr>
          <w:i/>
        </w:rPr>
        <w:t>prites</w:t>
      </w:r>
      <w:r w:rsidRPr="009C7520">
        <w:t xml:space="preserve"> de una </w:t>
      </w:r>
      <w:r w:rsidR="00050F49" w:rsidRPr="00050F49">
        <w:rPr>
          <w:i/>
        </w:rPr>
        <w:t>S</w:t>
      </w:r>
      <w:r w:rsidRPr="00050F49">
        <w:rPr>
          <w:i/>
        </w:rPr>
        <w:t xml:space="preserve">prite </w:t>
      </w:r>
      <w:r w:rsidR="00050F49" w:rsidRPr="00050F49">
        <w:rPr>
          <w:i/>
        </w:rPr>
        <w:t>S</w:t>
      </w:r>
      <w:r w:rsidRPr="00050F49">
        <w:rPr>
          <w:i/>
        </w:rPr>
        <w:t>heet</w:t>
      </w:r>
      <w:r w:rsidRPr="009C7520">
        <w:t>.</w:t>
      </w:r>
    </w:p>
    <w:p w14:paraId="300074E2" w14:textId="77777777" w:rsidR="009C7520" w:rsidRPr="009C7520" w:rsidRDefault="009C7520" w:rsidP="00E65122">
      <w:pPr>
        <w:pStyle w:val="Ttulo4"/>
        <w:jc w:val="both"/>
      </w:pPr>
      <w:r w:rsidRPr="009C7520">
        <w:t xml:space="preserve">DarkFunction </w:t>
      </w:r>
      <w:r w:rsidR="00050F49">
        <w:t>Editor</w:t>
      </w:r>
    </w:p>
    <w:p w14:paraId="1C90CADC" w14:textId="77777777" w:rsidR="009C7520" w:rsidRPr="009C7520" w:rsidRDefault="009C7520" w:rsidP="00E65122">
      <w:pPr>
        <w:jc w:val="both"/>
      </w:pPr>
      <w:r w:rsidRPr="009C7520">
        <w:t xml:space="preserve">Este editor dispone de la posibilidad de hacer </w:t>
      </w:r>
      <w:r w:rsidR="00050F49" w:rsidRPr="00050F49">
        <w:rPr>
          <w:i/>
        </w:rPr>
        <w:t>Onion</w:t>
      </w:r>
      <w:r w:rsidRPr="00050F49">
        <w:rPr>
          <w:i/>
        </w:rPr>
        <w:t xml:space="preserve"> </w:t>
      </w:r>
      <w:r w:rsidR="00050F49" w:rsidRPr="00050F49">
        <w:rPr>
          <w:i/>
        </w:rPr>
        <w:t>Skinning</w:t>
      </w:r>
      <w:r w:rsidRPr="009C7520">
        <w:t xml:space="preserve">, </w:t>
      </w:r>
      <w:r w:rsidR="00050F49">
        <w:t>visualización previa</w:t>
      </w:r>
      <w:r w:rsidRPr="009C7520">
        <w:t xml:space="preserve"> la</w:t>
      </w:r>
      <w:r w:rsidR="00050F49">
        <w:t xml:space="preserve"> </w:t>
      </w:r>
      <w:r w:rsidRPr="009C7520">
        <w:t xml:space="preserve">animación. En este editor también se puede auto seleccionar el </w:t>
      </w:r>
      <w:r w:rsidR="00050F49" w:rsidRPr="00050F49">
        <w:rPr>
          <w:i/>
        </w:rPr>
        <w:t>Frame</w:t>
      </w:r>
      <w:r w:rsidRPr="009C7520">
        <w:t xml:space="preserve"> de un </w:t>
      </w:r>
      <w:r w:rsidR="00050F49" w:rsidRPr="00050F49">
        <w:rPr>
          <w:i/>
        </w:rPr>
        <w:t>Sprite Sheet</w:t>
      </w:r>
      <w:r w:rsidRPr="009C7520">
        <w:t xml:space="preserve"> haciendo doble </w:t>
      </w:r>
      <w:r w:rsidR="00050F49">
        <w:t>clic</w:t>
      </w:r>
      <w:r w:rsidRPr="009C7520">
        <w:t xml:space="preserve"> y elegir que parte del </w:t>
      </w:r>
      <w:r w:rsidR="00050F49" w:rsidRPr="00050F49">
        <w:rPr>
          <w:i/>
        </w:rPr>
        <w:t>Sprite</w:t>
      </w:r>
      <w:r w:rsidRPr="00050F49">
        <w:rPr>
          <w:i/>
        </w:rPr>
        <w:t xml:space="preserve"> </w:t>
      </w:r>
      <w:r w:rsidR="00050F49" w:rsidRPr="00050F49">
        <w:rPr>
          <w:i/>
        </w:rPr>
        <w:t>Sheet</w:t>
      </w:r>
      <w:r w:rsidRPr="009C7520">
        <w:t xml:space="preserve"> se va a utilizar para</w:t>
      </w:r>
      <w:r w:rsidR="00050F49">
        <w:t xml:space="preserve"> </w:t>
      </w:r>
      <w:r w:rsidRPr="009C7520">
        <w:t>descartar el resto.</w:t>
      </w:r>
    </w:p>
    <w:p w14:paraId="79C31BB5" w14:textId="77777777" w:rsidR="009C7520" w:rsidRPr="009C7520" w:rsidRDefault="009C7520" w:rsidP="00E65122">
      <w:pPr>
        <w:jc w:val="both"/>
      </w:pPr>
      <w:r w:rsidRPr="009C7520">
        <w:t>Por último este editor también permite exportar las animaci</w:t>
      </w:r>
      <w:r w:rsidR="00050F49">
        <w:t xml:space="preserve">ones a </w:t>
      </w:r>
      <w:r w:rsidR="00050F49" w:rsidRPr="00050F49">
        <w:rPr>
          <w:i/>
        </w:rPr>
        <w:t>XML</w:t>
      </w:r>
      <w:r w:rsidR="00050F49">
        <w:t xml:space="preserve"> o crear </w:t>
      </w:r>
      <w:r w:rsidR="00050F49" w:rsidRPr="00050F49">
        <w:rPr>
          <w:i/>
        </w:rPr>
        <w:t>Gif</w:t>
      </w:r>
      <w:r w:rsidR="00050F49">
        <w:t xml:space="preserve"> con </w:t>
      </w:r>
      <w:r w:rsidRPr="009C7520">
        <w:t>ellas.</w:t>
      </w:r>
    </w:p>
    <w:p w14:paraId="4D0ADB06" w14:textId="77777777" w:rsidR="009C7520" w:rsidRPr="009C7520" w:rsidRDefault="009C7520" w:rsidP="00E65122">
      <w:pPr>
        <w:jc w:val="both"/>
      </w:pPr>
      <w:r w:rsidRPr="009C7520">
        <w:t xml:space="preserve">A diferencia del proyecto, este editor no permite añadir </w:t>
      </w:r>
      <w:r w:rsidR="00050F49" w:rsidRPr="00050F49">
        <w:rPr>
          <w:i/>
        </w:rPr>
        <w:t>Sprites</w:t>
      </w:r>
      <w:r w:rsidRPr="009C7520">
        <w:t xml:space="preserve"> sueltos en una </w:t>
      </w:r>
      <w:r w:rsidR="00050F49">
        <w:rPr>
          <w:i/>
        </w:rPr>
        <w:t>S</w:t>
      </w:r>
      <w:r w:rsidRPr="00050F49">
        <w:rPr>
          <w:i/>
        </w:rPr>
        <w:t>prite</w:t>
      </w:r>
      <w:r w:rsidR="00050F49" w:rsidRPr="00050F49">
        <w:rPr>
          <w:i/>
        </w:rPr>
        <w:t xml:space="preserve"> </w:t>
      </w:r>
      <w:r w:rsidR="00050F49">
        <w:rPr>
          <w:i/>
        </w:rPr>
        <w:t>S</w:t>
      </w:r>
      <w:r w:rsidRPr="00050F49">
        <w:rPr>
          <w:i/>
        </w:rPr>
        <w:t>heet</w:t>
      </w:r>
      <w:r w:rsidRPr="009C7520">
        <w:t xml:space="preserve"> ya creada, aunque permite crear una nueva a partir de varios </w:t>
      </w:r>
      <w:r w:rsidR="00050F49" w:rsidRPr="00050F49">
        <w:rPr>
          <w:i/>
        </w:rPr>
        <w:t>S</w:t>
      </w:r>
      <w:r w:rsidRPr="00050F49">
        <w:rPr>
          <w:i/>
        </w:rPr>
        <w:t>prites</w:t>
      </w:r>
      <w:r w:rsidRPr="009C7520">
        <w:t xml:space="preserve"> sueltos.</w:t>
      </w:r>
    </w:p>
    <w:p w14:paraId="34816127" w14:textId="77777777" w:rsidR="009C7520" w:rsidRPr="009C7520" w:rsidRDefault="009C7520" w:rsidP="00E65122">
      <w:pPr>
        <w:pStyle w:val="Ttulo3"/>
        <w:jc w:val="both"/>
      </w:pPr>
      <w:bookmarkStart w:id="13" w:name="_Toc409395529"/>
      <w:r w:rsidRPr="009C7520">
        <w:t>Conclusiones</w:t>
      </w:r>
      <w:bookmarkEnd w:id="13"/>
    </w:p>
    <w:p w14:paraId="6278E531" w14:textId="77777777" w:rsidR="009C7520" w:rsidRPr="009C7520" w:rsidRDefault="009C7520" w:rsidP="00E65122">
      <w:pPr>
        <w:jc w:val="both"/>
      </w:pPr>
      <w:r w:rsidRPr="009C7520">
        <w:t>Tal y como se ha comprobado existen varias herramientas en el mercado de software</w:t>
      </w:r>
      <w:r w:rsidR="00050F49">
        <w:t xml:space="preserve"> </w:t>
      </w:r>
      <w:r w:rsidRPr="009C7520">
        <w:t xml:space="preserve">libre que cubren muchos de los aspectos que se desea realizar en el proyecto. </w:t>
      </w:r>
      <w:r w:rsidR="008F10BB" w:rsidRPr="009C7520">
        <w:t>Además</w:t>
      </w:r>
      <w:r w:rsidR="00050F49">
        <w:t xml:space="preserve"> </w:t>
      </w:r>
      <w:r w:rsidRPr="009C7520">
        <w:t>estas herramientas disponen de funciones interesantes que en un principio no estaban</w:t>
      </w:r>
      <w:r w:rsidR="00050F49">
        <w:t xml:space="preserve"> </w:t>
      </w:r>
      <w:r w:rsidRPr="009C7520">
        <w:t>planteadas, pero que tras analizarlas se ha decidido implementar en el proyecto por ser</w:t>
      </w:r>
      <w:r w:rsidR="00050F49">
        <w:t xml:space="preserve"> </w:t>
      </w:r>
      <w:r w:rsidRPr="009C7520">
        <w:t>útiles.</w:t>
      </w:r>
    </w:p>
    <w:p w14:paraId="52FD6257" w14:textId="77777777" w:rsidR="009C7520" w:rsidRPr="009C7520" w:rsidRDefault="009C7520" w:rsidP="00E65122">
      <w:pPr>
        <w:jc w:val="both"/>
      </w:pPr>
      <w:r w:rsidRPr="009C7520">
        <w:lastRenderedPageBreak/>
        <w:t>Se podría llegar a realizar todas las tareas que</w:t>
      </w:r>
      <w:r w:rsidR="00050F49">
        <w:t xml:space="preserve"> con este proyecto se pretenden </w:t>
      </w:r>
      <w:r w:rsidRPr="009C7520">
        <w:t>implementar utilizando varias herramientas ya existentes. Sin embargo, no se podrían</w:t>
      </w:r>
      <w:r w:rsidR="00050F49">
        <w:t xml:space="preserve"> </w:t>
      </w:r>
      <w:r w:rsidRPr="009C7520">
        <w:t xml:space="preserve">realizar estas tareas </w:t>
      </w:r>
      <w:r w:rsidR="008F10BB" w:rsidRPr="009C7520">
        <w:t>únicamente</w:t>
      </w:r>
      <w:r w:rsidRPr="009C7520">
        <w:t xml:space="preserve"> con una de ellas, si no que se necesitaría utilizar</w:t>
      </w:r>
      <w:r w:rsidR="00050F49">
        <w:t xml:space="preserve"> </w:t>
      </w:r>
      <w:r w:rsidRPr="009C7520">
        <w:t>todas ellas para obtener todas las funcionalidades de este proyecto.</w:t>
      </w:r>
    </w:p>
    <w:p w14:paraId="5DB27FC4" w14:textId="77777777" w:rsidR="009C7520" w:rsidRPr="009C7520" w:rsidRDefault="008F10BB" w:rsidP="00E65122">
      <w:pPr>
        <w:jc w:val="both"/>
      </w:pPr>
      <w:r w:rsidRPr="009C7520">
        <w:t>Además</w:t>
      </w:r>
      <w:r w:rsidR="009C7520" w:rsidRPr="009C7520">
        <w:t xml:space="preserve"> ninguna de estas herramientas es online, con l</w:t>
      </w:r>
      <w:r>
        <w:t xml:space="preserve">o cual se dificulta el acceso a </w:t>
      </w:r>
      <w:r w:rsidR="009C7520" w:rsidRPr="009C7520">
        <w:t>ellas. Y en algunos casos ni si quiera son multiplataforma.</w:t>
      </w:r>
    </w:p>
    <w:p w14:paraId="23DC6C14" w14:textId="77777777" w:rsidR="009C7520" w:rsidRPr="009C7520" w:rsidRDefault="009C7520" w:rsidP="00E65122">
      <w:pPr>
        <w:jc w:val="both"/>
      </w:pPr>
      <w:r w:rsidRPr="009C7520">
        <w:t>Tampoco existe la opción de compartir las creaciones en ninguna de las herramientas,</w:t>
      </w:r>
      <w:r w:rsidR="008F10BB">
        <w:t xml:space="preserve"> </w:t>
      </w:r>
      <w:r w:rsidRPr="009C7520">
        <w:t>como si existirá en la plataforma que se pretende desarrollar. Teniendo que usar algún</w:t>
      </w:r>
      <w:r w:rsidR="008F10BB">
        <w:t xml:space="preserve"> </w:t>
      </w:r>
      <w:r w:rsidRPr="009C7520">
        <w:t>servicio de archivos online, enviarlo a través de correo o mediante algún medio de</w:t>
      </w:r>
      <w:r w:rsidR="008F10BB">
        <w:t xml:space="preserve"> </w:t>
      </w:r>
      <w:r w:rsidRPr="009C7520">
        <w:t>almacenaje físico.</w:t>
      </w:r>
    </w:p>
    <w:p w14:paraId="5A2B07FE" w14:textId="77777777" w:rsidR="009C7520" w:rsidRDefault="009C7520" w:rsidP="00E65122">
      <w:pPr>
        <w:jc w:val="both"/>
      </w:pPr>
      <w:r w:rsidRPr="009C7520">
        <w:t xml:space="preserve">Por lo tanto, esta herramienta, aunque no es </w:t>
      </w:r>
      <w:r w:rsidR="008F10BB">
        <w:t xml:space="preserve">necesaria para el desarrollo de </w:t>
      </w:r>
      <w:r w:rsidRPr="009C7520">
        <w:t xml:space="preserve">videojuegos, pues ya existen formas de realizar estos tratamientos, </w:t>
      </w:r>
      <w:r w:rsidR="008F10BB" w:rsidRPr="009C7520">
        <w:t>sí</w:t>
      </w:r>
      <w:r w:rsidRPr="009C7520">
        <w:t xml:space="preserve"> que ayudara en</w:t>
      </w:r>
      <w:r w:rsidR="008F10BB">
        <w:t xml:space="preserve"> </w:t>
      </w:r>
      <w:r w:rsidRPr="009C7520">
        <w:t>muchos aspectos al aunar todo en una sola plataforma.</w:t>
      </w:r>
    </w:p>
    <w:p w14:paraId="3FC1FCF8" w14:textId="7962140A" w:rsidR="009F4825" w:rsidRDefault="009F4825" w:rsidP="00E65122">
      <w:pPr>
        <w:jc w:val="both"/>
      </w:pPr>
      <w:r>
        <w:br w:type="page"/>
      </w:r>
    </w:p>
    <w:p w14:paraId="3FDE751D" w14:textId="77777777" w:rsidR="003A6835" w:rsidRDefault="009E16F5" w:rsidP="00E65122">
      <w:pPr>
        <w:pStyle w:val="Ttulo1"/>
        <w:jc w:val="both"/>
      </w:pPr>
      <w:bookmarkStart w:id="14" w:name="_Toc409395530"/>
      <w:r>
        <w:lastRenderedPageBreak/>
        <w:t>Alcance del proyecto</w:t>
      </w:r>
      <w:bookmarkEnd w:id="14"/>
    </w:p>
    <w:p w14:paraId="6EBA4F17" w14:textId="4A3063E9" w:rsidR="00C02598" w:rsidRDefault="00C02598" w:rsidP="00E65122">
      <w:pPr>
        <w:pStyle w:val="Ttulo2"/>
        <w:jc w:val="both"/>
      </w:pPr>
      <w:r>
        <w:t>Introducción</w:t>
      </w:r>
    </w:p>
    <w:p w14:paraId="543FAB35" w14:textId="77777777" w:rsidR="0065036B" w:rsidRDefault="0065036B" w:rsidP="00E65122">
      <w:pPr>
        <w:jc w:val="both"/>
      </w:pPr>
      <w:r>
        <w:t xml:space="preserve">Este proyecto consiste en el desarrollo de una aplicación online de código libre que permita al usuario generar </w:t>
      </w:r>
      <w:r>
        <w:rPr>
          <w:i/>
        </w:rPr>
        <w:t>Sprite Sheets</w:t>
      </w:r>
      <w:r>
        <w:t xml:space="preserve"> de manera rápida y cómoda. Además permitirá ajustar parámetros como la velocidad entre </w:t>
      </w:r>
      <w:r>
        <w:rPr>
          <w:i/>
        </w:rPr>
        <w:t>Frames</w:t>
      </w:r>
      <w:r>
        <w:t xml:space="preserve"> o el desplazamiento entre ellos si no son de la misma medida. Además </w:t>
      </w:r>
      <w:r w:rsidR="00203DE3">
        <w:t>el usuario podrá</w:t>
      </w:r>
      <w:r>
        <w:t xml:space="preserve"> ver como quedara la animación </w:t>
      </w:r>
      <w:r w:rsidR="00203DE3">
        <w:t xml:space="preserve">de los Sprites que desee mediante una </w:t>
      </w:r>
      <w:r>
        <w:t>vista previa.</w:t>
      </w:r>
    </w:p>
    <w:p w14:paraId="2997E9A5" w14:textId="77777777" w:rsidR="00203DE3" w:rsidRPr="00203DE3" w:rsidRDefault="009E16F5" w:rsidP="00E65122">
      <w:pPr>
        <w:pStyle w:val="Ttulo2"/>
        <w:jc w:val="both"/>
      </w:pPr>
      <w:bookmarkStart w:id="15" w:name="_Toc409395531"/>
      <w:r>
        <w:t>Objetivos del proyecto</w:t>
      </w:r>
      <w:bookmarkEnd w:id="15"/>
    </w:p>
    <w:p w14:paraId="43EB2D2B" w14:textId="77777777" w:rsidR="00A636ED" w:rsidRDefault="00203DE3" w:rsidP="00E65122">
      <w:pPr>
        <w:jc w:val="both"/>
      </w:pPr>
      <w:r>
        <w:t xml:space="preserve">Al realizar la identificación de </w:t>
      </w:r>
      <w:r w:rsidR="00A636ED">
        <w:t xml:space="preserve">funcionalidades de este proyecto </w:t>
      </w:r>
      <w:r>
        <w:t>se dividieron en tres grupos o fases diferenc</w:t>
      </w:r>
      <w:r w:rsidR="00870FE9">
        <w:t>iados. El primer grupo consiste</w:t>
      </w:r>
      <w:r>
        <w:t xml:space="preserve"> en las funcionalidades básicas que el programa debería tener para que un usuario pueda realizar el objetivo pl</w:t>
      </w:r>
      <w:r w:rsidR="00870FE9">
        <w:t>anteado de manera manual. En el segundo grupo</w:t>
      </w:r>
      <w:r>
        <w:t xml:space="preserve">, las funcionalidades se centran en facilitar el trabajo al usuario intentando automatizar el mayor número de tareas posibles. </w:t>
      </w:r>
      <w:r w:rsidR="00A636ED">
        <w:t xml:space="preserve"> </w:t>
      </w:r>
      <w:r w:rsidR="00870FE9">
        <w:t xml:space="preserve">El tercer grupo se trataba de una serie de mejoras opcionales y la posibilidad de volver más social la plataforma pudiendo compartir archivos o guardar </w:t>
      </w:r>
      <w:r w:rsidR="00870FE9" w:rsidRPr="00870FE9">
        <w:rPr>
          <w:i/>
        </w:rPr>
        <w:t>Sprites</w:t>
      </w:r>
      <w:r w:rsidR="00870FE9">
        <w:t xml:space="preserve"> de manera online, esta fase sin embargo no estaba planteada como obligatoria para dar por finalizado el proyecto.</w:t>
      </w:r>
    </w:p>
    <w:p w14:paraId="30309660" w14:textId="77777777" w:rsidR="00203DE3" w:rsidRDefault="00870FE9" w:rsidP="00E65122">
      <w:pPr>
        <w:pStyle w:val="Ttulo3"/>
        <w:jc w:val="both"/>
      </w:pPr>
      <w:r>
        <w:t>Objetivos del</w:t>
      </w:r>
      <w:r w:rsidR="00A636ED">
        <w:t xml:space="preserve"> P</w:t>
      </w:r>
      <w:r>
        <w:t>rimer grupo de funcionalidades</w:t>
      </w:r>
    </w:p>
    <w:p w14:paraId="5305ACDA" w14:textId="77777777" w:rsidR="00A636ED" w:rsidRDefault="008C4B2D" w:rsidP="00E65122">
      <w:pPr>
        <w:jc w:val="both"/>
      </w:pPr>
      <w:r>
        <w:t>Este</w:t>
      </w:r>
      <w:r w:rsidR="00A636ED">
        <w:t xml:space="preserve"> </w:t>
      </w:r>
      <w:r w:rsidR="00870FE9">
        <w:t>grupo</w:t>
      </w:r>
      <w:r w:rsidR="00A636ED">
        <w:t xml:space="preserve"> consiste en las funcionalidades básicas que un usuario de la plataforma podría necesitar para introducir una imagen, crear </w:t>
      </w:r>
      <w:r w:rsidR="00A636ED" w:rsidRPr="00A636ED">
        <w:rPr>
          <w:i/>
        </w:rPr>
        <w:t>Sprite</w:t>
      </w:r>
      <w:r w:rsidR="00A636ED">
        <w:rPr>
          <w:i/>
        </w:rPr>
        <w:t>s</w:t>
      </w:r>
      <w:r w:rsidR="00A636ED">
        <w:t xml:space="preserve"> y exportar tanto la Meta Data como un </w:t>
      </w:r>
      <w:r w:rsidR="00A636ED" w:rsidRPr="00A636ED">
        <w:rPr>
          <w:i/>
        </w:rPr>
        <w:t>Sprite Sheet</w:t>
      </w:r>
      <w:r w:rsidR="00A636ED">
        <w:t xml:space="preserve"> reducido para poder utilizarlo posteriormente.</w:t>
      </w:r>
    </w:p>
    <w:p w14:paraId="1BC50815" w14:textId="77777777" w:rsidR="00A636ED" w:rsidRDefault="00A636ED" w:rsidP="00E65122">
      <w:pPr>
        <w:jc w:val="both"/>
      </w:pPr>
      <w:r>
        <w:t>Las funcion</w:t>
      </w:r>
      <w:r w:rsidR="00870FE9">
        <w:t xml:space="preserve">alidades de este grupo </w:t>
      </w:r>
      <w:r>
        <w:t>son los siguientes:</w:t>
      </w:r>
    </w:p>
    <w:p w14:paraId="70D3BBC8" w14:textId="77777777" w:rsidR="00A636ED" w:rsidRDefault="00A636ED" w:rsidP="00E65122">
      <w:pPr>
        <w:pStyle w:val="Prrafodelista"/>
        <w:numPr>
          <w:ilvl w:val="0"/>
          <w:numId w:val="13"/>
        </w:numPr>
        <w:jc w:val="both"/>
      </w:pPr>
      <w:r>
        <w:t>E</w:t>
      </w:r>
      <w:r w:rsidR="00203DE3" w:rsidRPr="00A636ED">
        <w:t>l</w:t>
      </w:r>
      <w:r w:rsidRPr="00A636ED">
        <w:t xml:space="preserve"> usuario podrá subir imágenes y </w:t>
      </w:r>
      <w:r w:rsidR="00203DE3" w:rsidRPr="00A636ED">
        <w:t xml:space="preserve">recortarlas fácilmente según los </w:t>
      </w:r>
      <w:r w:rsidRPr="00A636ED">
        <w:rPr>
          <w:i/>
        </w:rPr>
        <w:t>Sprite</w:t>
      </w:r>
      <w:r>
        <w:rPr>
          <w:i/>
        </w:rPr>
        <w:t>s</w:t>
      </w:r>
      <w:r w:rsidR="00203DE3" w:rsidRPr="00A636ED">
        <w:t xml:space="preserve"> que vaya a utilizar para las animaciones</w:t>
      </w:r>
      <w:r w:rsidRPr="00A636ED">
        <w:t xml:space="preserve"> </w:t>
      </w:r>
      <w:r w:rsidR="00203DE3" w:rsidRPr="00A636ED">
        <w:t>en su videojuego.</w:t>
      </w:r>
    </w:p>
    <w:p w14:paraId="05D7E3AB" w14:textId="77777777" w:rsidR="00A636ED" w:rsidRDefault="00870FE9" w:rsidP="00E65122">
      <w:pPr>
        <w:pStyle w:val="Prrafodelista"/>
        <w:numPr>
          <w:ilvl w:val="0"/>
          <w:numId w:val="13"/>
        </w:numPr>
        <w:jc w:val="both"/>
      </w:pPr>
      <w:r>
        <w:t xml:space="preserve"> La plataforma tendrá </w:t>
      </w:r>
      <w:r w:rsidR="00203DE3" w:rsidRPr="00A636ED">
        <w:t xml:space="preserve">la opción de juntar </w:t>
      </w:r>
      <w:r>
        <w:t xml:space="preserve">imágenes de </w:t>
      </w:r>
      <w:r w:rsidR="00203DE3" w:rsidRPr="00A636ED">
        <w:t>diferentes</w:t>
      </w:r>
      <w:r>
        <w:t xml:space="preserve"> archivos en una sola </w:t>
      </w:r>
      <w:r>
        <w:rPr>
          <w:i/>
        </w:rPr>
        <w:t>Sprite Sheet</w:t>
      </w:r>
      <w:r w:rsidR="00203DE3" w:rsidRPr="00A636ED">
        <w:t>.</w:t>
      </w:r>
    </w:p>
    <w:p w14:paraId="4645BBE9" w14:textId="77777777" w:rsidR="00A636ED" w:rsidRDefault="00203DE3" w:rsidP="00E65122">
      <w:pPr>
        <w:pStyle w:val="Prrafodelista"/>
        <w:numPr>
          <w:ilvl w:val="0"/>
          <w:numId w:val="13"/>
        </w:numPr>
        <w:jc w:val="both"/>
      </w:pPr>
      <w:r w:rsidRPr="00A636ED">
        <w:t>Dispondrá de la posibilidad de que, mientras se e</w:t>
      </w:r>
      <w:r w:rsidR="00A636ED" w:rsidRPr="00A636ED">
        <w:t xml:space="preserve">stán realizando los ajustes, el </w:t>
      </w:r>
      <w:r w:rsidRPr="00A636ED">
        <w:t>usuario pueda ir viendo en la herramienta como se verá la animación.</w:t>
      </w:r>
    </w:p>
    <w:p w14:paraId="7C46BA99" w14:textId="77777777" w:rsidR="00870FE9" w:rsidRDefault="00203DE3" w:rsidP="00E65122">
      <w:pPr>
        <w:pStyle w:val="Prrafodelista"/>
        <w:numPr>
          <w:ilvl w:val="0"/>
          <w:numId w:val="13"/>
        </w:numPr>
        <w:jc w:val="both"/>
      </w:pPr>
      <w:r w:rsidRPr="00A636ED">
        <w:t>El usuario podrá ajustar el tiempo entre cada</w:t>
      </w:r>
      <w:r w:rsidR="00A636ED" w:rsidRPr="00A636ED">
        <w:t xml:space="preserve"> imagen de la animación. Además </w:t>
      </w:r>
      <w:r w:rsidRPr="00A636ED">
        <w:t>dará la posibilidad de que dentro de una a</w:t>
      </w:r>
      <w:r w:rsidR="00A636ED" w:rsidRPr="00A636ED">
        <w:t xml:space="preserve">nimación existan varios tiempos </w:t>
      </w:r>
      <w:r w:rsidRPr="00A636ED">
        <w:t>diferentes entre imagen e imagen.</w:t>
      </w:r>
    </w:p>
    <w:p w14:paraId="4071816F" w14:textId="77777777" w:rsidR="00B00395" w:rsidRPr="00B00395" w:rsidRDefault="00B00395" w:rsidP="00E65122">
      <w:pPr>
        <w:pStyle w:val="Prrafodelista"/>
        <w:numPr>
          <w:ilvl w:val="0"/>
          <w:numId w:val="13"/>
        </w:numPr>
        <w:jc w:val="both"/>
      </w:pPr>
      <w:r w:rsidRPr="008C4B2D">
        <w:t>Permitir modificar el color de los pixeles del</w:t>
      </w:r>
      <w:r w:rsidRPr="008C4B2D">
        <w:rPr>
          <w:i/>
        </w:rPr>
        <w:t xml:space="preserve"> Sprite Sheet</w:t>
      </w:r>
      <w:r w:rsidRPr="008C4B2D">
        <w:t xml:space="preserve"> como si una herramienta de edición de imágenes se tratara.</w:t>
      </w:r>
    </w:p>
    <w:p w14:paraId="5D7F50EB" w14:textId="77777777" w:rsidR="00870FE9" w:rsidRDefault="00870FE9" w:rsidP="00E65122">
      <w:pPr>
        <w:pStyle w:val="Ttulo3"/>
        <w:jc w:val="both"/>
      </w:pPr>
      <w:r>
        <w:t>Objetivos del segunda grupo</w:t>
      </w:r>
      <w:r w:rsidRPr="00870FE9">
        <w:t xml:space="preserve"> </w:t>
      </w:r>
      <w:r>
        <w:t>de funcionalidades</w:t>
      </w:r>
    </w:p>
    <w:p w14:paraId="78504027" w14:textId="77777777" w:rsidR="00870FE9" w:rsidRDefault="00203DE3" w:rsidP="00E65122">
      <w:pPr>
        <w:jc w:val="both"/>
      </w:pPr>
      <w:r w:rsidRPr="00203DE3">
        <w:t xml:space="preserve">En </w:t>
      </w:r>
      <w:r w:rsidR="00870FE9">
        <w:t>el segundo grupo,</w:t>
      </w:r>
      <w:r w:rsidRPr="00203DE3">
        <w:t xml:space="preserve"> </w:t>
      </w:r>
      <w:r w:rsidR="00870FE9">
        <w:t>las funcionalidades se centran en la automatización de tareas, como puede ser la detección de Frames de una imagen o la generación de código para algunas librerías de programación.</w:t>
      </w:r>
    </w:p>
    <w:p w14:paraId="39BA10E1" w14:textId="77777777" w:rsidR="00870FE9" w:rsidRDefault="00870FE9" w:rsidP="00E65122">
      <w:pPr>
        <w:jc w:val="both"/>
      </w:pPr>
      <w:r>
        <w:t>Las funcionalidades del segundo grupo son:</w:t>
      </w:r>
    </w:p>
    <w:p w14:paraId="32265331" w14:textId="77777777" w:rsidR="00870FE9" w:rsidRDefault="00203DE3" w:rsidP="00E65122">
      <w:pPr>
        <w:pStyle w:val="Prrafodelista"/>
        <w:numPr>
          <w:ilvl w:val="0"/>
          <w:numId w:val="14"/>
        </w:numPr>
        <w:jc w:val="both"/>
      </w:pPr>
      <w:r w:rsidRPr="00870FE9">
        <w:lastRenderedPageBreak/>
        <w:t xml:space="preserve">Mediante algoritmos de reconocimiento de imágenes, la aplicación </w:t>
      </w:r>
      <w:r w:rsidR="00870FE9" w:rsidRPr="00870FE9">
        <w:t>auto detectará</w:t>
      </w:r>
      <w:r w:rsidR="00A636ED" w:rsidRPr="00870FE9">
        <w:t xml:space="preserve"> </w:t>
      </w:r>
      <w:r w:rsidRPr="00870FE9">
        <w:t>que partes de la imagen corresponden a la misma animación para</w:t>
      </w:r>
      <w:r w:rsidR="00A636ED" w:rsidRPr="00870FE9">
        <w:t xml:space="preserve"> </w:t>
      </w:r>
      <w:r w:rsidRPr="00870FE9">
        <w:t>ayudar al usuario en la selección.</w:t>
      </w:r>
    </w:p>
    <w:p w14:paraId="03525546" w14:textId="77777777" w:rsidR="00870FE9" w:rsidRDefault="00203DE3" w:rsidP="00E65122">
      <w:pPr>
        <w:pStyle w:val="Prrafodelista"/>
        <w:numPr>
          <w:ilvl w:val="0"/>
          <w:numId w:val="14"/>
        </w:numPr>
        <w:jc w:val="both"/>
      </w:pPr>
      <w:r w:rsidRPr="00870FE9">
        <w:t xml:space="preserve"> Se podrá auto-generar código que genere la anim</w:t>
      </w:r>
      <w:r w:rsidR="00870FE9">
        <w:t>ación mostrada en la vista previa para librería</w:t>
      </w:r>
      <w:r w:rsidR="008C4B2D">
        <w:t>s</w:t>
      </w:r>
      <w:r w:rsidR="00870FE9">
        <w:t xml:space="preserve"> </w:t>
      </w:r>
      <w:r w:rsidR="008C4B2D">
        <w:t xml:space="preserve"> de programación</w:t>
      </w:r>
      <w:r w:rsidRPr="00870FE9">
        <w:t>.</w:t>
      </w:r>
    </w:p>
    <w:p w14:paraId="089E0313" w14:textId="77777777" w:rsidR="008C4B2D" w:rsidRDefault="00203DE3" w:rsidP="00E65122">
      <w:pPr>
        <w:pStyle w:val="Prrafodelista"/>
        <w:numPr>
          <w:ilvl w:val="0"/>
          <w:numId w:val="14"/>
        </w:numPr>
        <w:jc w:val="both"/>
      </w:pPr>
      <w:r w:rsidRPr="00870FE9">
        <w:t xml:space="preserve"> Se creará una nueva opción que permitirá c</w:t>
      </w:r>
      <w:r w:rsidR="00A636ED" w:rsidRPr="00870FE9">
        <w:t xml:space="preserve">omprimir el espacio vacío en la </w:t>
      </w:r>
      <w:r w:rsidRPr="00870FE9">
        <w:t>imagen.</w:t>
      </w:r>
    </w:p>
    <w:p w14:paraId="30E89C90" w14:textId="77777777" w:rsidR="00203DE3" w:rsidRDefault="00203DE3" w:rsidP="00E65122">
      <w:pPr>
        <w:pStyle w:val="Prrafodelista"/>
        <w:numPr>
          <w:ilvl w:val="0"/>
          <w:numId w:val="14"/>
        </w:numPr>
        <w:jc w:val="both"/>
      </w:pPr>
      <w:r w:rsidRPr="008C4B2D">
        <w:t xml:space="preserve">La aplicación </w:t>
      </w:r>
      <w:r w:rsidR="008C4B2D">
        <w:t>tendrá una opción para poder</w:t>
      </w:r>
      <w:r w:rsidRPr="008C4B2D">
        <w:t xml:space="preserve"> ajustar automáticamente e</w:t>
      </w:r>
      <w:r w:rsidR="00A636ED" w:rsidRPr="008C4B2D">
        <w:t xml:space="preserve">l tiempo que hay entre imagen e </w:t>
      </w:r>
      <w:r w:rsidRPr="008C4B2D">
        <w:t>imagen de una animación.</w:t>
      </w:r>
    </w:p>
    <w:p w14:paraId="66CB14AC" w14:textId="77777777" w:rsidR="008C4B2D" w:rsidRDefault="008C4B2D" w:rsidP="00E65122">
      <w:pPr>
        <w:pStyle w:val="Ttulo3"/>
        <w:jc w:val="both"/>
      </w:pPr>
      <w:r>
        <w:t>Objetivos del tercer grupo de funcionalidades</w:t>
      </w:r>
    </w:p>
    <w:p w14:paraId="17E4E94F" w14:textId="77777777" w:rsidR="008C4B2D" w:rsidRDefault="008C4B2D" w:rsidP="00E65122">
      <w:pPr>
        <w:jc w:val="both"/>
      </w:pPr>
      <w:r>
        <w:t>El tercer grupo de funcionalidades se trata de mejoras opcionales que no afectan a la finalización del proyecto y solo se planteó realizar como ampliación si las funcionalidades anteriores estaban finalizadas antes de la fecha de entrega. Estas se centran sobre todo en darle un enfoque más social a la plataforma pudiendo guardar imágenes en un servidor y poder compartirlas o incluso trabajar colaborativamente con otros usuarios.</w:t>
      </w:r>
    </w:p>
    <w:p w14:paraId="43D73D30" w14:textId="77777777" w:rsidR="008C4B2D" w:rsidRDefault="008C4B2D" w:rsidP="00E65122">
      <w:pPr>
        <w:jc w:val="both"/>
      </w:pPr>
      <w:r>
        <w:t>Estas funcionalidades son las siguientes:</w:t>
      </w:r>
    </w:p>
    <w:p w14:paraId="33532AD6" w14:textId="77777777" w:rsidR="008C4B2D" w:rsidRDefault="008C4B2D" w:rsidP="00E65122">
      <w:pPr>
        <w:pStyle w:val="Prrafodelista"/>
        <w:numPr>
          <w:ilvl w:val="0"/>
          <w:numId w:val="13"/>
        </w:numPr>
        <w:jc w:val="both"/>
      </w:pPr>
      <w:r w:rsidRPr="008C4B2D">
        <w:t>Permitir al usuario crear una cuenta para conservar los archivos que vaya modificando dentro de la plataforma.</w:t>
      </w:r>
    </w:p>
    <w:p w14:paraId="189F29C3" w14:textId="77777777" w:rsidR="008C4B2D" w:rsidRDefault="008C4B2D" w:rsidP="00E65122">
      <w:pPr>
        <w:pStyle w:val="Prrafodelista"/>
        <w:numPr>
          <w:ilvl w:val="0"/>
          <w:numId w:val="13"/>
        </w:numPr>
        <w:jc w:val="both"/>
      </w:pPr>
      <w:r>
        <w:t>La plataforma dispondr</w:t>
      </w:r>
      <w:r w:rsidRPr="008C4B2D">
        <w:t xml:space="preserve">á </w:t>
      </w:r>
      <w:r>
        <w:t xml:space="preserve"> de la </w:t>
      </w:r>
      <w:r w:rsidRPr="008C4B2D">
        <w:t>posibilidad de compartir los ficheros con otros usuarios.</w:t>
      </w:r>
    </w:p>
    <w:p w14:paraId="2D11E566" w14:textId="77777777" w:rsidR="008C4B2D" w:rsidRDefault="008C4B2D" w:rsidP="00E65122">
      <w:pPr>
        <w:pStyle w:val="Prrafodelista"/>
        <w:numPr>
          <w:ilvl w:val="0"/>
          <w:numId w:val="13"/>
        </w:numPr>
        <w:jc w:val="both"/>
      </w:pPr>
      <w:r>
        <w:t>Se podrá poner</w:t>
      </w:r>
      <w:r w:rsidRPr="008C4B2D">
        <w:t xml:space="preserve"> los archivos como públicos o privados y añadir una descripción para clasificar el archivo.</w:t>
      </w:r>
    </w:p>
    <w:p w14:paraId="229A3F71" w14:textId="77777777" w:rsidR="008C4B2D" w:rsidRDefault="008C4B2D" w:rsidP="00E65122">
      <w:pPr>
        <w:pStyle w:val="Prrafodelista"/>
        <w:numPr>
          <w:ilvl w:val="0"/>
          <w:numId w:val="13"/>
        </w:numPr>
        <w:jc w:val="both"/>
      </w:pPr>
      <w:r w:rsidRPr="008C4B2D">
        <w:t xml:space="preserve"> Se podrán buscar las creaciones creadas por los usuarios siempre que sean públicas, y en el caso de ser privadas solo aparecerán para el propietario.</w:t>
      </w:r>
    </w:p>
    <w:p w14:paraId="12808D2C" w14:textId="77777777" w:rsidR="00203DE3" w:rsidRDefault="008C4B2D" w:rsidP="00E65122">
      <w:pPr>
        <w:pStyle w:val="Prrafodelista"/>
        <w:numPr>
          <w:ilvl w:val="0"/>
          <w:numId w:val="13"/>
        </w:numPr>
        <w:jc w:val="both"/>
      </w:pPr>
      <w:r>
        <w:t xml:space="preserve">El programa dispondrá de función colaborativa, </w:t>
      </w:r>
      <w:r w:rsidRPr="008C4B2D">
        <w:t xml:space="preserve"> </w:t>
      </w:r>
      <w:r>
        <w:t>se trata de l</w:t>
      </w:r>
      <w:r w:rsidRPr="008C4B2D">
        <w:t>a posibilidad de que varios usuarios puedan editar la misma imagen para crear animaciones en grupos de trabajo.</w:t>
      </w:r>
    </w:p>
    <w:p w14:paraId="68B49085" w14:textId="77777777" w:rsidR="009E16F5" w:rsidRDefault="009E16F5" w:rsidP="00E65122">
      <w:pPr>
        <w:ind w:left="360"/>
        <w:jc w:val="both"/>
      </w:pPr>
    </w:p>
    <w:p w14:paraId="72193FB7" w14:textId="77777777" w:rsidR="009E16F5" w:rsidRDefault="009E16F5" w:rsidP="00E65122">
      <w:pPr>
        <w:pStyle w:val="Ttulo2"/>
        <w:jc w:val="both"/>
      </w:pPr>
      <w:bookmarkStart w:id="16" w:name="_Toc409395532"/>
      <w:r w:rsidRPr="009E16F5">
        <w:t>Posibles obstáculos</w:t>
      </w:r>
      <w:r>
        <w:t xml:space="preserve"> y soluciones</w:t>
      </w:r>
      <w:bookmarkEnd w:id="16"/>
    </w:p>
    <w:p w14:paraId="4DAE43EB" w14:textId="77777777" w:rsidR="009E16F5" w:rsidRDefault="009E16F5" w:rsidP="00E65122">
      <w:pPr>
        <w:pStyle w:val="Ttulo3"/>
        <w:jc w:val="both"/>
      </w:pPr>
      <w:bookmarkStart w:id="17" w:name="_Toc409395533"/>
      <w:r>
        <w:t>Tiempo de desarrollo</w:t>
      </w:r>
      <w:bookmarkEnd w:id="17"/>
    </w:p>
    <w:p w14:paraId="317072B4" w14:textId="77777777" w:rsidR="009E16F5" w:rsidRPr="009E16F5" w:rsidRDefault="009E16F5" w:rsidP="00E65122">
      <w:pPr>
        <w:jc w:val="both"/>
      </w:pPr>
      <w:r w:rsidRPr="009E16F5">
        <w:t>Debido a la cantidad de características que tiene el proyecto existe la posibilidad de no</w:t>
      </w:r>
      <w:r>
        <w:t xml:space="preserve"> </w:t>
      </w:r>
      <w:r w:rsidRPr="009E16F5">
        <w:t>poder realizar todas en el tiempo que dura el proyecto.</w:t>
      </w:r>
    </w:p>
    <w:p w14:paraId="41ED1F2F" w14:textId="77777777" w:rsidR="009E16F5" w:rsidRDefault="009E16F5" w:rsidP="00E65122">
      <w:pPr>
        <w:jc w:val="both"/>
      </w:pPr>
      <w:r w:rsidRPr="009E16F5">
        <w:t>Se ha establecido un orden de prioridades según la utilidad de la funcionalidad</w:t>
      </w:r>
      <w:r>
        <w:t xml:space="preserve"> </w:t>
      </w:r>
      <w:r w:rsidRPr="009E16F5">
        <w:t>respecto a resolver el problema propuesto. Si existe algún desvío importante respecto a</w:t>
      </w:r>
      <w:r>
        <w:t xml:space="preserve"> </w:t>
      </w:r>
      <w:r w:rsidRPr="009E16F5">
        <w:t>la planificación durante el desarrollo de la aplicación, se negociará con el director del</w:t>
      </w:r>
      <w:r>
        <w:t xml:space="preserve"> </w:t>
      </w:r>
      <w:r w:rsidRPr="009E16F5">
        <w:t>proyecto la importancia de cada funcionalidad.</w:t>
      </w:r>
    </w:p>
    <w:p w14:paraId="40D225F7" w14:textId="77777777" w:rsidR="009E16F5" w:rsidRPr="009E16F5" w:rsidRDefault="009E16F5" w:rsidP="00E65122">
      <w:pPr>
        <w:pStyle w:val="Ttulo3"/>
        <w:jc w:val="both"/>
      </w:pPr>
      <w:bookmarkStart w:id="18" w:name="_Toc409395534"/>
      <w:r w:rsidRPr="009E16F5">
        <w:t>Incompatibilidad entre navegadores</w:t>
      </w:r>
      <w:bookmarkEnd w:id="18"/>
      <w:r w:rsidRPr="009E16F5">
        <w:t xml:space="preserve">  </w:t>
      </w:r>
    </w:p>
    <w:p w14:paraId="5907510A" w14:textId="77777777" w:rsidR="009E16F5" w:rsidRPr="009E16F5" w:rsidRDefault="009E16F5" w:rsidP="00E65122">
      <w:pPr>
        <w:jc w:val="both"/>
      </w:pPr>
      <w:r w:rsidRPr="009E16F5">
        <w:t>Existe la posibilidad de que los usuarios utilicen un nave</w:t>
      </w:r>
      <w:r>
        <w:t xml:space="preserve">gador que no soporte ciertas </w:t>
      </w:r>
      <w:r w:rsidRPr="009E16F5">
        <w:t xml:space="preserve">funcionalidades </w:t>
      </w:r>
      <w:r>
        <w:t xml:space="preserve"> n</w:t>
      </w:r>
      <w:r w:rsidRPr="009E16F5">
        <w:t>ecesarias para el proyecto.</w:t>
      </w:r>
    </w:p>
    <w:p w14:paraId="08BCE472" w14:textId="77777777" w:rsidR="009E16F5" w:rsidRPr="009E16F5" w:rsidRDefault="009E16F5" w:rsidP="00E65122">
      <w:pPr>
        <w:jc w:val="both"/>
      </w:pPr>
      <w:r w:rsidRPr="009E16F5">
        <w:lastRenderedPageBreak/>
        <w:t>Se avisará al usuario con que navegadores se ha testead</w:t>
      </w:r>
      <w:r>
        <w:t xml:space="preserve">o la aplicación y esta funciona </w:t>
      </w:r>
      <w:r w:rsidRPr="009E16F5">
        <w:t>correctamente. Así, podrá utilizar uno de esos navegador</w:t>
      </w:r>
      <w:r>
        <w:t xml:space="preserve">es si la aplicación no funciona </w:t>
      </w:r>
      <w:r w:rsidRPr="009E16F5">
        <w:t>correctamente en el suyo.</w:t>
      </w:r>
    </w:p>
    <w:p w14:paraId="5194ADE6" w14:textId="77777777" w:rsidR="009E16F5" w:rsidRPr="009E16F5" w:rsidRDefault="009E16F5" w:rsidP="00E65122">
      <w:pPr>
        <w:pStyle w:val="Ttulo3"/>
        <w:jc w:val="both"/>
      </w:pPr>
      <w:bookmarkStart w:id="19" w:name="_Toc409395535"/>
      <w:r w:rsidRPr="009E16F5">
        <w:t>Aglomeración de usuarios</w:t>
      </w:r>
      <w:bookmarkEnd w:id="19"/>
    </w:p>
    <w:p w14:paraId="4FE02B24" w14:textId="77777777" w:rsidR="009E16F5" w:rsidRPr="009E16F5" w:rsidRDefault="009E16F5" w:rsidP="00E65122">
      <w:pPr>
        <w:jc w:val="both"/>
      </w:pPr>
      <w:r w:rsidRPr="009E16F5">
        <w:t>Al tratarse de una herramienta online, es posible que conforme avance el proyecto más</w:t>
      </w:r>
      <w:r>
        <w:t xml:space="preserve"> </w:t>
      </w:r>
      <w:r w:rsidRPr="009E16F5">
        <w:t>usuarios utilicen la plataforma. Esto puede hacer que el servidor utilizado inicialmente</w:t>
      </w:r>
      <w:r>
        <w:t xml:space="preserve"> </w:t>
      </w:r>
      <w:r w:rsidRPr="009E16F5">
        <w:t>no tenga capacidad suficiente p</w:t>
      </w:r>
      <w:r>
        <w:t xml:space="preserve">ara </w:t>
      </w:r>
      <w:r w:rsidRPr="009E16F5">
        <w:t>soportar a estos usuarios.</w:t>
      </w:r>
    </w:p>
    <w:p w14:paraId="65E3F511" w14:textId="77777777" w:rsidR="009E16F5" w:rsidRDefault="009E16F5" w:rsidP="00E65122">
      <w:pPr>
        <w:jc w:val="both"/>
      </w:pPr>
      <w:r w:rsidRPr="009E16F5">
        <w:t>En este caso se parara la plataforma durante unas hora</w:t>
      </w:r>
      <w:r>
        <w:t xml:space="preserve">s y se trasladara a un servidor </w:t>
      </w:r>
      <w:r w:rsidRPr="009E16F5">
        <w:t>con más capacidad para soportar futuros usuarios.</w:t>
      </w:r>
    </w:p>
    <w:p w14:paraId="753D8A14" w14:textId="77777777" w:rsidR="009E16F5" w:rsidRDefault="009E16F5" w:rsidP="00E65122">
      <w:pPr>
        <w:pStyle w:val="Ttulo3"/>
        <w:jc w:val="both"/>
      </w:pPr>
      <w:bookmarkStart w:id="20" w:name="_Toc409395536"/>
      <w:r w:rsidRPr="009E16F5">
        <w:t>Bugs</w:t>
      </w:r>
      <w:bookmarkEnd w:id="20"/>
    </w:p>
    <w:p w14:paraId="54E71999" w14:textId="77777777" w:rsidR="009E16F5" w:rsidRPr="009E16F5" w:rsidRDefault="009E16F5" w:rsidP="00E65122">
      <w:pPr>
        <w:jc w:val="both"/>
      </w:pPr>
      <w:r w:rsidRPr="009E16F5">
        <w:t>Dado que la aplicación utilizará una herramienta externa (el navegador) existe</w:t>
      </w:r>
      <w:r>
        <w:t xml:space="preserve"> la </w:t>
      </w:r>
      <w:r w:rsidRPr="009E16F5">
        <w:t>posibilidad de que una funcionalidad testeada en una versión de un navegador deje de</w:t>
      </w:r>
      <w:r>
        <w:t xml:space="preserve"> </w:t>
      </w:r>
      <w:r w:rsidRPr="009E16F5">
        <w:t>funcionar debido a una actualización que haya hecho la empresa propietaria del</w:t>
      </w:r>
      <w:r>
        <w:t xml:space="preserve"> </w:t>
      </w:r>
      <w:r w:rsidRPr="009E16F5">
        <w:t>navegador en su producto.</w:t>
      </w:r>
    </w:p>
    <w:p w14:paraId="40CDF7FF" w14:textId="77777777" w:rsidR="009E16F5" w:rsidRDefault="009E16F5" w:rsidP="00E65122">
      <w:pPr>
        <w:jc w:val="both"/>
      </w:pPr>
      <w:r w:rsidRPr="009E16F5">
        <w:t>Se añadirá en la aplicación un formulario para enviar errores, que recogerá ciertos</w:t>
      </w:r>
      <w:r>
        <w:t xml:space="preserve"> datos como el </w:t>
      </w:r>
      <w:r w:rsidRPr="009E16F5">
        <w:t>navegador utilizado junto a su versión.</w:t>
      </w:r>
    </w:p>
    <w:p w14:paraId="38AFBD51" w14:textId="77777777" w:rsidR="009E16F5" w:rsidRPr="009E16F5" w:rsidRDefault="009E16F5" w:rsidP="00E65122">
      <w:pPr>
        <w:pStyle w:val="Ttulo2"/>
        <w:jc w:val="both"/>
      </w:pPr>
      <w:bookmarkStart w:id="21" w:name="_Ref409390923"/>
      <w:bookmarkStart w:id="22" w:name="_Toc409395537"/>
      <w:r w:rsidRPr="009E16F5">
        <w:t>Método de trabajo</w:t>
      </w:r>
      <w:bookmarkEnd w:id="21"/>
      <w:bookmarkEnd w:id="22"/>
    </w:p>
    <w:p w14:paraId="48FE916F" w14:textId="77777777" w:rsidR="009E16F5" w:rsidRPr="009E16F5" w:rsidRDefault="009E16F5" w:rsidP="00E65122">
      <w:pPr>
        <w:jc w:val="both"/>
      </w:pPr>
      <w:r w:rsidRPr="009E16F5">
        <w:t xml:space="preserve">Se seguirá una metodología basada en </w:t>
      </w:r>
      <w:r w:rsidRPr="009E16F5">
        <w:rPr>
          <w:i/>
        </w:rPr>
        <w:t>SCRUM</w:t>
      </w:r>
      <w:r w:rsidRPr="009E16F5">
        <w:t>. Est</w:t>
      </w:r>
      <w:r>
        <w:t xml:space="preserve">a metodología se caracteriza en </w:t>
      </w:r>
      <w:r w:rsidRPr="009E16F5">
        <w:t>realizar un desarrollo incremental de las funcionalidades.</w:t>
      </w:r>
    </w:p>
    <w:p w14:paraId="691E3453" w14:textId="77777777" w:rsidR="009E16F5" w:rsidRPr="009E16F5" w:rsidRDefault="009E16F5" w:rsidP="00E65122">
      <w:pPr>
        <w:jc w:val="both"/>
      </w:pPr>
      <w:r w:rsidRPr="009E16F5">
        <w:t>Se ha dividido el proyecto en varios objetivos pequeños que conformarán entregas.</w:t>
      </w:r>
    </w:p>
    <w:p w14:paraId="46CA4EA9" w14:textId="77777777" w:rsidR="009E16F5" w:rsidRPr="009E16F5" w:rsidRDefault="009E16F5" w:rsidP="00E65122">
      <w:pPr>
        <w:jc w:val="both"/>
      </w:pPr>
      <w:r w:rsidRPr="009E16F5">
        <w:t>Con cada entrega se comprobará con el director del proyecto que el objetivo de esa</w:t>
      </w:r>
      <w:r>
        <w:t xml:space="preserve"> entrega se haya </w:t>
      </w:r>
      <w:r w:rsidRPr="009E16F5">
        <w:t>cumplido correctamente según lo espe</w:t>
      </w:r>
      <w:r>
        <w:t xml:space="preserve">rado y se decidirá cuál será la </w:t>
      </w:r>
      <w:r w:rsidRPr="009E16F5">
        <w:t>siguiente entrega.</w:t>
      </w:r>
    </w:p>
    <w:p w14:paraId="5A38828F" w14:textId="77777777" w:rsidR="009E16F5" w:rsidRPr="009E16F5" w:rsidRDefault="009E16F5" w:rsidP="00E65122">
      <w:pPr>
        <w:jc w:val="both"/>
      </w:pPr>
      <w:r w:rsidRPr="009E16F5">
        <w:t>Conforme avance el proyecto se pueden realizar cambio</w:t>
      </w:r>
      <w:r>
        <w:t xml:space="preserve">s en el proyecto entre entregas </w:t>
      </w:r>
      <w:r w:rsidRPr="009E16F5">
        <w:t>si se presenta alguna necesidad nueva o un cambio en el mercado.</w:t>
      </w:r>
    </w:p>
    <w:p w14:paraId="44F587A2" w14:textId="77777777" w:rsidR="009E16F5" w:rsidRPr="009E16F5" w:rsidRDefault="009E16F5" w:rsidP="00E65122">
      <w:pPr>
        <w:pStyle w:val="Ttulo2"/>
        <w:jc w:val="both"/>
      </w:pPr>
      <w:bookmarkStart w:id="23" w:name="_Toc409395538"/>
      <w:r w:rsidRPr="009E16F5">
        <w:t>Herramientas de seguimiento</w:t>
      </w:r>
      <w:bookmarkEnd w:id="23"/>
    </w:p>
    <w:p w14:paraId="1A6129F8" w14:textId="77777777" w:rsidR="009E16F5" w:rsidRPr="009E16F5" w:rsidRDefault="009E16F5" w:rsidP="00E65122">
      <w:pPr>
        <w:jc w:val="both"/>
      </w:pPr>
      <w:r w:rsidRPr="009E16F5">
        <w:t>Se utilizarán las</w:t>
      </w:r>
      <w:r w:rsidR="0032609F">
        <w:t xml:space="preserve"> herramientas online </w:t>
      </w:r>
      <w:r w:rsidR="0032609F" w:rsidRPr="0032609F">
        <w:rPr>
          <w:i/>
        </w:rPr>
        <w:t>G</w:t>
      </w:r>
      <w:r w:rsidRPr="0032609F">
        <w:rPr>
          <w:i/>
        </w:rPr>
        <w:t xml:space="preserve">oogle </w:t>
      </w:r>
      <w:r w:rsidR="0032609F" w:rsidRPr="0032609F">
        <w:rPr>
          <w:i/>
        </w:rPr>
        <w:t>D</w:t>
      </w:r>
      <w:r w:rsidRPr="0032609F">
        <w:rPr>
          <w:i/>
        </w:rPr>
        <w:t>rive</w:t>
      </w:r>
      <w:r>
        <w:t xml:space="preserve"> y </w:t>
      </w:r>
      <w:r w:rsidR="0032609F" w:rsidRPr="0032609F">
        <w:rPr>
          <w:i/>
        </w:rPr>
        <w:t>G</w:t>
      </w:r>
      <w:r w:rsidRPr="0032609F">
        <w:rPr>
          <w:i/>
        </w:rPr>
        <w:t xml:space="preserve">oogle </w:t>
      </w:r>
      <w:r w:rsidR="0032609F" w:rsidRPr="0032609F">
        <w:rPr>
          <w:i/>
        </w:rPr>
        <w:t>C</w:t>
      </w:r>
      <w:r w:rsidRPr="0032609F">
        <w:rPr>
          <w:i/>
        </w:rPr>
        <w:t>alendar</w:t>
      </w:r>
      <w:r>
        <w:t xml:space="preserve"> para el </w:t>
      </w:r>
      <w:r w:rsidRPr="009E16F5">
        <w:t>seguimiento del proyecto con el tutor.</w:t>
      </w:r>
    </w:p>
    <w:p w14:paraId="1C93D9F3" w14:textId="77777777" w:rsidR="009E16F5" w:rsidRPr="009E16F5" w:rsidRDefault="009E16F5" w:rsidP="00E65122">
      <w:pPr>
        <w:jc w:val="both"/>
      </w:pPr>
      <w:r w:rsidRPr="009E16F5">
        <w:t xml:space="preserve">También se utilizará la herramienta </w:t>
      </w:r>
      <w:r w:rsidR="0032609F">
        <w:t>G</w:t>
      </w:r>
      <w:r w:rsidRPr="0032609F">
        <w:rPr>
          <w:i/>
        </w:rPr>
        <w:t>ithub</w:t>
      </w:r>
      <w:r w:rsidRPr="009E16F5">
        <w:t xml:space="preserve"> para hacer </w:t>
      </w:r>
      <w:r>
        <w:t xml:space="preserve">el seguimiento del código. Este </w:t>
      </w:r>
      <w:r w:rsidRPr="009E16F5">
        <w:t xml:space="preserve">servicio ofrece un repositorio de código y </w:t>
      </w:r>
      <w:r w:rsidR="0032609F" w:rsidRPr="009E16F5">
        <w:t>además</w:t>
      </w:r>
      <w:r w:rsidRPr="009E16F5">
        <w:t xml:space="preserve"> dispone de un servicio de tickets que</w:t>
      </w:r>
      <w:r>
        <w:t xml:space="preserve"> </w:t>
      </w:r>
      <w:r w:rsidRPr="009E16F5">
        <w:t>se puede utilizar para comprobar que se cumplan los requisitos del proyecto.</w:t>
      </w:r>
    </w:p>
    <w:p w14:paraId="6F1D045C" w14:textId="77777777" w:rsidR="009E16F5" w:rsidRPr="009E16F5" w:rsidRDefault="009E16F5" w:rsidP="00E65122">
      <w:pPr>
        <w:pStyle w:val="Ttulo2"/>
        <w:jc w:val="both"/>
      </w:pPr>
      <w:bookmarkStart w:id="24" w:name="_Ref409381564"/>
      <w:bookmarkStart w:id="25" w:name="_Toc409395539"/>
      <w:r w:rsidRPr="009E16F5">
        <w:t>Método de validación</w:t>
      </w:r>
      <w:bookmarkEnd w:id="24"/>
      <w:bookmarkEnd w:id="25"/>
    </w:p>
    <w:p w14:paraId="473D2965" w14:textId="77777777" w:rsidR="009E16F5" w:rsidRPr="009E16F5" w:rsidRDefault="009E16F5" w:rsidP="00E65122">
      <w:pPr>
        <w:jc w:val="both"/>
      </w:pPr>
      <w:r w:rsidRPr="009E16F5">
        <w:t xml:space="preserve">Mediante el seguimiento de los tickets en </w:t>
      </w:r>
      <w:r w:rsidR="0032609F">
        <w:t>G</w:t>
      </w:r>
      <w:r w:rsidR="0032609F" w:rsidRPr="0032609F">
        <w:rPr>
          <w:i/>
        </w:rPr>
        <w:t>ithub</w:t>
      </w:r>
      <w:r w:rsidR="0032609F" w:rsidRPr="009E16F5">
        <w:t xml:space="preserve"> </w:t>
      </w:r>
      <w:r w:rsidRPr="009E16F5">
        <w:t>se ir</w:t>
      </w:r>
      <w:r w:rsidR="0032609F">
        <w:t xml:space="preserve">á comprobando la validez de las </w:t>
      </w:r>
      <w:r w:rsidRPr="009E16F5">
        <w:t>implementaciones.</w:t>
      </w:r>
    </w:p>
    <w:p w14:paraId="1069D7CB" w14:textId="77777777" w:rsidR="009E16F5" w:rsidRPr="009E16F5" w:rsidRDefault="009E16F5" w:rsidP="00E65122">
      <w:pPr>
        <w:jc w:val="both"/>
      </w:pPr>
      <w:r w:rsidRPr="009E16F5">
        <w:t>Cada vez que se lleve a cabo la implementación de una funcionalidad importante se</w:t>
      </w:r>
      <w:r w:rsidR="0032609F">
        <w:t xml:space="preserve"> </w:t>
      </w:r>
      <w:r w:rsidRPr="009E16F5">
        <w:t>subirá también a un servidor al que el director del proyecto tendrá acceso.</w:t>
      </w:r>
    </w:p>
    <w:p w14:paraId="478840E4" w14:textId="77777777" w:rsidR="009E16F5" w:rsidRPr="009E16F5" w:rsidRDefault="009E16F5" w:rsidP="00E65122">
      <w:pPr>
        <w:jc w:val="both"/>
      </w:pPr>
      <w:r w:rsidRPr="009E16F5">
        <w:lastRenderedPageBreak/>
        <w:t>Se contactará con el director del proyecto, este validará que la funcionalidad es</w:t>
      </w:r>
      <w:r w:rsidR="0032609F">
        <w:t xml:space="preserve"> </w:t>
      </w:r>
      <w:r w:rsidRPr="009E16F5">
        <w:t>correcta y se llegara a un acuerdo sobre la siguien</w:t>
      </w:r>
      <w:r w:rsidR="0032609F">
        <w:t>te funcionalidad a implementar.</w:t>
      </w:r>
    </w:p>
    <w:p w14:paraId="512E42DE" w14:textId="77777777" w:rsidR="00FC0074" w:rsidRDefault="008F10BB" w:rsidP="00E65122">
      <w:pPr>
        <w:pStyle w:val="Ttulo2"/>
        <w:jc w:val="both"/>
        <w:rPr>
          <w:noProof/>
        </w:rPr>
      </w:pPr>
      <w:bookmarkStart w:id="26" w:name="_Toc409395540"/>
      <w:bookmarkEnd w:id="2"/>
      <w:bookmarkEnd w:id="3"/>
      <w:r>
        <w:rPr>
          <w:noProof/>
        </w:rPr>
        <w:t>Cambios en el proyecto respecto al alcance inicial</w:t>
      </w:r>
      <w:bookmarkEnd w:id="26"/>
    </w:p>
    <w:p w14:paraId="76C828E5" w14:textId="31220133" w:rsidR="008F10BB" w:rsidRDefault="00B00395" w:rsidP="00E65122">
      <w:pPr>
        <w:jc w:val="both"/>
      </w:pPr>
      <w:r>
        <w:t xml:space="preserve">Como ya se ha explicado en el apartado </w:t>
      </w:r>
      <w:r>
        <w:fldChar w:fldCharType="begin"/>
      </w:r>
      <w:r>
        <w:instrText xml:space="preserve"> REF _Ref409381564 \w </w:instrText>
      </w:r>
      <w:r w:rsidR="00E1254D">
        <w:instrText xml:space="preserve"> \* MERGEFORMAT </w:instrText>
      </w:r>
      <w:r>
        <w:fldChar w:fldCharType="separate"/>
      </w:r>
      <w:r>
        <w:t>2.5</w:t>
      </w:r>
      <w:r>
        <w:fldChar w:fldCharType="end"/>
      </w:r>
      <w:r>
        <w:t xml:space="preserve"> durante las iteraciones se han ido estableciendo cambios en las necesidades del proyecto.</w:t>
      </w:r>
    </w:p>
    <w:p w14:paraId="77D5C8C2" w14:textId="77777777" w:rsidR="00FB71AD" w:rsidRDefault="00FB71AD" w:rsidP="00E65122">
      <w:pPr>
        <w:pStyle w:val="Ttulo3"/>
        <w:jc w:val="both"/>
      </w:pPr>
      <w:bookmarkStart w:id="27" w:name="_Toc409395541"/>
      <w:r>
        <w:t>Funcionalidades no implementadas</w:t>
      </w:r>
      <w:bookmarkEnd w:id="27"/>
    </w:p>
    <w:p w14:paraId="5F83A626" w14:textId="77777777" w:rsidR="00FB71AD" w:rsidRPr="00FB71AD" w:rsidRDefault="00FB71AD" w:rsidP="00E65122">
      <w:pPr>
        <w:jc w:val="both"/>
      </w:pPr>
      <w:r>
        <w:t>A continuación se explican las funcionalidades no implementadas debido a que al ir avanzando el proyecto había un desvío importante según la planificación inicial como para implementarlas.</w:t>
      </w:r>
    </w:p>
    <w:p w14:paraId="5889DA64" w14:textId="77777777" w:rsidR="00FB71AD" w:rsidRPr="00FB71AD" w:rsidRDefault="00B00395" w:rsidP="00E65122">
      <w:pPr>
        <w:pStyle w:val="Prrafodelista"/>
        <w:numPr>
          <w:ilvl w:val="0"/>
          <w:numId w:val="15"/>
        </w:numPr>
        <w:jc w:val="both"/>
      </w:pPr>
      <w:r w:rsidRPr="00FB71AD">
        <w:t>Una de las funcionalidades que se han dejado como futura implementación es la de editar los pixeles como si un editor de imágenes se tratara. Aunque sería una funcionalidad inter</w:t>
      </w:r>
      <w:r w:rsidR="00FB71AD">
        <w:t xml:space="preserve">esante, cuando se utiliza el editor, </w:t>
      </w:r>
      <w:r w:rsidRPr="00FB71AD">
        <w:t>las imágenes ya están acabadas de editar</w:t>
      </w:r>
      <w:r w:rsidR="00FB71AD">
        <w:t xml:space="preserve"> además de la existencia de múltiples herramientas para editar imágenes que serían mejor que utilizar la modificación pixel a pixel que se propuso en la planificación inicial.</w:t>
      </w:r>
    </w:p>
    <w:p w14:paraId="3B8C1F52" w14:textId="77777777" w:rsidR="00B00395" w:rsidRDefault="00B00395" w:rsidP="00E65122">
      <w:pPr>
        <w:pStyle w:val="Prrafodelista"/>
        <w:numPr>
          <w:ilvl w:val="0"/>
          <w:numId w:val="15"/>
        </w:numPr>
        <w:jc w:val="both"/>
      </w:pPr>
      <w:r w:rsidRPr="00FB71AD">
        <w:t>Tampoco se implementara en el contexto de este TFG las funcionalidades de la socialización de la plataforma. Esto además permitirá que la herramienta se pueda ejecutar localmente sin internet, ya que no requerirá un servidor al solo necesitar un intérprete de JavaScript, HTML y CSS.</w:t>
      </w:r>
    </w:p>
    <w:p w14:paraId="099A6356" w14:textId="77777777" w:rsidR="00FB71AD" w:rsidRPr="00FB71AD" w:rsidRDefault="00FB71AD" w:rsidP="00E65122">
      <w:pPr>
        <w:pStyle w:val="Ttulo3"/>
        <w:jc w:val="both"/>
      </w:pPr>
      <w:r>
        <w:t xml:space="preserve"> </w:t>
      </w:r>
      <w:bookmarkStart w:id="28" w:name="_Toc409395542"/>
      <w:r>
        <w:t>Funcionalidades añadidas</w:t>
      </w:r>
      <w:bookmarkEnd w:id="28"/>
    </w:p>
    <w:p w14:paraId="02E185DB" w14:textId="77777777" w:rsidR="00B00395" w:rsidRDefault="00B00395" w:rsidP="00E65122">
      <w:pPr>
        <w:jc w:val="both"/>
      </w:pPr>
      <w:r>
        <w:t xml:space="preserve">También se han añadido algunas funcionalidades </w:t>
      </w:r>
      <w:r w:rsidR="00FB71AD">
        <w:t>que se han visto interesantes mientras se realizaba el proyecto y no se habían tenido en cuenta al inicio.</w:t>
      </w:r>
    </w:p>
    <w:p w14:paraId="20D8CB19" w14:textId="0EA2F82F" w:rsidR="00B00395" w:rsidRDefault="00FB71AD" w:rsidP="00E65122">
      <w:pPr>
        <w:pStyle w:val="Prrafodelista"/>
        <w:numPr>
          <w:ilvl w:val="0"/>
          <w:numId w:val="16"/>
        </w:numPr>
        <w:jc w:val="both"/>
      </w:pPr>
      <w:r w:rsidRPr="00FB71AD">
        <w:t xml:space="preserve">Doble clic para detectar un </w:t>
      </w:r>
      <w:r w:rsidRPr="00FB71AD">
        <w:rPr>
          <w:i/>
        </w:rPr>
        <w:t>Frame</w:t>
      </w:r>
      <w:r w:rsidRPr="00FB71AD">
        <w:t xml:space="preserve">. Al </w:t>
      </w:r>
      <w:r>
        <w:t xml:space="preserve">seleccionar Frames a mano en </w:t>
      </w:r>
      <w:r w:rsidRPr="00FB71AD">
        <w:rPr>
          <w:i/>
        </w:rPr>
        <w:t>Sprite Sheets</w:t>
      </w:r>
      <w:r>
        <w:t xml:space="preserve"> muy pobladas se hacía costoso para el usuario seleccionar correctamente los márgenes del </w:t>
      </w:r>
      <w:r w:rsidRPr="00FB71AD">
        <w:rPr>
          <w:i/>
        </w:rPr>
        <w:t>Frame</w:t>
      </w:r>
      <w:r>
        <w:t xml:space="preserve">. Como se iba a implementar igualmente una manera de detectar todos los </w:t>
      </w:r>
      <w:r w:rsidRPr="00FB71AD">
        <w:rPr>
          <w:i/>
        </w:rPr>
        <w:t>Frames</w:t>
      </w:r>
      <w:r>
        <w:t xml:space="preserve"> de la imagen se podía provechar para añadir esta funcionalidad fácilmente.</w:t>
      </w:r>
    </w:p>
    <w:p w14:paraId="37F43BD3" w14:textId="77777777" w:rsidR="00FB71AD" w:rsidRDefault="00FB71AD" w:rsidP="00E65122">
      <w:pPr>
        <w:pStyle w:val="Prrafodelista"/>
        <w:numPr>
          <w:ilvl w:val="0"/>
          <w:numId w:val="16"/>
        </w:numPr>
        <w:jc w:val="both"/>
      </w:pPr>
      <w:r>
        <w:t xml:space="preserve">Exportar a GIF. Esto añade una funcionalidad al proyecto en la que se pueden realizar animaciones para </w:t>
      </w:r>
      <w:r w:rsidR="00EC15EB">
        <w:t>páginas</w:t>
      </w:r>
      <w:r>
        <w:t xml:space="preserve"> webs que no tengan que ver con la programación de videojuegos y </w:t>
      </w:r>
      <w:r w:rsidR="00EC15EB">
        <w:t>en ese sentido esta fuera del contexto de este proyecto. Sin embargo tiene su utilidad para hacerse una idea de cómo quedara la animación y poderla compartirla con otras personas sin tener que escribir un programa de demo para ello.</w:t>
      </w:r>
    </w:p>
    <w:p w14:paraId="66A7DACE" w14:textId="09FD53DE" w:rsidR="002E490B" w:rsidRDefault="002E490B" w:rsidP="00E65122">
      <w:pPr>
        <w:jc w:val="both"/>
      </w:pPr>
      <w:r>
        <w:br w:type="page"/>
      </w:r>
    </w:p>
    <w:p w14:paraId="17045458" w14:textId="77777777" w:rsidR="002E490B" w:rsidRDefault="002E490B" w:rsidP="00E65122">
      <w:pPr>
        <w:pStyle w:val="Ttulo1"/>
        <w:jc w:val="both"/>
      </w:pPr>
      <w:r>
        <w:lastRenderedPageBreak/>
        <w:t>Dependencias externas</w:t>
      </w:r>
    </w:p>
    <w:p w14:paraId="1C247FF3" w14:textId="77777777" w:rsidR="002E490B" w:rsidRDefault="002E490B" w:rsidP="00E65122">
      <w:pPr>
        <w:pStyle w:val="Ttulo2"/>
        <w:jc w:val="both"/>
      </w:pPr>
      <w:r>
        <w:t>Introducción</w:t>
      </w:r>
    </w:p>
    <w:p w14:paraId="3F4D47CC" w14:textId="77777777" w:rsidR="002E490B" w:rsidRPr="002E490B" w:rsidRDefault="002E490B" w:rsidP="00E65122">
      <w:pPr>
        <w:jc w:val="both"/>
      </w:pPr>
      <w:r>
        <w:t>En este apartado se explican las dependencias a otros proyectos, en ellos se explica el funcionamiento de las dependencias y la razón que justifican la utilización en el proyecto.</w:t>
      </w:r>
    </w:p>
    <w:p w14:paraId="158D9D9A" w14:textId="3760EC9B" w:rsidR="00396BA0" w:rsidRPr="00396BA0" w:rsidRDefault="002E490B" w:rsidP="00E65122">
      <w:pPr>
        <w:pStyle w:val="Ttulo2"/>
        <w:jc w:val="both"/>
      </w:pPr>
      <w:r>
        <w:t>Navegadores</w:t>
      </w:r>
    </w:p>
    <w:p w14:paraId="1C61CE5A" w14:textId="16C78299" w:rsidR="00396BA0" w:rsidRDefault="002E490B" w:rsidP="00E65122">
      <w:pPr>
        <w:pStyle w:val="Ttulo3"/>
        <w:jc w:val="both"/>
      </w:pPr>
      <w:r>
        <w:t>Explicación</w:t>
      </w:r>
    </w:p>
    <w:p w14:paraId="7EE9E83E" w14:textId="10AD62B2" w:rsidR="00396BA0" w:rsidRPr="00396BA0" w:rsidRDefault="00166290" w:rsidP="00E65122">
      <w:pPr>
        <w:jc w:val="both"/>
      </w:pPr>
      <w:r>
        <w:t xml:space="preserve">Para reproducir html5 y JavaScript se utilizan los navegadores. Existen muchos navegadores y la aplicación debería ser compatible entre todos ellos. Sin embargo las diferentes implementaciones que hacen las compañías entre navegadores hacen que a veces el código no se interprete igual en todos ellos. </w:t>
      </w:r>
    </w:p>
    <w:p w14:paraId="4A81117D" w14:textId="77777777" w:rsidR="00E1254D" w:rsidRDefault="00E1254D" w:rsidP="00E65122">
      <w:pPr>
        <w:pStyle w:val="Ttulo3"/>
        <w:jc w:val="both"/>
      </w:pPr>
      <w:r>
        <w:t>Uso y justificación</w:t>
      </w:r>
    </w:p>
    <w:p w14:paraId="66B0012F" w14:textId="777E40EA" w:rsidR="00166290" w:rsidRPr="00166290" w:rsidRDefault="00166290" w:rsidP="00E65122">
      <w:pPr>
        <w:jc w:val="both"/>
      </w:pPr>
      <w:r>
        <w:t>Durante el desarrollo del proyecto se ha utilizado sobretodo Google Chrome. Se han ido probando las funcionalidades también en Internet Explorer y en Firefox. En todos ellos la aplicación funciona, sin embargo en Internet Explorer la imagen que se importaba al Canvas perdía calidad. Aunque se ha intentado en la medida de lo posible que la experiencia del usuario sea la misma para todos los navegadores, es posible que algunos elementos se muestren diferente de algún navegador a otro. Durante el proyecto siempre se le ha dado prioridad a Google Chrome por una simple preferencia de comodidad en el momento de debugear la aplicación mediante la consola de desarrollo de Google Chrome.</w:t>
      </w:r>
    </w:p>
    <w:p w14:paraId="6322E7F3" w14:textId="77777777" w:rsidR="002E490B" w:rsidRDefault="002E490B" w:rsidP="00E65122">
      <w:pPr>
        <w:pStyle w:val="Ttulo2"/>
        <w:jc w:val="both"/>
      </w:pPr>
      <w:r>
        <w:t>Jquery</w:t>
      </w:r>
    </w:p>
    <w:p w14:paraId="4D2934E3" w14:textId="77777777" w:rsidR="002E490B" w:rsidRDefault="002E490B" w:rsidP="00E65122">
      <w:pPr>
        <w:pStyle w:val="Ttulo3"/>
        <w:jc w:val="both"/>
      </w:pPr>
      <w:r>
        <w:t>Explicación</w:t>
      </w:r>
    </w:p>
    <w:p w14:paraId="6E7F895B" w14:textId="427B665B" w:rsidR="00396BA0" w:rsidRPr="00396BA0" w:rsidRDefault="00396BA0" w:rsidP="00E65122">
      <w:pPr>
        <w:jc w:val="both"/>
      </w:pPr>
      <w:r>
        <w:t xml:space="preserve">Jquery es una </w:t>
      </w:r>
      <w:r w:rsidR="00166290">
        <w:t>librería que ayuda a que las aplicaciones sean compatibles entre varios navegadores. Además hace el uso de funcionalidades Ajax de manera más simple. Es una librería bastante extendida y es poco probable que introduzca errores en la aplicación. Además tiene bastante documentación y una comunidad grande detrás que hace poco probable que dejen de dar soporte en poco tiempo.</w:t>
      </w:r>
    </w:p>
    <w:p w14:paraId="40DEB99D" w14:textId="7B6EED4E" w:rsidR="002E490B" w:rsidRDefault="002E490B" w:rsidP="00E65122">
      <w:pPr>
        <w:pStyle w:val="Ttulo3"/>
        <w:jc w:val="both"/>
      </w:pPr>
      <w:r>
        <w:t>Uso</w:t>
      </w:r>
      <w:r w:rsidR="00E1254D">
        <w:t xml:space="preserve"> y justificación</w:t>
      </w:r>
    </w:p>
    <w:p w14:paraId="7DE226BB" w14:textId="19FCB2D9" w:rsidR="00166290" w:rsidRPr="00166290" w:rsidRDefault="00166290" w:rsidP="00E65122">
      <w:pPr>
        <w:jc w:val="both"/>
      </w:pPr>
      <w:r>
        <w:t xml:space="preserve">En el proyecto solo se ha utilizado esta librería </w:t>
      </w:r>
      <w:r w:rsidR="00E1254D">
        <w:t>ya que hace que la compatibilidad entre navegadores más fácil de programar. Se utiliza para seleccionar elementos visuales como botones o los Canvas y para la lógica de ocultar y mostrar elementos según el modo en el que se encuentre la aplicación.</w:t>
      </w:r>
    </w:p>
    <w:p w14:paraId="3B838B03" w14:textId="77777777" w:rsidR="002E490B" w:rsidRDefault="002E490B" w:rsidP="00E65122">
      <w:pPr>
        <w:pStyle w:val="Ttulo2"/>
        <w:jc w:val="both"/>
      </w:pPr>
      <w:r>
        <w:t>SweetAlert</w:t>
      </w:r>
    </w:p>
    <w:p w14:paraId="4078B6CD" w14:textId="77777777" w:rsidR="002E490B" w:rsidRDefault="002E490B" w:rsidP="00E65122">
      <w:pPr>
        <w:pStyle w:val="Ttulo3"/>
        <w:jc w:val="both"/>
      </w:pPr>
      <w:r>
        <w:t>Explicación</w:t>
      </w:r>
    </w:p>
    <w:p w14:paraId="0E66018E" w14:textId="1F5CA47C" w:rsidR="00E1254D" w:rsidRPr="00E1254D" w:rsidRDefault="00E1254D" w:rsidP="00E65122">
      <w:pPr>
        <w:jc w:val="both"/>
      </w:pPr>
      <w:r>
        <w:t>Esta librería se utiliza para modificar los mensajes de alerta que crea el navegador por defecto por unos con un aspecto visual más atractivo.</w:t>
      </w:r>
    </w:p>
    <w:p w14:paraId="5488B669" w14:textId="77777777" w:rsidR="00E1254D" w:rsidRDefault="00E1254D" w:rsidP="00E65122">
      <w:pPr>
        <w:pStyle w:val="Ttulo3"/>
        <w:jc w:val="both"/>
      </w:pPr>
      <w:r>
        <w:lastRenderedPageBreak/>
        <w:t>Uso y justificación</w:t>
      </w:r>
    </w:p>
    <w:p w14:paraId="24106E7F" w14:textId="0EAE59DA" w:rsidR="00E1254D" w:rsidRPr="00E1254D" w:rsidRDefault="00E1254D" w:rsidP="00E65122">
      <w:pPr>
        <w:jc w:val="both"/>
      </w:pPr>
      <w:r>
        <w:t>Aunque es una herramienta no muy conocida su autor la actualiza bastante a menudo. Además se trata de una librería de código abierto alojada en Github con lo cual si hubiera algún bug se podría solucionar aunque el autor dejara de dar soporte. En el proyecto se utiliza para mostrar los diálogos popups de alerta o de confirmación cuando algo se ha realizado correctamente. Se ha utilizado por ahorrar tiempo de desarrollo para crear estos diálogos.</w:t>
      </w:r>
    </w:p>
    <w:p w14:paraId="763CBB92" w14:textId="77777777" w:rsidR="002E490B" w:rsidRDefault="002E490B" w:rsidP="00E65122">
      <w:pPr>
        <w:pStyle w:val="Ttulo2"/>
        <w:jc w:val="both"/>
      </w:pPr>
      <w:r>
        <w:t>JsGif</w:t>
      </w:r>
    </w:p>
    <w:p w14:paraId="12F4CE25" w14:textId="77777777" w:rsidR="002E490B" w:rsidRDefault="002E490B" w:rsidP="00E65122">
      <w:pPr>
        <w:pStyle w:val="Ttulo3"/>
        <w:jc w:val="both"/>
      </w:pPr>
      <w:r>
        <w:t>Explicación</w:t>
      </w:r>
    </w:p>
    <w:p w14:paraId="51B9ACED" w14:textId="556316A0" w:rsidR="00E1254D" w:rsidRPr="00E1254D" w:rsidRDefault="00E1254D" w:rsidP="00E65122">
      <w:pPr>
        <w:jc w:val="both"/>
      </w:pPr>
      <w:r>
        <w:t>Se trata de una librería que transforma animaciones hechas en HTML5 a GIF, está basada en otra librería llamada AS3GIF y es de código abierto.</w:t>
      </w:r>
    </w:p>
    <w:p w14:paraId="54952FE4" w14:textId="77777777" w:rsidR="002E490B" w:rsidRDefault="002E490B" w:rsidP="00E65122">
      <w:pPr>
        <w:pStyle w:val="Ttulo3"/>
        <w:jc w:val="both"/>
      </w:pPr>
      <w:r>
        <w:t>Uso</w:t>
      </w:r>
    </w:p>
    <w:p w14:paraId="5567C9E0" w14:textId="27736A32" w:rsidR="00E1254D" w:rsidRPr="00E1254D" w:rsidRDefault="00E1254D" w:rsidP="00E65122">
      <w:pPr>
        <w:jc w:val="both"/>
      </w:pPr>
      <w:r>
        <w:t>Se ha utilizado para la opción de exportar los GIF’s. En un primer momento se planteó la opción de exportar las animaciones a diversos formatos, entre ellos GIF aunque no era necesario para el proyecto. Al intentar exportarla como Canvas no existía la posibilidad de exportarlo como animación así que se planteó la posibilidad de quitar esta funcionalidad. Sin embargo gracias a esta librería se ha podido realizar esta tarea de manera fácil sin que ocupara mucho tiempo y así se ha podido conservar esa funcionalidad para el programa final.</w:t>
      </w:r>
    </w:p>
    <w:p w14:paraId="7A5B1E7B" w14:textId="77777777" w:rsidR="002E490B" w:rsidRDefault="002E490B" w:rsidP="00E65122">
      <w:pPr>
        <w:pStyle w:val="Ttulo2"/>
        <w:jc w:val="both"/>
      </w:pPr>
      <w:r>
        <w:t>BootStrap</w:t>
      </w:r>
    </w:p>
    <w:p w14:paraId="14AD6107" w14:textId="77777777" w:rsidR="002E490B" w:rsidRDefault="002E490B" w:rsidP="00E65122">
      <w:pPr>
        <w:pStyle w:val="Ttulo3"/>
        <w:jc w:val="both"/>
      </w:pPr>
      <w:r>
        <w:t>Explicación</w:t>
      </w:r>
    </w:p>
    <w:p w14:paraId="4F6A9299" w14:textId="750B910E" w:rsidR="00E1254D" w:rsidRPr="00E1254D" w:rsidRDefault="00413996" w:rsidP="00E65122">
      <w:pPr>
        <w:jc w:val="both"/>
      </w:pPr>
      <w:r>
        <w:t>Bootstrap es un Framework que se utiliza para añadir compatibilidad entre navegadores de escritorio, de tabletas y de móviles independientemente de su medida. Además añade una serie de estilos predefinidos a los elementos HTML mediante CSS.</w:t>
      </w:r>
    </w:p>
    <w:p w14:paraId="5A700542" w14:textId="77777777" w:rsidR="002E490B" w:rsidRDefault="002E490B" w:rsidP="00E65122">
      <w:pPr>
        <w:pStyle w:val="Ttulo3"/>
        <w:jc w:val="both"/>
      </w:pPr>
      <w:r>
        <w:t>Uso</w:t>
      </w:r>
    </w:p>
    <w:p w14:paraId="617962B2" w14:textId="432521F0" w:rsidR="00413996" w:rsidRPr="00413996" w:rsidRDefault="00413996" w:rsidP="00E65122">
      <w:pPr>
        <w:jc w:val="both"/>
      </w:pPr>
      <w:r>
        <w:t xml:space="preserve">Aunque el proyecto no es compatible con móviles o tabletas se ha utilizado este Framework para mejorar el aspecto visual de la aplicación. Con este Framework nos aseguramos que en los navegadores de escritorio que tengan diferentes resoluciones de pantalla la aplicación se redimensionara automáticamente. </w:t>
      </w:r>
    </w:p>
    <w:p w14:paraId="1686AC44" w14:textId="05A1169B" w:rsidR="002E490B" w:rsidRDefault="00413996" w:rsidP="00E65122">
      <w:pPr>
        <w:pStyle w:val="Ttulo2"/>
        <w:jc w:val="both"/>
      </w:pPr>
      <w:r>
        <w:t>Clanlib SDK</w:t>
      </w:r>
    </w:p>
    <w:p w14:paraId="478B66C6" w14:textId="77777777" w:rsidR="002E490B" w:rsidRDefault="002E490B" w:rsidP="00E65122">
      <w:pPr>
        <w:pStyle w:val="Ttulo3"/>
        <w:jc w:val="both"/>
      </w:pPr>
      <w:r>
        <w:t>Explicación</w:t>
      </w:r>
    </w:p>
    <w:p w14:paraId="0293D8E5" w14:textId="64F2ECB5" w:rsidR="00413996" w:rsidRPr="00413996" w:rsidRDefault="00413996" w:rsidP="00E65122">
      <w:pPr>
        <w:jc w:val="both"/>
      </w:pPr>
      <w:r>
        <w:t>Clanlib SDK es un Framework de desarrollo de videojuegos para C++. Tiene compatibilidad para varios tipos de sistemas operativos y es de código abierto.</w:t>
      </w:r>
      <w:r w:rsidR="00E65122">
        <w:t xml:space="preserve"> Se encarga de aspecto como las visualizaciones en pantalla o el input del usuario. También dispone de módulos para el uso de programas en red, para el manejo de timers y la gestión de sonido.</w:t>
      </w:r>
    </w:p>
    <w:p w14:paraId="49F28B00" w14:textId="77777777" w:rsidR="002E490B" w:rsidRPr="002E490B" w:rsidRDefault="002E490B" w:rsidP="00E65122">
      <w:pPr>
        <w:pStyle w:val="Ttulo3"/>
        <w:jc w:val="both"/>
      </w:pPr>
      <w:r>
        <w:t>Uso</w:t>
      </w:r>
    </w:p>
    <w:p w14:paraId="566FBAFD" w14:textId="62478FC4" w:rsidR="00E65122" w:rsidRDefault="00413996" w:rsidP="00E65122">
      <w:pPr>
        <w:jc w:val="both"/>
      </w:pPr>
      <w:r>
        <w:t xml:space="preserve">No se utiliza en el proyecto para nada, sin embargo el proyecto exporta información en XML preparada para la lectura en esta librería. De esta manera al exportar desde </w:t>
      </w:r>
      <w:r w:rsidR="00E65122">
        <w:t>la</w:t>
      </w:r>
      <w:r>
        <w:t xml:space="preserve"> aplicación la </w:t>
      </w:r>
      <w:r>
        <w:lastRenderedPageBreak/>
        <w:t xml:space="preserve">animación </w:t>
      </w:r>
      <w:r w:rsidR="00E65122">
        <w:t>solo se necesitan unos pocos comandos para tenerla funcionando en un programa hecho con este Framework. Por lo tanto si la comunidad que mantiene esta librería decidiera cambiar el formato de estas animaciones y no lo hiciera compatible con versiones anteriores este programa perdería esta funcionalidad.</w:t>
      </w:r>
    </w:p>
    <w:p w14:paraId="3277CBB5" w14:textId="6DE15AB7" w:rsidR="009F4825" w:rsidRDefault="009F4825" w:rsidP="00E65122">
      <w:pPr>
        <w:jc w:val="both"/>
      </w:pPr>
      <w:r>
        <w:br w:type="page"/>
      </w:r>
    </w:p>
    <w:p w14:paraId="3BBBE9E7" w14:textId="0C3AB6DD" w:rsidR="009F4825" w:rsidRDefault="00843A0C" w:rsidP="00E65122">
      <w:pPr>
        <w:pStyle w:val="Ttulo1"/>
        <w:jc w:val="both"/>
      </w:pPr>
      <w:bookmarkStart w:id="29" w:name="_Toc409395543"/>
      <w:r>
        <w:lastRenderedPageBreak/>
        <w:t>Interfaz de usuario</w:t>
      </w:r>
    </w:p>
    <w:p w14:paraId="0856384B" w14:textId="66FCE8DB" w:rsidR="00C02598" w:rsidRDefault="00C02598" w:rsidP="00E65122">
      <w:pPr>
        <w:pStyle w:val="Ttulo2"/>
        <w:jc w:val="both"/>
      </w:pPr>
      <w:r>
        <w:t>Introducción</w:t>
      </w:r>
    </w:p>
    <w:p w14:paraId="7B26B95E" w14:textId="698946BB" w:rsidR="00205E8D" w:rsidRDefault="00843A0C" w:rsidP="00E65122">
      <w:pPr>
        <w:jc w:val="both"/>
      </w:pPr>
      <w:r>
        <w:t>En esta sección se explicara la interfaz del usuario y todas las funcionalidades de</w:t>
      </w:r>
      <w:r w:rsidR="003F7663">
        <w:t xml:space="preserve"> las que la aplicación dispo</w:t>
      </w:r>
      <w:r w:rsidR="00205E8D">
        <w:t>ne</w:t>
      </w:r>
      <w:r w:rsidR="007575C3">
        <w:t>, el programa tiene varios modos de trabajo pero hay una zona común a todos ellos.</w:t>
      </w:r>
    </w:p>
    <w:p w14:paraId="5A26B5C0" w14:textId="526B679F" w:rsidR="00205E8D" w:rsidRDefault="00205E8D" w:rsidP="00E65122">
      <w:pPr>
        <w:jc w:val="both"/>
      </w:pPr>
      <w:r>
        <w:t xml:space="preserve">Se puede dividir el programa en tres partes: El </w:t>
      </w:r>
      <w:r w:rsidRPr="00205E8D">
        <w:rPr>
          <w:i/>
        </w:rPr>
        <w:t>modo General</w:t>
      </w:r>
      <w:r>
        <w:t xml:space="preserve">, el </w:t>
      </w:r>
      <w:r w:rsidRPr="00205E8D">
        <w:rPr>
          <w:i/>
        </w:rPr>
        <w:t>modo Sprite</w:t>
      </w:r>
      <w:r>
        <w:t xml:space="preserve"> y el </w:t>
      </w:r>
      <w:r w:rsidRPr="00205E8D">
        <w:rPr>
          <w:i/>
        </w:rPr>
        <w:t>modo Frame</w:t>
      </w:r>
      <w:r>
        <w:rPr>
          <w:i/>
        </w:rPr>
        <w:t>.</w:t>
      </w:r>
      <w:r>
        <w:t xml:space="preserve"> Aunque en ningún momento se cambie de ventana al pasar entre modos, sí que cambian las funcionalidades que le damos al área principal de trabajo y además se ocultan o muestran botones diferentes según las necesidades de cada modo.</w:t>
      </w:r>
      <w:r w:rsidR="007575C3">
        <w:t xml:space="preserve"> En los apartados siguientes se explicara en detalle cada modo.</w:t>
      </w:r>
    </w:p>
    <w:p w14:paraId="4E8163A4" w14:textId="7064E234" w:rsidR="002A149B" w:rsidRDefault="002A149B" w:rsidP="00E65122">
      <w:pPr>
        <w:pStyle w:val="Ttulo2"/>
        <w:jc w:val="both"/>
      </w:pPr>
      <w:bookmarkStart w:id="30" w:name="_Ref409449931"/>
      <w:r>
        <w:t>Zonas comunes</w:t>
      </w:r>
      <w:bookmarkEnd w:id="30"/>
    </w:p>
    <w:p w14:paraId="6E7C9506" w14:textId="682AC721" w:rsidR="000D4AF3" w:rsidRDefault="003F4679" w:rsidP="00E65122">
      <w:pPr>
        <w:keepNext/>
        <w:jc w:val="both"/>
      </w:pPr>
      <w:r>
        <w:rPr>
          <w:noProof/>
          <w:lang w:eastAsia="es-ES"/>
        </w:rPr>
        <w:drawing>
          <wp:inline distT="0" distB="0" distL="0" distR="0" wp14:anchorId="075C71FF" wp14:editId="2E38C73B">
            <wp:extent cx="5924550" cy="2933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933700"/>
                    </a:xfrm>
                    <a:prstGeom prst="rect">
                      <a:avLst/>
                    </a:prstGeom>
                    <a:noFill/>
                    <a:ln>
                      <a:noFill/>
                    </a:ln>
                  </pic:spPr>
                </pic:pic>
              </a:graphicData>
            </a:graphic>
          </wp:inline>
        </w:drawing>
      </w:r>
    </w:p>
    <w:p w14:paraId="0E2B0B49" w14:textId="5CD31C30" w:rsidR="003F4679" w:rsidRPr="003F4679" w:rsidRDefault="000D4AF3" w:rsidP="00E65122">
      <w:pPr>
        <w:pStyle w:val="Descripcin"/>
        <w:jc w:val="both"/>
      </w:pPr>
      <w:r>
        <w:t xml:space="preserve">Ilustración </w:t>
      </w:r>
      <w:r>
        <w:fldChar w:fldCharType="begin"/>
      </w:r>
      <w:r>
        <w:instrText xml:space="preserve"> SEQ Ilustración \* ARABIC </w:instrText>
      </w:r>
      <w:r>
        <w:fldChar w:fldCharType="separate"/>
      </w:r>
      <w:r w:rsidR="008E08C2">
        <w:rPr>
          <w:noProof/>
        </w:rPr>
        <w:t>1</w:t>
      </w:r>
      <w:r>
        <w:fldChar w:fldCharType="end"/>
      </w:r>
      <w:r>
        <w:t>. Área común de la aplicación</w:t>
      </w:r>
    </w:p>
    <w:p w14:paraId="2B5B15FA" w14:textId="0CA471E4" w:rsidR="007575C3" w:rsidRDefault="000D4AF3" w:rsidP="00E65122">
      <w:pPr>
        <w:pStyle w:val="Prrafodelista"/>
        <w:numPr>
          <w:ilvl w:val="0"/>
          <w:numId w:val="20"/>
        </w:numPr>
        <w:jc w:val="both"/>
      </w:pPr>
      <w:r w:rsidRPr="000D4AF3">
        <w:rPr>
          <w:u w:val="single"/>
        </w:rPr>
        <w:t>Área de trabajo principal</w:t>
      </w:r>
      <w:r>
        <w:t>: E</w:t>
      </w:r>
      <w:r w:rsidR="003E5B49">
        <w:t xml:space="preserve">s donde el usuario puede editar o seleccionar los </w:t>
      </w:r>
      <w:r w:rsidR="003E5B49" w:rsidRPr="000D4AF3">
        <w:rPr>
          <w:i/>
        </w:rPr>
        <w:t>Sprites</w:t>
      </w:r>
      <w:r w:rsidR="003E5B49">
        <w:t xml:space="preserve"> o </w:t>
      </w:r>
      <w:r w:rsidR="003E5B49" w:rsidRPr="000D4AF3">
        <w:rPr>
          <w:i/>
        </w:rPr>
        <w:t>Frames</w:t>
      </w:r>
      <w:r w:rsidR="007575C3" w:rsidRPr="000D4AF3">
        <w:rPr>
          <w:i/>
        </w:rPr>
        <w:t xml:space="preserve">. </w:t>
      </w:r>
      <w:r w:rsidR="007575C3">
        <w:t xml:space="preserve">Aunque este área es común para todos los modos ira cambiando su funcionamiento según estos. </w:t>
      </w:r>
    </w:p>
    <w:p w14:paraId="79533A80" w14:textId="70F415C9" w:rsidR="003E5B49" w:rsidRDefault="000D4AF3" w:rsidP="00E65122">
      <w:pPr>
        <w:pStyle w:val="Prrafodelista"/>
        <w:numPr>
          <w:ilvl w:val="0"/>
          <w:numId w:val="20"/>
        </w:numPr>
        <w:jc w:val="both"/>
      </w:pPr>
      <w:r w:rsidRPr="000D4AF3">
        <w:rPr>
          <w:u w:val="single"/>
        </w:rPr>
        <w:t xml:space="preserve">Vista previa del </w:t>
      </w:r>
      <w:r w:rsidRPr="000D4AF3">
        <w:rPr>
          <w:i/>
          <w:u w:val="single"/>
        </w:rPr>
        <w:t>Sprite</w:t>
      </w:r>
      <w:r>
        <w:t>: S</w:t>
      </w:r>
      <w:r w:rsidR="007575C3">
        <w:t xml:space="preserve">e utiliza </w:t>
      </w:r>
      <w:r w:rsidR="003E5B49">
        <w:t xml:space="preserve">para mostrar la </w:t>
      </w:r>
      <w:r w:rsidR="007575C3">
        <w:t>vista previa de las animaciones, este mostrara siempre el Sprite que tengamos seleccionado o en el que estemos trabajando en ese momento.</w:t>
      </w:r>
    </w:p>
    <w:p w14:paraId="6E3F47C2" w14:textId="3BFFB534" w:rsidR="000D4AF3" w:rsidRDefault="000D4AF3" w:rsidP="00E65122">
      <w:pPr>
        <w:pStyle w:val="Prrafodelista"/>
        <w:numPr>
          <w:ilvl w:val="0"/>
          <w:numId w:val="20"/>
        </w:numPr>
        <w:jc w:val="both"/>
      </w:pPr>
      <w:r w:rsidRPr="000D4AF3">
        <w:rPr>
          <w:u w:val="single"/>
        </w:rPr>
        <w:t>Barra superior:</w:t>
      </w:r>
      <w:r>
        <w:rPr>
          <w:u w:val="single"/>
        </w:rPr>
        <w:t xml:space="preserve"> </w:t>
      </w:r>
      <w:r>
        <w:t>En la barra superior de la aplicación podemos encontrar varias opciones. De izquierda a derecha nos encontramos con  el menú archivo, el menú Sprite y el menú Frame.</w:t>
      </w:r>
    </w:p>
    <w:p w14:paraId="1D909053" w14:textId="2E5EA029" w:rsidR="000D4AF3" w:rsidRDefault="00420BAB" w:rsidP="00E65122">
      <w:pPr>
        <w:pStyle w:val="Prrafodelista"/>
        <w:numPr>
          <w:ilvl w:val="1"/>
          <w:numId w:val="20"/>
        </w:numPr>
        <w:jc w:val="both"/>
      </w:pPr>
      <w:r>
        <w:rPr>
          <w:noProof/>
        </w:rPr>
        <w:lastRenderedPageBreak/>
        <mc:AlternateContent>
          <mc:Choice Requires="wps">
            <w:drawing>
              <wp:anchor distT="0" distB="0" distL="114300" distR="114300" simplePos="0" relativeHeight="251660288" behindDoc="0" locked="0" layoutInCell="1" allowOverlap="1" wp14:anchorId="34806350" wp14:editId="73F6B4CC">
                <wp:simplePos x="0" y="0"/>
                <wp:positionH relativeFrom="column">
                  <wp:posOffset>137160</wp:posOffset>
                </wp:positionH>
                <wp:positionV relativeFrom="paragraph">
                  <wp:posOffset>1990090</wp:posOffset>
                </wp:positionV>
                <wp:extent cx="594360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1F75380F" w14:textId="51DD97C1" w:rsidR="004E2B1A" w:rsidRDefault="004E2B1A" w:rsidP="00420BAB">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Menú Archivo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06350" id="_x0000_t202" coordsize="21600,21600" o:spt="202" path="m,l,21600r21600,l21600,xe">
                <v:stroke joinstyle="miter"/>
                <v:path gradientshapeok="t" o:connecttype="rect"/>
              </v:shapetype>
              <v:shape id="Cuadro de texto 16" o:spid="_x0000_s1026" type="#_x0000_t202" style="position:absolute;left:0;text-align:left;margin-left:10.8pt;margin-top:156.7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" stroked="f">
                <v:textbox style="mso-fit-shape-to-text:t" inset="0,0,0,0">
                  <w:txbxContent>
                    <w:p w14:paraId="1F75380F" w14:textId="51DD97C1" w:rsidR="004E2B1A" w:rsidRDefault="004E2B1A" w:rsidP="00420BAB">
                      <w:pPr>
                        <w:pStyle w:val="Descripcin"/>
                        <w:rPr>
                          <w:noProof/>
                        </w:rPr>
                      </w:pPr>
                      <w:r>
                        <w:t xml:space="preserve">Ilustración </w:t>
                      </w:r>
                      <w:r>
                        <w:fldChar w:fldCharType="begin"/>
                      </w:r>
                      <w:r>
                        <w:instrText xml:space="preserve"> SEQ Ilustración \* ARABIC </w:instrText>
                      </w:r>
                      <w:r>
                        <w:fldChar w:fldCharType="separate"/>
                      </w:r>
                      <w:r>
                        <w:rPr>
                          <w:noProof/>
                        </w:rPr>
                        <w:t>2</w:t>
                      </w:r>
                      <w:r>
                        <w:fldChar w:fldCharType="end"/>
                      </w:r>
                      <w:r>
                        <w:t>. Menú Archivo</w:t>
                      </w:r>
                    </w:p>
                  </w:txbxContent>
                </v:textbox>
                <w10:wrap type="topAndBottom"/>
              </v:shape>
            </w:pict>
          </mc:Fallback>
        </mc:AlternateContent>
      </w:r>
      <w:r w:rsidR="000D4AF3" w:rsidRPr="000D4AF3">
        <w:rPr>
          <w:noProof/>
          <w:lang w:eastAsia="es-ES"/>
        </w:rPr>
        <w:drawing>
          <wp:anchor distT="0" distB="0" distL="114300" distR="114300" simplePos="0" relativeHeight="251658240" behindDoc="0" locked="0" layoutInCell="1" allowOverlap="1" wp14:anchorId="2C745DD8" wp14:editId="245921FA">
            <wp:simplePos x="0" y="0"/>
            <wp:positionH relativeFrom="margin">
              <wp:align>right</wp:align>
            </wp:positionH>
            <wp:positionV relativeFrom="paragraph">
              <wp:posOffset>267970</wp:posOffset>
            </wp:positionV>
            <wp:extent cx="5943600" cy="1737360"/>
            <wp:effectExtent l="0" t="0" r="0" b="0"/>
            <wp:wrapTopAndBottom/>
            <wp:docPr id="6" name="Imagen 6" descr="C:\uni\tfg\capturas\menuArch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ni\tfg\capturas\menuArchiv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anchor>
        </w:drawing>
      </w:r>
      <w:r w:rsidR="000D4AF3">
        <w:rPr>
          <w:u w:val="single"/>
        </w:rPr>
        <w:t xml:space="preserve">Menú Archivo: </w:t>
      </w:r>
      <w:r w:rsidR="000D4AF3">
        <w:t>En este menú podemos encontrar las opciones siguientes:</w:t>
      </w:r>
    </w:p>
    <w:p w14:paraId="07BF211F" w14:textId="77777777" w:rsidR="000D4AF3" w:rsidRDefault="000D4AF3" w:rsidP="00E65122">
      <w:pPr>
        <w:pStyle w:val="Prrafodelista"/>
        <w:numPr>
          <w:ilvl w:val="2"/>
          <w:numId w:val="20"/>
        </w:numPr>
        <w:jc w:val="both"/>
      </w:pPr>
      <w:r w:rsidRPr="000D4AF3">
        <w:rPr>
          <w:noProof/>
          <w:u w:val="single"/>
          <w:lang w:eastAsia="es-ES"/>
        </w:rPr>
        <w:t>Importar Archivo</w:t>
      </w:r>
      <w:r>
        <w:rPr>
          <w:noProof/>
          <w:lang w:eastAsia="es-ES"/>
        </w:rPr>
        <w:t xml:space="preserve">: Esta opción sirve para llevar al area de trabajo principal una imagen externa al programa, una vez en el area de trabajo principal podremos trabajar con ella por ejemplo seleccionando </w:t>
      </w:r>
      <w:r w:rsidRPr="000D4AF3">
        <w:rPr>
          <w:i/>
          <w:noProof/>
          <w:lang w:eastAsia="es-ES"/>
        </w:rPr>
        <w:t>Sprites</w:t>
      </w:r>
      <w:r w:rsidR="002A1B3A">
        <w:rPr>
          <w:i/>
          <w:noProof/>
          <w:lang w:eastAsia="es-ES"/>
        </w:rPr>
        <w:t>.</w:t>
      </w:r>
      <w:r w:rsidR="002A1B3A">
        <w:rPr>
          <w:noProof/>
          <w:lang w:eastAsia="es-ES"/>
        </w:rPr>
        <w:t xml:space="preserve"> Podemos trabajar con imágenes diferentes conservando los </w:t>
      </w:r>
      <w:r w:rsidR="002A1B3A" w:rsidRPr="002A1B3A">
        <w:rPr>
          <w:i/>
          <w:noProof/>
          <w:lang w:eastAsia="es-ES"/>
        </w:rPr>
        <w:t>Sprites</w:t>
      </w:r>
      <w:r w:rsidR="002A1B3A">
        <w:rPr>
          <w:noProof/>
          <w:lang w:eastAsia="es-ES"/>
        </w:rPr>
        <w:t xml:space="preserve"> ya creados.</w:t>
      </w:r>
    </w:p>
    <w:p w14:paraId="53E57A78" w14:textId="01E39A55" w:rsidR="000D4AF3" w:rsidRDefault="000D4AF3" w:rsidP="00E65122">
      <w:pPr>
        <w:pStyle w:val="Prrafodelista"/>
        <w:numPr>
          <w:ilvl w:val="2"/>
          <w:numId w:val="20"/>
        </w:numPr>
        <w:jc w:val="both"/>
      </w:pPr>
      <w:r w:rsidRPr="002A1B3A">
        <w:rPr>
          <w:noProof/>
          <w:u w:val="single"/>
          <w:lang w:eastAsia="es-ES"/>
        </w:rPr>
        <w:t>Exportar SpriteSheet en png</w:t>
      </w:r>
      <w:r>
        <w:rPr>
          <w:noProof/>
          <w:lang w:eastAsia="es-ES"/>
        </w:rPr>
        <w:t>: Esta opción nos permite extraer en una imagen PNG con todos los frames de todas las animaciones que hayamos seleccionado en el programa.</w:t>
      </w:r>
      <w:r w:rsidR="002A1B3A">
        <w:rPr>
          <w:noProof/>
          <w:lang w:eastAsia="es-ES"/>
        </w:rPr>
        <w:t xml:space="preserve"> El programa intentara comprimir el espacio que ocupa esta imagen de la mejor manera que pueda calcular. </w:t>
      </w:r>
    </w:p>
    <w:p w14:paraId="58F9E153" w14:textId="39F8481D" w:rsidR="000D4AF3" w:rsidRDefault="000D4AF3" w:rsidP="00E65122">
      <w:pPr>
        <w:pStyle w:val="Prrafodelista"/>
        <w:numPr>
          <w:ilvl w:val="2"/>
          <w:numId w:val="20"/>
        </w:numPr>
        <w:jc w:val="both"/>
      </w:pPr>
      <w:r w:rsidRPr="002A1B3A">
        <w:rPr>
          <w:noProof/>
          <w:u w:val="single"/>
          <w:lang w:eastAsia="es-ES"/>
        </w:rPr>
        <w:t>Exportar a ClanLibXml</w:t>
      </w:r>
      <w:r w:rsidR="002A1B3A">
        <w:rPr>
          <w:noProof/>
          <w:lang w:eastAsia="es-ES"/>
        </w:rPr>
        <w:t xml:space="preserve">: Esta opción extraera una imagen PNG (igual que en la opción exportar Sprite Sheet) y un archvio </w:t>
      </w:r>
      <w:r w:rsidR="002A1B3A" w:rsidRPr="002A1B3A">
        <w:rPr>
          <w:i/>
          <w:noProof/>
          <w:lang w:eastAsia="es-ES"/>
        </w:rPr>
        <w:t>XML</w:t>
      </w:r>
      <w:r w:rsidR="002A1B3A">
        <w:rPr>
          <w:i/>
          <w:noProof/>
          <w:lang w:eastAsia="es-ES"/>
        </w:rPr>
        <w:t xml:space="preserve"> </w:t>
      </w:r>
      <w:r w:rsidR="002A1B3A">
        <w:rPr>
          <w:noProof/>
          <w:lang w:eastAsia="es-ES"/>
        </w:rPr>
        <w:t>llamado resources.xml que contiene información sobre la posición de todos los Frames y Sprites para su uso en programación de videojuegos mediante la libreria ClanLibXml</w:t>
      </w:r>
    </w:p>
    <w:p w14:paraId="6A14151E" w14:textId="59B8FB9C" w:rsidR="000D4AF3" w:rsidRPr="002A1B3A" w:rsidRDefault="000D4AF3" w:rsidP="00E65122">
      <w:pPr>
        <w:pStyle w:val="Prrafodelista"/>
        <w:numPr>
          <w:ilvl w:val="2"/>
          <w:numId w:val="20"/>
        </w:numPr>
        <w:jc w:val="both"/>
        <w:rPr>
          <w:u w:val="single"/>
        </w:rPr>
      </w:pPr>
      <w:r w:rsidRPr="002A1B3A">
        <w:rPr>
          <w:noProof/>
          <w:u w:val="single"/>
          <w:lang w:eastAsia="es-ES"/>
        </w:rPr>
        <w:t>Exportar animación GIF</w:t>
      </w:r>
      <w:r w:rsidR="002A1B3A">
        <w:rPr>
          <w:noProof/>
          <w:u w:val="single"/>
          <w:lang w:eastAsia="es-ES"/>
        </w:rPr>
        <w:t xml:space="preserve">: </w:t>
      </w:r>
      <w:r w:rsidR="002A1B3A">
        <w:rPr>
          <w:noProof/>
          <w:lang w:eastAsia="es-ES"/>
        </w:rPr>
        <w:t xml:space="preserve">Mediante esta opción obtendremos una animación en formato GIF del </w:t>
      </w:r>
      <w:r w:rsidR="002A1B3A" w:rsidRPr="002A1B3A">
        <w:rPr>
          <w:i/>
          <w:noProof/>
          <w:lang w:eastAsia="es-ES"/>
        </w:rPr>
        <w:t>Sprite</w:t>
      </w:r>
      <w:r w:rsidR="002A1B3A">
        <w:rPr>
          <w:noProof/>
          <w:lang w:eastAsia="es-ES"/>
        </w:rPr>
        <w:t xml:space="preserve"> que tengamos seleccionado en ese momento en el menu de </w:t>
      </w:r>
      <w:r w:rsidR="002A1B3A" w:rsidRPr="002A1B3A">
        <w:rPr>
          <w:i/>
          <w:noProof/>
          <w:lang w:eastAsia="es-ES"/>
        </w:rPr>
        <w:t>Sprites</w:t>
      </w:r>
      <w:r w:rsidR="002A1B3A">
        <w:rPr>
          <w:i/>
          <w:noProof/>
          <w:lang w:eastAsia="es-ES"/>
        </w:rPr>
        <w:t xml:space="preserve"> </w:t>
      </w:r>
      <w:r w:rsidR="002A1B3A">
        <w:rPr>
          <w:noProof/>
          <w:lang w:eastAsia="es-ES"/>
        </w:rPr>
        <w:t xml:space="preserve">si estamos en el modo General, o del </w:t>
      </w:r>
      <w:r w:rsidR="002A1B3A" w:rsidRPr="002A1B3A">
        <w:rPr>
          <w:i/>
          <w:noProof/>
          <w:lang w:eastAsia="es-ES"/>
        </w:rPr>
        <w:t>Sprite</w:t>
      </w:r>
      <w:r w:rsidR="002A1B3A">
        <w:rPr>
          <w:noProof/>
          <w:lang w:eastAsia="es-ES"/>
        </w:rPr>
        <w:t xml:space="preserve"> con el que estamos trabajando si estamos en cualquier otro modo.</w:t>
      </w:r>
    </w:p>
    <w:p w14:paraId="0B44F7BB" w14:textId="58ABFD0C" w:rsidR="000D4AF3" w:rsidRDefault="000D4AF3" w:rsidP="00E65122">
      <w:pPr>
        <w:pStyle w:val="Prrafodelista"/>
        <w:ind w:left="1440"/>
        <w:jc w:val="both"/>
      </w:pPr>
    </w:p>
    <w:p w14:paraId="31430129" w14:textId="6E0B9789" w:rsidR="000D4AF3" w:rsidRPr="002A1B3A" w:rsidRDefault="000D4AF3" w:rsidP="00E65122">
      <w:pPr>
        <w:pStyle w:val="Prrafodelista"/>
        <w:numPr>
          <w:ilvl w:val="1"/>
          <w:numId w:val="20"/>
        </w:numPr>
        <w:jc w:val="both"/>
        <w:rPr>
          <w:u w:val="single"/>
        </w:rPr>
      </w:pPr>
      <w:r w:rsidRPr="000D4AF3">
        <w:rPr>
          <w:u w:val="single"/>
        </w:rPr>
        <w:t>Menú Sprite:</w:t>
      </w:r>
      <w:r w:rsidR="002A1B3A">
        <w:t xml:space="preserve"> Desplegando este menú obtendremos las siguientes funcionalidades:</w:t>
      </w:r>
    </w:p>
    <w:p w14:paraId="4831C42B" w14:textId="77777777" w:rsidR="00420BAB" w:rsidRDefault="002A1B3A" w:rsidP="00E65122">
      <w:pPr>
        <w:keepNext/>
        <w:jc w:val="both"/>
      </w:pPr>
      <w:r w:rsidRPr="002A1B3A">
        <w:rPr>
          <w:noProof/>
          <w:u w:val="single"/>
          <w:lang w:eastAsia="es-ES"/>
        </w:rPr>
        <w:drawing>
          <wp:inline distT="0" distB="0" distL="0" distR="0" wp14:anchorId="6FD3A9B5" wp14:editId="1CD73D62">
            <wp:extent cx="5943600" cy="2067787"/>
            <wp:effectExtent l="0" t="0" r="0" b="8890"/>
            <wp:docPr id="8" name="Imagen 8" descr="C:\uni\tfg\capturas\menuSpri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ni\tfg\capturas\menuSprit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67787"/>
                    </a:xfrm>
                    <a:prstGeom prst="rect">
                      <a:avLst/>
                    </a:prstGeom>
                    <a:noFill/>
                    <a:ln>
                      <a:noFill/>
                    </a:ln>
                  </pic:spPr>
                </pic:pic>
              </a:graphicData>
            </a:graphic>
          </wp:inline>
        </w:drawing>
      </w:r>
    </w:p>
    <w:p w14:paraId="3DB37614" w14:textId="28EEAB46" w:rsidR="002A1B3A" w:rsidRPr="002A1B3A" w:rsidRDefault="00420BAB" w:rsidP="00E65122">
      <w:pPr>
        <w:pStyle w:val="Descripcin"/>
        <w:jc w:val="both"/>
        <w:rPr>
          <w:u w:val="single"/>
        </w:rPr>
      </w:pPr>
      <w:r>
        <w:t xml:space="preserve">Ilustración </w:t>
      </w:r>
      <w:r>
        <w:fldChar w:fldCharType="begin"/>
      </w:r>
      <w:r>
        <w:instrText xml:space="preserve"> SEQ Ilustración \* ARABIC </w:instrText>
      </w:r>
      <w:r>
        <w:fldChar w:fldCharType="separate"/>
      </w:r>
      <w:r w:rsidR="008E08C2">
        <w:rPr>
          <w:noProof/>
        </w:rPr>
        <w:t>3</w:t>
      </w:r>
      <w:r>
        <w:fldChar w:fldCharType="end"/>
      </w:r>
      <w:r>
        <w:t>. Menú Sprite</w:t>
      </w:r>
    </w:p>
    <w:p w14:paraId="4108149D" w14:textId="18D12037" w:rsidR="002A1B3A" w:rsidRDefault="002A1B3A" w:rsidP="00E65122">
      <w:pPr>
        <w:pStyle w:val="Prrafodelista"/>
        <w:numPr>
          <w:ilvl w:val="2"/>
          <w:numId w:val="20"/>
        </w:numPr>
        <w:jc w:val="both"/>
        <w:rPr>
          <w:u w:val="single"/>
        </w:rPr>
      </w:pPr>
      <w:r>
        <w:rPr>
          <w:u w:val="single"/>
        </w:rPr>
        <w:lastRenderedPageBreak/>
        <w:t xml:space="preserve">Nuevo: </w:t>
      </w:r>
      <w:r>
        <w:t xml:space="preserve">Si seleccionamos esta opción nos aparecerá un dialogo para introducir el nombre a un nuevo </w:t>
      </w:r>
      <w:r w:rsidRPr="002A1B3A">
        <w:rPr>
          <w:i/>
        </w:rPr>
        <w:t>Sprite</w:t>
      </w:r>
      <w:r>
        <w:t xml:space="preserve">. Todos los </w:t>
      </w:r>
      <w:r w:rsidRPr="002A1B3A">
        <w:rPr>
          <w:i/>
        </w:rPr>
        <w:t>Sprites</w:t>
      </w:r>
      <w:r>
        <w:rPr>
          <w:i/>
        </w:rPr>
        <w:t xml:space="preserve"> </w:t>
      </w:r>
      <w:r>
        <w:t xml:space="preserve">tienen que tener nombres diferentes. Mediante la introducción de diferentes </w:t>
      </w:r>
      <w:r>
        <w:rPr>
          <w:i/>
        </w:rPr>
        <w:t xml:space="preserve">Sprites </w:t>
      </w:r>
      <w:r>
        <w:t xml:space="preserve">podremos controlar que </w:t>
      </w:r>
      <w:r>
        <w:rPr>
          <w:i/>
        </w:rPr>
        <w:t>Frames</w:t>
      </w:r>
      <w:r>
        <w:t xml:space="preserve"> pertenecen a cada animación.</w:t>
      </w:r>
    </w:p>
    <w:p w14:paraId="085AA2EF" w14:textId="47B45618" w:rsidR="002A1B3A" w:rsidRDefault="002A1B3A" w:rsidP="00E65122">
      <w:pPr>
        <w:pStyle w:val="Prrafodelista"/>
        <w:numPr>
          <w:ilvl w:val="2"/>
          <w:numId w:val="20"/>
        </w:numPr>
        <w:jc w:val="both"/>
        <w:rPr>
          <w:u w:val="single"/>
        </w:rPr>
      </w:pPr>
      <w:r>
        <w:rPr>
          <w:u w:val="single"/>
        </w:rPr>
        <w:t xml:space="preserve">Editar: </w:t>
      </w:r>
      <w:r>
        <w:t xml:space="preserve">Si tenemos seleccionado un </w:t>
      </w:r>
      <w:r>
        <w:rPr>
          <w:i/>
        </w:rPr>
        <w:t>Sprite</w:t>
      </w:r>
      <w:r>
        <w:t xml:space="preserve">, mediante esta opción accederemos al modo de edición de </w:t>
      </w:r>
      <w:r w:rsidRPr="002A1B3A">
        <w:rPr>
          <w:i/>
        </w:rPr>
        <w:t>Sprite</w:t>
      </w:r>
      <w:r>
        <w:rPr>
          <w:i/>
        </w:rPr>
        <w:t xml:space="preserve"> </w:t>
      </w:r>
      <w:r>
        <w:t xml:space="preserve">para poder editar sus parámetros o modificar sus </w:t>
      </w:r>
      <w:r w:rsidRPr="002A1B3A">
        <w:rPr>
          <w:i/>
        </w:rPr>
        <w:t>Frames</w:t>
      </w:r>
    </w:p>
    <w:p w14:paraId="0727753C" w14:textId="0E211D59" w:rsidR="002A1B3A" w:rsidRDefault="002A1B3A" w:rsidP="00E65122">
      <w:pPr>
        <w:pStyle w:val="Prrafodelista"/>
        <w:numPr>
          <w:ilvl w:val="2"/>
          <w:numId w:val="20"/>
        </w:numPr>
        <w:jc w:val="both"/>
        <w:rPr>
          <w:u w:val="single"/>
        </w:rPr>
      </w:pPr>
      <w:r>
        <w:rPr>
          <w:u w:val="single"/>
        </w:rPr>
        <w:t xml:space="preserve">Eliminar: </w:t>
      </w:r>
      <w:r>
        <w:t xml:space="preserve">Mediante esta opción eliminaremos el </w:t>
      </w:r>
      <w:r w:rsidRPr="002A1B3A">
        <w:rPr>
          <w:i/>
        </w:rPr>
        <w:t>Sprite</w:t>
      </w:r>
      <w:r>
        <w:rPr>
          <w:i/>
        </w:rPr>
        <w:t xml:space="preserve"> </w:t>
      </w:r>
      <w:r>
        <w:t xml:space="preserve">que hayamos seleccionado, también eliminaremos todos los </w:t>
      </w:r>
      <w:r>
        <w:rPr>
          <w:i/>
        </w:rPr>
        <w:t>Frames</w:t>
      </w:r>
      <w:r>
        <w:t xml:space="preserve"> que se hayan introducido en ese </w:t>
      </w:r>
      <w:r w:rsidRPr="002A1B3A">
        <w:rPr>
          <w:i/>
        </w:rPr>
        <w:t>Sprite</w:t>
      </w:r>
    </w:p>
    <w:p w14:paraId="32BD4E92" w14:textId="5F807012" w:rsidR="002A1B3A" w:rsidRDefault="002A1B3A" w:rsidP="00E65122">
      <w:pPr>
        <w:pStyle w:val="Prrafodelista"/>
        <w:numPr>
          <w:ilvl w:val="2"/>
          <w:numId w:val="20"/>
        </w:numPr>
        <w:jc w:val="both"/>
        <w:rPr>
          <w:u w:val="single"/>
        </w:rPr>
      </w:pPr>
      <w:r>
        <w:rPr>
          <w:u w:val="single"/>
        </w:rPr>
        <w:t xml:space="preserve">Cambiar Intervalo entre </w:t>
      </w:r>
      <w:r w:rsidR="00CF0B80">
        <w:rPr>
          <w:u w:val="single"/>
        </w:rPr>
        <w:t>F</w:t>
      </w:r>
      <w:r>
        <w:rPr>
          <w:u w:val="single"/>
        </w:rPr>
        <w:t>rames</w:t>
      </w:r>
      <w:r w:rsidR="00CF0B80">
        <w:rPr>
          <w:u w:val="single"/>
        </w:rPr>
        <w:t xml:space="preserve">: </w:t>
      </w:r>
      <w:r w:rsidR="00CF0B80">
        <w:t>Mediante esta opción cambiaremos el tiempo que pasa desde un Frame a otro. Si utilizamos esta opción se establecerá para todos los Frames el mismo tiempo.</w:t>
      </w:r>
    </w:p>
    <w:p w14:paraId="6897E54E" w14:textId="45CB6C44" w:rsidR="002A1B3A" w:rsidRDefault="002A1B3A" w:rsidP="00E65122">
      <w:pPr>
        <w:pStyle w:val="Prrafodelista"/>
        <w:numPr>
          <w:ilvl w:val="2"/>
          <w:numId w:val="20"/>
        </w:numPr>
        <w:jc w:val="both"/>
        <w:rPr>
          <w:u w:val="single"/>
        </w:rPr>
      </w:pPr>
      <w:r>
        <w:rPr>
          <w:u w:val="single"/>
        </w:rPr>
        <w:t>AutoDetectar animaciones</w:t>
      </w:r>
      <w:r w:rsidR="00CF0B80">
        <w:rPr>
          <w:u w:val="single"/>
        </w:rPr>
        <w:t xml:space="preserve">: </w:t>
      </w:r>
      <w:r w:rsidR="00CF0B80">
        <w:t xml:space="preserve">Mediante esta opción el programa intentara buscar dentro de la imagen que tengamos en el área principal todos los </w:t>
      </w:r>
      <w:r w:rsidR="00CF0B80" w:rsidRPr="00CF0B80">
        <w:rPr>
          <w:i/>
        </w:rPr>
        <w:t>Frames</w:t>
      </w:r>
      <w:r w:rsidR="00CF0B80">
        <w:rPr>
          <w:i/>
        </w:rPr>
        <w:t xml:space="preserve"> </w:t>
      </w:r>
      <w:r w:rsidR="00CF0B80">
        <w:t xml:space="preserve">que existan, después los introducirá en diferentes </w:t>
      </w:r>
      <w:r w:rsidR="00CF0B80" w:rsidRPr="00CF0B80">
        <w:rPr>
          <w:i/>
        </w:rPr>
        <w:t>Sprites</w:t>
      </w:r>
      <w:r w:rsidR="00CF0B80">
        <w:t xml:space="preserve"> según su parecido. Al pulsar esta opción nos pedirá un valor entre 0-100 que sirve para indicarle al programa que porcentaje de diferencias tendrá un </w:t>
      </w:r>
      <w:r w:rsidR="00CF0B80">
        <w:rPr>
          <w:i/>
        </w:rPr>
        <w:t xml:space="preserve">Frame </w:t>
      </w:r>
      <w:r w:rsidR="00CF0B80">
        <w:t xml:space="preserve">para formar parte de un mismo </w:t>
      </w:r>
      <w:r w:rsidR="00CF0B80">
        <w:rPr>
          <w:i/>
        </w:rPr>
        <w:t>Sprite</w:t>
      </w:r>
      <w:r w:rsidR="00CF0B80">
        <w:t xml:space="preserve"> respecto a otro.</w:t>
      </w:r>
      <w:r w:rsidR="00D66B19">
        <w:t xml:space="preserve"> Hay que destacar que esta opción solo se puede utilizar si la imagen tiene transparencias.</w:t>
      </w:r>
    </w:p>
    <w:p w14:paraId="349A59FC" w14:textId="77777777" w:rsidR="00CF0B80" w:rsidRPr="00CF0B80" w:rsidRDefault="002A1B3A" w:rsidP="00E65122">
      <w:pPr>
        <w:pStyle w:val="Prrafodelista"/>
        <w:numPr>
          <w:ilvl w:val="2"/>
          <w:numId w:val="20"/>
        </w:numPr>
        <w:jc w:val="both"/>
        <w:rPr>
          <w:u w:val="single"/>
        </w:rPr>
      </w:pPr>
      <w:r>
        <w:rPr>
          <w:u w:val="single"/>
        </w:rPr>
        <w:t>AutoDetectar tiempo entre Frames</w:t>
      </w:r>
      <w:r w:rsidR="00CF0B80">
        <w:rPr>
          <w:u w:val="single"/>
        </w:rPr>
        <w:t xml:space="preserve">: </w:t>
      </w:r>
      <w:r w:rsidR="00CF0B80">
        <w:t xml:space="preserve">Esta opción permitirá al programa intentar dar detectar cuantos milisegundos deben pasar desde un Frame a otro. Para ello calcula cuales son las diferencias respecto al siguiente </w:t>
      </w:r>
      <w:r w:rsidR="00CF0B80" w:rsidRPr="00CF0B80">
        <w:rPr>
          <w:i/>
        </w:rPr>
        <w:t>Frame</w:t>
      </w:r>
      <w:r w:rsidR="00CF0B80">
        <w:t xml:space="preserve">. Tiene dos opciones: </w:t>
      </w:r>
    </w:p>
    <w:p w14:paraId="2AF706E1" w14:textId="05D74F10" w:rsidR="00CF0B80" w:rsidRPr="00CF0B80" w:rsidRDefault="00CF0B80" w:rsidP="00E65122">
      <w:pPr>
        <w:pStyle w:val="Prrafodelista"/>
        <w:numPr>
          <w:ilvl w:val="3"/>
          <w:numId w:val="20"/>
        </w:numPr>
        <w:jc w:val="both"/>
        <w:rPr>
          <w:u w:val="single"/>
        </w:rPr>
      </w:pPr>
      <w:r w:rsidRPr="00CF0B80">
        <w:rPr>
          <w:i/>
          <w:u w:val="single"/>
        </w:rPr>
        <w:t>Más rápido si son iguales</w:t>
      </w:r>
      <w:r>
        <w:t>: cuanto más diferente sea el Frame más velocidad le dará.</w:t>
      </w:r>
    </w:p>
    <w:p w14:paraId="3ACF8557" w14:textId="4FB645C2" w:rsidR="002A1B3A" w:rsidRPr="000D4AF3" w:rsidRDefault="00CF0B80" w:rsidP="00E65122">
      <w:pPr>
        <w:pStyle w:val="Prrafodelista"/>
        <w:numPr>
          <w:ilvl w:val="3"/>
          <w:numId w:val="20"/>
        </w:numPr>
        <w:jc w:val="both"/>
        <w:rPr>
          <w:u w:val="single"/>
        </w:rPr>
      </w:pPr>
      <w:r w:rsidRPr="00CF0B80">
        <w:rPr>
          <w:i/>
          <w:u w:val="single"/>
        </w:rPr>
        <w:t>Más rápido si son diferentes</w:t>
      </w:r>
      <w:r>
        <w:t>: esta opción hará que si tenemos Frames parecidos estos se muestren más rápidos.</w:t>
      </w:r>
    </w:p>
    <w:p w14:paraId="698489D5" w14:textId="77777777" w:rsidR="00D66B19" w:rsidRPr="00D66B19" w:rsidRDefault="000D4AF3" w:rsidP="00E65122">
      <w:pPr>
        <w:pStyle w:val="Prrafodelista"/>
        <w:numPr>
          <w:ilvl w:val="1"/>
          <w:numId w:val="20"/>
        </w:numPr>
        <w:jc w:val="both"/>
        <w:rPr>
          <w:u w:val="single"/>
        </w:rPr>
      </w:pPr>
      <w:r w:rsidRPr="000D4AF3">
        <w:rPr>
          <w:u w:val="single"/>
        </w:rPr>
        <w:t>Menú Frame:</w:t>
      </w:r>
      <w:r w:rsidR="00D66B19">
        <w:t xml:space="preserve"> Al seleccionar opciones de este menú deberemos tener un </w:t>
      </w:r>
      <w:r w:rsidR="00D66B19" w:rsidRPr="00D66B19">
        <w:rPr>
          <w:i/>
        </w:rPr>
        <w:t>Sprite</w:t>
      </w:r>
      <w:r w:rsidR="00D66B19">
        <w:t xml:space="preserve"> seleccionado y nos referiremos siempre a los </w:t>
      </w:r>
      <w:r w:rsidR="00D66B19">
        <w:rPr>
          <w:i/>
        </w:rPr>
        <w:t xml:space="preserve">Frames </w:t>
      </w:r>
      <w:r w:rsidR="00D66B19">
        <w:t xml:space="preserve">de ese </w:t>
      </w:r>
      <w:r w:rsidR="00D66B19">
        <w:rPr>
          <w:i/>
        </w:rPr>
        <w:t>Sprite</w:t>
      </w:r>
    </w:p>
    <w:p w14:paraId="7DCE1157" w14:textId="77777777" w:rsidR="00420BAB" w:rsidRDefault="00D66B19" w:rsidP="00E65122">
      <w:pPr>
        <w:keepNext/>
        <w:jc w:val="both"/>
      </w:pPr>
      <w:commentRangeStart w:id="31"/>
      <w:r w:rsidRPr="00D66B19">
        <w:rPr>
          <w:noProof/>
          <w:u w:val="single"/>
          <w:lang w:eastAsia="es-ES"/>
        </w:rPr>
        <w:drawing>
          <wp:inline distT="0" distB="0" distL="0" distR="0" wp14:anchorId="4CCF4EE0" wp14:editId="2F2D5C60">
            <wp:extent cx="5943600" cy="2307211"/>
            <wp:effectExtent l="0" t="0" r="0" b="0"/>
            <wp:docPr id="12" name="Imagen 12" descr="C:\uni\tfg\capturas\menu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ni\tfg\capturas\menuFram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07211"/>
                    </a:xfrm>
                    <a:prstGeom prst="rect">
                      <a:avLst/>
                    </a:prstGeom>
                    <a:noFill/>
                    <a:ln>
                      <a:noFill/>
                    </a:ln>
                  </pic:spPr>
                </pic:pic>
              </a:graphicData>
            </a:graphic>
          </wp:inline>
        </w:drawing>
      </w:r>
      <w:commentRangeEnd w:id="31"/>
      <w:r w:rsidR="00166290">
        <w:rPr>
          <w:rStyle w:val="Refdecomentario"/>
        </w:rPr>
        <w:commentReference w:id="31"/>
      </w:r>
    </w:p>
    <w:p w14:paraId="0C940C70" w14:textId="00E2BFD2" w:rsidR="00D66B19" w:rsidRPr="00D66B19" w:rsidRDefault="00420BAB" w:rsidP="00E65122">
      <w:pPr>
        <w:pStyle w:val="Descripcin"/>
        <w:jc w:val="both"/>
        <w:rPr>
          <w:u w:val="single"/>
        </w:rPr>
      </w:pPr>
      <w:r>
        <w:t xml:space="preserve">Ilustración </w:t>
      </w:r>
      <w:r>
        <w:fldChar w:fldCharType="begin"/>
      </w:r>
      <w:r>
        <w:instrText xml:space="preserve"> SEQ Ilustración \* ARABIC </w:instrText>
      </w:r>
      <w:r>
        <w:fldChar w:fldCharType="separate"/>
      </w:r>
      <w:r w:rsidR="008E08C2">
        <w:rPr>
          <w:noProof/>
        </w:rPr>
        <w:t>4</w:t>
      </w:r>
      <w:r>
        <w:fldChar w:fldCharType="end"/>
      </w:r>
      <w:r>
        <w:t>. Menú Frame</w:t>
      </w:r>
    </w:p>
    <w:p w14:paraId="5639CE34" w14:textId="488AB726" w:rsidR="00D66B19" w:rsidRPr="00D66B19" w:rsidRDefault="00D66B19" w:rsidP="00E65122">
      <w:pPr>
        <w:pStyle w:val="Prrafodelista"/>
        <w:numPr>
          <w:ilvl w:val="2"/>
          <w:numId w:val="20"/>
        </w:numPr>
        <w:jc w:val="both"/>
        <w:rPr>
          <w:u w:val="single"/>
        </w:rPr>
      </w:pPr>
      <w:r>
        <w:lastRenderedPageBreak/>
        <w:t xml:space="preserve"> </w:t>
      </w:r>
      <w:r w:rsidRPr="00D66B19">
        <w:rPr>
          <w:i/>
          <w:u w:val="single"/>
        </w:rPr>
        <w:t>Añadir Frame:</w:t>
      </w:r>
      <w:r>
        <w:rPr>
          <w:u w:val="single"/>
        </w:rPr>
        <w:t xml:space="preserve"> </w:t>
      </w:r>
      <w:r>
        <w:t>Esta opción creara un nuevo Frame con el recuadro que tengamos seleccionado en el área de trabajo si estamos en Modo General.</w:t>
      </w:r>
    </w:p>
    <w:p w14:paraId="0CA0FF28" w14:textId="56A97153" w:rsidR="00D66B19" w:rsidRPr="00D66B19" w:rsidRDefault="00D66B19" w:rsidP="00E65122">
      <w:pPr>
        <w:pStyle w:val="Prrafodelista"/>
        <w:numPr>
          <w:ilvl w:val="2"/>
          <w:numId w:val="20"/>
        </w:numPr>
        <w:jc w:val="both"/>
        <w:rPr>
          <w:i/>
          <w:u w:val="single"/>
        </w:rPr>
      </w:pPr>
      <w:r w:rsidRPr="00D66B19">
        <w:rPr>
          <w:i/>
          <w:u w:val="single"/>
        </w:rPr>
        <w:t>Cambiar intervalo al Frame siguiente:</w:t>
      </w:r>
      <w:r>
        <w:rPr>
          <w:i/>
          <w:u w:val="single"/>
        </w:rPr>
        <w:t xml:space="preserve"> </w:t>
      </w:r>
      <w:r>
        <w:t>Mediante esta opción cambiaremos el tiempo en ms en los que se verá el Frame seleccionado durante la animación.</w:t>
      </w:r>
    </w:p>
    <w:p w14:paraId="3CC4385C" w14:textId="4C3F01C8" w:rsidR="00D66B19" w:rsidRPr="00D66B19" w:rsidRDefault="00D66B19" w:rsidP="00E65122">
      <w:pPr>
        <w:pStyle w:val="Prrafodelista"/>
        <w:numPr>
          <w:ilvl w:val="2"/>
          <w:numId w:val="20"/>
        </w:numPr>
        <w:jc w:val="both"/>
        <w:rPr>
          <w:i/>
          <w:u w:val="single"/>
        </w:rPr>
      </w:pPr>
      <w:r w:rsidRPr="00D66B19">
        <w:rPr>
          <w:i/>
          <w:u w:val="single"/>
        </w:rPr>
        <w:t>Encuadrar Imagen</w:t>
      </w:r>
      <w:r>
        <w:rPr>
          <w:i/>
          <w:u w:val="single"/>
        </w:rPr>
        <w:t xml:space="preserve">: </w:t>
      </w:r>
      <w:r>
        <w:t xml:space="preserve">En esta opción pasaremos al modo </w:t>
      </w:r>
      <w:r w:rsidRPr="00D66B19">
        <w:rPr>
          <w:i/>
        </w:rPr>
        <w:t>Frame</w:t>
      </w:r>
      <w:r>
        <w:rPr>
          <w:i/>
        </w:rPr>
        <w:t xml:space="preserve"> </w:t>
      </w:r>
      <w:r>
        <w:t xml:space="preserve">con el que hayamos seleccionado, y nos permitirá mover dentro del encuadre del </w:t>
      </w:r>
      <w:r>
        <w:rPr>
          <w:i/>
        </w:rPr>
        <w:t>Frame</w:t>
      </w:r>
      <w:r>
        <w:t>.</w:t>
      </w:r>
    </w:p>
    <w:p w14:paraId="41C2FD81" w14:textId="3D57AEF6" w:rsidR="00D66B19" w:rsidRPr="00D66B19" w:rsidRDefault="00D66B19" w:rsidP="00E65122">
      <w:pPr>
        <w:pStyle w:val="Prrafodelista"/>
        <w:numPr>
          <w:ilvl w:val="2"/>
          <w:numId w:val="20"/>
        </w:numPr>
        <w:jc w:val="both"/>
        <w:rPr>
          <w:i/>
          <w:u w:val="single"/>
        </w:rPr>
      </w:pPr>
      <w:r w:rsidRPr="00D66B19">
        <w:rPr>
          <w:i/>
          <w:u w:val="single"/>
        </w:rPr>
        <w:t>Ajustar Frame a la animación</w:t>
      </w:r>
      <w:r>
        <w:rPr>
          <w:i/>
          <w:u w:val="single"/>
        </w:rPr>
        <w:t xml:space="preserve">: </w:t>
      </w:r>
      <w:r>
        <w:t xml:space="preserve">Con esta opción pasaremos al modo </w:t>
      </w:r>
      <w:r w:rsidRPr="00D66B19">
        <w:rPr>
          <w:i/>
        </w:rPr>
        <w:t>Frame</w:t>
      </w:r>
      <w:r>
        <w:rPr>
          <w:i/>
        </w:rPr>
        <w:t xml:space="preserve">. </w:t>
      </w:r>
      <w:r>
        <w:t xml:space="preserve">Nos permitirá mover el </w:t>
      </w:r>
      <w:r w:rsidRPr="00D66B19">
        <w:rPr>
          <w:i/>
        </w:rPr>
        <w:t>Frame</w:t>
      </w:r>
      <w:r>
        <w:t xml:space="preserve"> respecto a los demás Frames de la animación.</w:t>
      </w:r>
    </w:p>
    <w:p w14:paraId="019317B6" w14:textId="39853E00" w:rsidR="00D66B19" w:rsidRPr="00D66B19" w:rsidRDefault="00D66B19" w:rsidP="00E65122">
      <w:pPr>
        <w:pStyle w:val="Prrafodelista"/>
        <w:numPr>
          <w:ilvl w:val="2"/>
          <w:numId w:val="20"/>
        </w:numPr>
        <w:jc w:val="both"/>
        <w:rPr>
          <w:i/>
          <w:u w:val="single"/>
        </w:rPr>
      </w:pPr>
      <w:r w:rsidRPr="00D66B19">
        <w:rPr>
          <w:i/>
          <w:u w:val="single"/>
        </w:rPr>
        <w:t>Eliminar Frame:</w:t>
      </w:r>
      <w:r>
        <w:rPr>
          <w:i/>
          <w:u w:val="single"/>
        </w:rPr>
        <w:t xml:space="preserve"> </w:t>
      </w:r>
      <w:r>
        <w:t xml:space="preserve">Mediante esta opción eliminaremos el </w:t>
      </w:r>
      <w:r w:rsidRPr="00D66B19">
        <w:rPr>
          <w:i/>
        </w:rPr>
        <w:t>Frame</w:t>
      </w:r>
      <w:r>
        <w:t xml:space="preserve"> seleccionado.</w:t>
      </w:r>
    </w:p>
    <w:p w14:paraId="0F54DBF9" w14:textId="6A2A19D6" w:rsidR="002A149B" w:rsidRPr="002A149B" w:rsidRDefault="000D4AF3" w:rsidP="00E65122">
      <w:pPr>
        <w:pStyle w:val="Prrafodelista"/>
        <w:numPr>
          <w:ilvl w:val="0"/>
          <w:numId w:val="20"/>
        </w:numPr>
        <w:jc w:val="both"/>
      </w:pPr>
      <w:r w:rsidRPr="000D4AF3">
        <w:rPr>
          <w:u w:val="single"/>
        </w:rPr>
        <w:t>Botones de cambio de modo</w:t>
      </w:r>
      <w:r>
        <w:t>:</w:t>
      </w:r>
      <w:r w:rsidRPr="000D4AF3">
        <w:t xml:space="preserve"> </w:t>
      </w:r>
      <w:r>
        <w:t>E</w:t>
      </w:r>
      <w:r w:rsidR="0008045F">
        <w:t xml:space="preserve">n la esquina inferior izquierda </w:t>
      </w:r>
      <w:r>
        <w:t>se encuentran varios botones para</w:t>
      </w:r>
      <w:r w:rsidR="0008045F">
        <w:t xml:space="preserve"> cambiar de un modo a otro, sin embargo para poder pasar al modo </w:t>
      </w:r>
      <w:r w:rsidR="0008045F" w:rsidRPr="000D4AF3">
        <w:rPr>
          <w:i/>
        </w:rPr>
        <w:t>Sprite</w:t>
      </w:r>
      <w:r w:rsidR="0008045F">
        <w:t xml:space="preserve"> se tiene que haber seleccionado un </w:t>
      </w:r>
      <w:r w:rsidR="0008045F" w:rsidRPr="000D4AF3">
        <w:rPr>
          <w:i/>
        </w:rPr>
        <w:t>Sprite</w:t>
      </w:r>
      <w:r w:rsidR="0008045F">
        <w:t xml:space="preserve"> anteriormente, y para pasar al modo Frame tiene que haberse seleccionado un </w:t>
      </w:r>
      <w:r w:rsidR="0008045F" w:rsidRPr="000D4AF3">
        <w:rPr>
          <w:i/>
        </w:rPr>
        <w:t>Frame</w:t>
      </w:r>
      <w:r w:rsidR="0008045F">
        <w:t xml:space="preserve"> de un </w:t>
      </w:r>
      <w:r w:rsidR="0008045F" w:rsidRPr="000D4AF3">
        <w:rPr>
          <w:i/>
        </w:rPr>
        <w:t>Sprite</w:t>
      </w:r>
      <w:r w:rsidR="0008045F">
        <w:t>.</w:t>
      </w:r>
    </w:p>
    <w:p w14:paraId="2899652B" w14:textId="1FCADFC4" w:rsidR="002A1B3A" w:rsidRDefault="002A1B3A" w:rsidP="00E65122">
      <w:pPr>
        <w:pStyle w:val="Ttulo2"/>
        <w:jc w:val="both"/>
      </w:pPr>
      <w:r>
        <w:t>Modo General</w:t>
      </w:r>
    </w:p>
    <w:p w14:paraId="4A1FC613" w14:textId="77777777" w:rsidR="00420BAB" w:rsidRDefault="00D66B19" w:rsidP="00E65122">
      <w:pPr>
        <w:keepNext/>
        <w:jc w:val="both"/>
      </w:pPr>
      <w:r>
        <w:rPr>
          <w:noProof/>
          <w:lang w:eastAsia="es-ES"/>
        </w:rPr>
        <w:drawing>
          <wp:inline distT="0" distB="0" distL="0" distR="0" wp14:anchorId="37E7C189" wp14:editId="147095B4">
            <wp:extent cx="5934075" cy="2800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47A860BD" w14:textId="7B394E1C" w:rsidR="00D66B19" w:rsidRDefault="00420BAB" w:rsidP="00E65122">
      <w:pPr>
        <w:pStyle w:val="Descripcin"/>
        <w:jc w:val="both"/>
      </w:pPr>
      <w:r>
        <w:t xml:space="preserve">Ilustración </w:t>
      </w:r>
      <w:r>
        <w:fldChar w:fldCharType="begin"/>
      </w:r>
      <w:r>
        <w:instrText xml:space="preserve"> SEQ Ilustración \* ARABIC </w:instrText>
      </w:r>
      <w:r>
        <w:fldChar w:fldCharType="separate"/>
      </w:r>
      <w:r w:rsidR="008E08C2">
        <w:rPr>
          <w:noProof/>
        </w:rPr>
        <w:t>5</w:t>
      </w:r>
      <w:r>
        <w:fldChar w:fldCharType="end"/>
      </w:r>
      <w:r>
        <w:t>. Modo General</w:t>
      </w:r>
    </w:p>
    <w:p w14:paraId="45685914" w14:textId="564D8A9A" w:rsidR="00D66B19" w:rsidRDefault="00D66B19" w:rsidP="00E65122">
      <w:pPr>
        <w:jc w:val="both"/>
      </w:pPr>
      <w:r>
        <w:t>Mediante este Modo podremos crear Sprites y añadirles Frames seleccionándolos en el área principal. Para ello antes tendremos que importar una imagen mediante el menú archivo, como se ha explicado en el apartado anterior.</w:t>
      </w:r>
    </w:p>
    <w:p w14:paraId="29CEDE15" w14:textId="77777777" w:rsidR="00D66B19" w:rsidRDefault="00D66B19" w:rsidP="00E65122">
      <w:pPr>
        <w:jc w:val="both"/>
        <w:rPr>
          <w:i/>
        </w:rPr>
      </w:pPr>
      <w:r>
        <w:t xml:space="preserve">Para crear un </w:t>
      </w:r>
      <w:r w:rsidRPr="00D66B19">
        <w:rPr>
          <w:i/>
        </w:rPr>
        <w:t>Sprite</w:t>
      </w:r>
      <w:r>
        <w:t xml:space="preserve"> hemos de hacer clic en la opción </w:t>
      </w:r>
      <w:r w:rsidRPr="00D66B19">
        <w:rPr>
          <w:i/>
          <w:u w:val="single"/>
        </w:rPr>
        <w:t>Nuevo Sprite</w:t>
      </w:r>
      <w:r>
        <w:rPr>
          <w:i/>
          <w:u w:val="single"/>
        </w:rPr>
        <w:t xml:space="preserve">, </w:t>
      </w:r>
      <w:r>
        <w:t xml:space="preserve"> se abrirá un dialogo preguntando por el nombre del </w:t>
      </w:r>
      <w:r w:rsidRPr="00D66B19">
        <w:rPr>
          <w:i/>
        </w:rPr>
        <w:t>Sprite</w:t>
      </w:r>
      <w:r>
        <w:rPr>
          <w:i/>
        </w:rPr>
        <w:t xml:space="preserve">, </w:t>
      </w:r>
      <w:r>
        <w:t xml:space="preserve">una vez creado, este aparecerá en el listado de </w:t>
      </w:r>
      <w:r w:rsidRPr="00D66B19">
        <w:rPr>
          <w:i/>
        </w:rPr>
        <w:t>Sprites</w:t>
      </w:r>
      <w:r>
        <w:rPr>
          <w:i/>
        </w:rPr>
        <w:t>.</w:t>
      </w:r>
    </w:p>
    <w:p w14:paraId="777A36B7" w14:textId="5D582209" w:rsidR="00D66B19" w:rsidRPr="00D66B19" w:rsidRDefault="00D66B19" w:rsidP="00E65122">
      <w:pPr>
        <w:jc w:val="both"/>
      </w:pPr>
      <w:r>
        <w:t xml:space="preserve">Mediante el botón </w:t>
      </w:r>
      <w:r w:rsidRPr="00D66B19">
        <w:rPr>
          <w:i/>
          <w:u w:val="single"/>
        </w:rPr>
        <w:t>Eliminar Sprite</w:t>
      </w:r>
      <w:r>
        <w:rPr>
          <w:i/>
        </w:rPr>
        <w:t xml:space="preserve"> </w:t>
      </w:r>
      <w:r>
        <w:t>se podrá eliminar</w:t>
      </w:r>
      <w:r>
        <w:rPr>
          <w:i/>
        </w:rPr>
        <w:t xml:space="preserve"> </w:t>
      </w:r>
      <w:r>
        <w:t xml:space="preserve">el </w:t>
      </w:r>
      <w:r>
        <w:rPr>
          <w:i/>
        </w:rPr>
        <w:t>Sprite</w:t>
      </w:r>
      <w:r>
        <w:t xml:space="preserve"> que este seleccionado en el </w:t>
      </w:r>
      <w:r w:rsidRPr="00D66B19">
        <w:rPr>
          <w:i/>
        </w:rPr>
        <w:t>Listado de Sprites</w:t>
      </w:r>
      <w:r>
        <w:rPr>
          <w:i/>
        </w:rPr>
        <w:t>.</w:t>
      </w:r>
    </w:p>
    <w:p w14:paraId="07163EFE" w14:textId="77777777" w:rsidR="00D66B19" w:rsidRDefault="00D66B19" w:rsidP="00E65122">
      <w:pPr>
        <w:jc w:val="both"/>
      </w:pPr>
      <w:r>
        <w:lastRenderedPageBreak/>
        <w:t xml:space="preserve">La siguiente opción es el </w:t>
      </w:r>
      <w:r w:rsidRPr="00D66B19">
        <w:rPr>
          <w:i/>
          <w:u w:val="single"/>
        </w:rPr>
        <w:t>Listado de Sprites</w:t>
      </w:r>
      <w:r>
        <w:t xml:space="preserve">, este es el menú mediante el cual se podrá ver cuantos </w:t>
      </w:r>
      <w:r w:rsidRPr="00D66B19">
        <w:rPr>
          <w:i/>
        </w:rPr>
        <w:t>Sprites</w:t>
      </w:r>
      <w:r>
        <w:t xml:space="preserve"> se han creado además de poder seleccionarlos. Al seleccionar un</w:t>
      </w:r>
      <w:r w:rsidRPr="00D66B19">
        <w:rPr>
          <w:i/>
        </w:rPr>
        <w:t xml:space="preserve"> Sprite</w:t>
      </w:r>
      <w:r>
        <w:t xml:space="preserve"> también se cambiara la imagen de Vista previa para mostrar la animación de ese </w:t>
      </w:r>
      <w:r w:rsidRPr="00D66B19">
        <w:rPr>
          <w:i/>
        </w:rPr>
        <w:t>Sprite</w:t>
      </w:r>
      <w:r>
        <w:t xml:space="preserve"> con todos los </w:t>
      </w:r>
      <w:r>
        <w:rPr>
          <w:i/>
        </w:rPr>
        <w:t>Frames</w:t>
      </w:r>
      <w:r>
        <w:t xml:space="preserve"> introducidos.</w:t>
      </w:r>
    </w:p>
    <w:p w14:paraId="08FA08A6" w14:textId="496FC8FF" w:rsidR="00D66B19" w:rsidRDefault="00D66B19" w:rsidP="00E65122">
      <w:pPr>
        <w:jc w:val="both"/>
        <w:rPr>
          <w:i/>
        </w:rPr>
      </w:pPr>
      <w:r>
        <w:t xml:space="preserve">Mediante </w:t>
      </w:r>
      <w:r w:rsidRPr="00D66B19">
        <w:rPr>
          <w:i/>
          <w:u w:val="single"/>
        </w:rPr>
        <w:t>Editar Sprite</w:t>
      </w:r>
      <w:r>
        <w:t xml:space="preserve"> el programa pasara al modo Sprite con el que hayamos seleccionado en el </w:t>
      </w:r>
      <w:r w:rsidRPr="00D66B19">
        <w:rPr>
          <w:i/>
        </w:rPr>
        <w:t>listado de Sprites</w:t>
      </w:r>
      <w:r>
        <w:rPr>
          <w:i/>
        </w:rPr>
        <w:t>.</w:t>
      </w:r>
    </w:p>
    <w:p w14:paraId="2706C2E6" w14:textId="1BA63877" w:rsidR="00D66B19" w:rsidRPr="00D66B19" w:rsidRDefault="00D66B19" w:rsidP="00E65122">
      <w:pPr>
        <w:jc w:val="both"/>
      </w:pPr>
      <w:r w:rsidRPr="00D66B19">
        <w:rPr>
          <w:i/>
          <w:u w:val="single"/>
        </w:rPr>
        <w:t>Añadir Frame</w:t>
      </w:r>
      <w:r w:rsidRPr="00D66B19">
        <w:t xml:space="preserve"> </w:t>
      </w:r>
      <w:r>
        <w:t>añadirá un Frame al Sprite que tengamos seleccionado en ese momento. Para ello se tendrá que seleccionar mediante un recuadro en el área de trabajo principal</w:t>
      </w:r>
    </w:p>
    <w:p w14:paraId="7B09EFC9" w14:textId="3F9E6AD9" w:rsidR="00651516" w:rsidRDefault="00651516" w:rsidP="00E65122">
      <w:pPr>
        <w:jc w:val="both"/>
      </w:pPr>
      <w:r>
        <w:t>La última opción del menú lateral se trata de la opción de</w:t>
      </w:r>
      <w:r w:rsidRPr="00651516">
        <w:rPr>
          <w:i/>
          <w:u w:val="single"/>
        </w:rPr>
        <w:t xml:space="preserve"> Auto detectar Frames</w:t>
      </w:r>
      <w:r>
        <w:rPr>
          <w:i/>
          <w:u w:val="single"/>
        </w:rPr>
        <w:t xml:space="preserve">, </w:t>
      </w:r>
      <w:r>
        <w:t xml:space="preserve">esta opción recorrerá toda el área de trabajo intentando descubrir los </w:t>
      </w:r>
      <w:r>
        <w:rPr>
          <w:i/>
        </w:rPr>
        <w:t>Frames</w:t>
      </w:r>
      <w:r>
        <w:t xml:space="preserve">, después los añadirá en </w:t>
      </w:r>
      <w:r>
        <w:rPr>
          <w:i/>
        </w:rPr>
        <w:t xml:space="preserve">Sprites </w:t>
      </w:r>
      <w:r>
        <w:t>diferentes según las diferencias que encuentre entre ellos.</w:t>
      </w:r>
    </w:p>
    <w:p w14:paraId="3B75CA91" w14:textId="0562708C" w:rsidR="00651516" w:rsidRDefault="00651516" w:rsidP="00E65122">
      <w:pPr>
        <w:jc w:val="both"/>
      </w:pPr>
      <w:r>
        <w:t xml:space="preserve">Por ultimo están los iconos de la </w:t>
      </w:r>
      <w:r w:rsidRPr="00651516">
        <w:rPr>
          <w:i/>
          <w:u w:val="single"/>
        </w:rPr>
        <w:t>lupa</w:t>
      </w:r>
      <w:r>
        <w:rPr>
          <w:i/>
          <w:u w:val="single"/>
        </w:rPr>
        <w:t xml:space="preserve"> </w:t>
      </w:r>
      <w:r>
        <w:t>en el área inferior de la zona de trabajo. Mediante estos botones se puede ampliar la imagen que existe en el área de trabajo.</w:t>
      </w:r>
    </w:p>
    <w:p w14:paraId="504FE181" w14:textId="2123BD12" w:rsidR="00651516" w:rsidRPr="00651516" w:rsidRDefault="00651516" w:rsidP="00E65122">
      <w:pPr>
        <w:jc w:val="both"/>
      </w:pPr>
      <w:r>
        <w:t xml:space="preserve">El funcionamiento del </w:t>
      </w:r>
      <w:r w:rsidRPr="00651516">
        <w:rPr>
          <w:i/>
          <w:u w:val="single"/>
        </w:rPr>
        <w:t>área de trabajo principal</w:t>
      </w:r>
      <w:r>
        <w:rPr>
          <w:i/>
          <w:u w:val="single"/>
        </w:rPr>
        <w:t xml:space="preserve"> </w:t>
      </w:r>
      <w:r>
        <w:t xml:space="preserve">en este modo es para seleccionar los </w:t>
      </w:r>
      <w:r>
        <w:rPr>
          <w:i/>
        </w:rPr>
        <w:t>Frames</w:t>
      </w:r>
      <w:r>
        <w:t xml:space="preserve"> de imágenes externas al programa una vez la imagen haya cargado en el área principal (mediante la opción importar archivo como se ha explicado en el punto </w:t>
      </w:r>
      <w:r>
        <w:fldChar w:fldCharType="begin"/>
      </w:r>
      <w:r>
        <w:instrText xml:space="preserve"> REF _Ref409449931 \r </w:instrText>
      </w:r>
      <w:r w:rsidR="00420BAB">
        <w:instrText xml:space="preserve"> \* MERGEFORMAT </w:instrText>
      </w:r>
      <w:r>
        <w:fldChar w:fldCharType="separate"/>
      </w:r>
      <w:r>
        <w:t>4.2</w:t>
      </w:r>
      <w:r>
        <w:fldChar w:fldCharType="end"/>
      </w:r>
      <w:r>
        <w:t>).</w:t>
      </w:r>
    </w:p>
    <w:p w14:paraId="5A14E105" w14:textId="3B3CE308" w:rsidR="00651516" w:rsidRDefault="00651516" w:rsidP="00E65122">
      <w:pPr>
        <w:jc w:val="both"/>
      </w:pPr>
      <w:r w:rsidRPr="00651516">
        <w:rPr>
          <w:i/>
          <w:u w:val="single"/>
        </w:rPr>
        <w:t>Seleccionar Sprite en el área de trabajo</w:t>
      </w:r>
      <w:r>
        <w:rPr>
          <w:i/>
          <w:u w:val="single"/>
        </w:rPr>
        <w:t>:</w:t>
      </w:r>
      <w:r>
        <w:t xml:space="preserve"> se puede seleccionar un Sprite haciendo clic con el botón izquierdo y arrastrándolo alrededor del área deseada. Si la imagen tiene bits de transparencia también se podrá hacer doble clic en el área dibujada del </w:t>
      </w:r>
      <w:r>
        <w:rPr>
          <w:i/>
        </w:rPr>
        <w:t xml:space="preserve">Frame </w:t>
      </w:r>
      <w:r>
        <w:t>y el programa hará el encuadre automáticamente.</w:t>
      </w:r>
    </w:p>
    <w:p w14:paraId="6B911591" w14:textId="567A8441" w:rsidR="00651516" w:rsidRPr="00651516" w:rsidRDefault="00651516" w:rsidP="00E65122">
      <w:pPr>
        <w:jc w:val="both"/>
      </w:pPr>
      <w:r w:rsidRPr="00651516">
        <w:rPr>
          <w:i/>
          <w:u w:val="single"/>
        </w:rPr>
        <w:t>Desplazar imagen de área de trabajo</w:t>
      </w:r>
      <w:r>
        <w:rPr>
          <w:i/>
          <w:u w:val="single"/>
        </w:rPr>
        <w:t xml:space="preserve"> </w:t>
      </w:r>
      <w:r>
        <w:t>Haciendo clic con el botón derecho del ratón y desplazándolo por la pantalla se podrá mover la imagen cargada en el programa si esta fuera demasiado grande.</w:t>
      </w:r>
    </w:p>
    <w:p w14:paraId="4BA6E7B6" w14:textId="685F035C" w:rsidR="00205E8D" w:rsidRDefault="00205E8D" w:rsidP="00E65122">
      <w:pPr>
        <w:pStyle w:val="Ttulo2"/>
        <w:jc w:val="both"/>
      </w:pPr>
      <w:r>
        <w:t>Modo Sprite</w:t>
      </w:r>
    </w:p>
    <w:p w14:paraId="283FDA77" w14:textId="77777777" w:rsidR="00420BAB" w:rsidRDefault="00420BAB" w:rsidP="00E65122">
      <w:pPr>
        <w:keepNext/>
        <w:jc w:val="both"/>
      </w:pPr>
      <w:r>
        <w:rPr>
          <w:noProof/>
          <w:lang w:eastAsia="es-ES"/>
        </w:rPr>
        <w:drawing>
          <wp:inline distT="0" distB="0" distL="0" distR="0" wp14:anchorId="7D9D0524" wp14:editId="4F955033">
            <wp:extent cx="5943600" cy="2924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35309FE9" w14:textId="766CACEB" w:rsidR="00651516" w:rsidRDefault="00420BAB" w:rsidP="00E65122">
      <w:pPr>
        <w:pStyle w:val="Descripcin"/>
        <w:jc w:val="both"/>
      </w:pPr>
      <w:r>
        <w:t xml:space="preserve">Ilustración </w:t>
      </w:r>
      <w:r>
        <w:fldChar w:fldCharType="begin"/>
      </w:r>
      <w:r>
        <w:instrText xml:space="preserve"> SEQ Ilustración \* ARABIC </w:instrText>
      </w:r>
      <w:r>
        <w:fldChar w:fldCharType="separate"/>
      </w:r>
      <w:r w:rsidR="008E08C2">
        <w:rPr>
          <w:noProof/>
        </w:rPr>
        <w:t>6</w:t>
      </w:r>
      <w:r>
        <w:fldChar w:fldCharType="end"/>
      </w:r>
      <w:r>
        <w:t>. Modo Sprite</w:t>
      </w:r>
    </w:p>
    <w:p w14:paraId="651C78A3" w14:textId="42ED4F41" w:rsidR="008E08C2" w:rsidRDefault="008E08C2" w:rsidP="00E65122">
      <w:pPr>
        <w:jc w:val="both"/>
      </w:pPr>
      <w:r>
        <w:lastRenderedPageBreak/>
        <w:t>Editar Frame seleccionado</w:t>
      </w:r>
    </w:p>
    <w:p w14:paraId="73F2C144" w14:textId="7DB951EE" w:rsidR="008E08C2" w:rsidRDefault="008E08C2" w:rsidP="00E65122">
      <w:pPr>
        <w:jc w:val="both"/>
      </w:pPr>
      <w:r>
        <w:t>Eliminar Frame seleccionado</w:t>
      </w:r>
    </w:p>
    <w:p w14:paraId="25064CB4" w14:textId="2A04B606" w:rsidR="008E08C2" w:rsidRDefault="008E08C2" w:rsidP="00E65122">
      <w:pPr>
        <w:jc w:val="both"/>
      </w:pPr>
      <w:r>
        <w:t>Interpolar Frame siguiente</w:t>
      </w:r>
    </w:p>
    <w:p w14:paraId="3BF6537B" w14:textId="74E52FFB" w:rsidR="008E08C2" w:rsidRDefault="008E08C2" w:rsidP="00E65122">
      <w:pPr>
        <w:jc w:val="both"/>
      </w:pPr>
      <w:r>
        <w:t>Auto calcular Ms entre Frames</w:t>
      </w:r>
    </w:p>
    <w:p w14:paraId="176EA84C" w14:textId="77215548" w:rsidR="008E08C2" w:rsidRDefault="008E08C2" w:rsidP="00E65122">
      <w:pPr>
        <w:jc w:val="both"/>
      </w:pPr>
      <w:r>
        <w:t>Cambiar Intervalo entre Frames</w:t>
      </w:r>
    </w:p>
    <w:p w14:paraId="54D19986" w14:textId="364D4E08" w:rsidR="008E08C2" w:rsidRPr="008E08C2" w:rsidRDefault="008E08C2" w:rsidP="00E65122">
      <w:pPr>
        <w:jc w:val="both"/>
      </w:pPr>
      <w:r>
        <w:t>Área de trabajo</w:t>
      </w:r>
    </w:p>
    <w:p w14:paraId="5D1421BC" w14:textId="2010C700" w:rsidR="00205E8D" w:rsidRDefault="00205E8D" w:rsidP="00E65122">
      <w:pPr>
        <w:pStyle w:val="Ttulo2"/>
        <w:jc w:val="both"/>
      </w:pPr>
      <w:r>
        <w:t>Modo Frame</w:t>
      </w:r>
    </w:p>
    <w:p w14:paraId="39430139" w14:textId="77777777" w:rsidR="008E08C2" w:rsidRDefault="008B7DA3" w:rsidP="00E65122">
      <w:pPr>
        <w:keepNext/>
        <w:jc w:val="both"/>
      </w:pPr>
      <w:r>
        <w:rPr>
          <w:noProof/>
          <w:lang w:eastAsia="es-ES"/>
        </w:rPr>
        <w:drawing>
          <wp:inline distT="0" distB="0" distL="0" distR="0" wp14:anchorId="38EEED17" wp14:editId="3FB036E0">
            <wp:extent cx="5909094" cy="2909247"/>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17110" cy="2913193"/>
                    </a:xfrm>
                    <a:prstGeom prst="rect">
                      <a:avLst/>
                    </a:prstGeom>
                    <a:noFill/>
                    <a:ln>
                      <a:noFill/>
                    </a:ln>
                  </pic:spPr>
                </pic:pic>
              </a:graphicData>
            </a:graphic>
          </wp:inline>
        </w:drawing>
      </w:r>
    </w:p>
    <w:p w14:paraId="5A92C73D" w14:textId="0C5B980D" w:rsidR="008E08C2" w:rsidRDefault="008E08C2" w:rsidP="00E65122">
      <w:pPr>
        <w:pStyle w:val="Descripcin"/>
        <w:jc w:val="both"/>
      </w:pPr>
      <w:r>
        <w:t xml:space="preserve">Ilustración </w:t>
      </w:r>
      <w:r>
        <w:fldChar w:fldCharType="begin"/>
      </w:r>
      <w:r>
        <w:instrText xml:space="preserve"> SEQ Ilustración \* ARABIC </w:instrText>
      </w:r>
      <w:r>
        <w:fldChar w:fldCharType="separate"/>
      </w:r>
      <w:r>
        <w:rPr>
          <w:noProof/>
        </w:rPr>
        <w:t>7</w:t>
      </w:r>
      <w:r>
        <w:fldChar w:fldCharType="end"/>
      </w:r>
      <w:r>
        <w:t>. Modo Frame</w:t>
      </w:r>
    </w:p>
    <w:p w14:paraId="363678C0" w14:textId="77777777" w:rsidR="008E08C2" w:rsidRDefault="008E08C2" w:rsidP="00E65122">
      <w:pPr>
        <w:jc w:val="both"/>
      </w:pPr>
      <w:r>
        <w:t>Cambiar Intervalo</w:t>
      </w:r>
    </w:p>
    <w:p w14:paraId="13522F7C" w14:textId="52F46410" w:rsidR="008E08C2" w:rsidRDefault="008E08C2" w:rsidP="00E65122">
      <w:pPr>
        <w:jc w:val="both"/>
      </w:pPr>
      <w:r>
        <w:t>Modo Onion Skinning</w:t>
      </w:r>
    </w:p>
    <w:p w14:paraId="04AFA69D" w14:textId="77777777" w:rsidR="008E08C2" w:rsidRDefault="008E08C2" w:rsidP="00E65122">
      <w:pPr>
        <w:jc w:val="both"/>
      </w:pPr>
      <w:r>
        <w:t>Ajustar Frame a la animación</w:t>
      </w:r>
    </w:p>
    <w:p w14:paraId="6205D929" w14:textId="77777777" w:rsidR="008E08C2" w:rsidRDefault="008E08C2" w:rsidP="00E65122">
      <w:pPr>
        <w:jc w:val="both"/>
      </w:pPr>
      <w:r>
        <w:t>Encuadrar la imagen</w:t>
      </w:r>
    </w:p>
    <w:p w14:paraId="03945819" w14:textId="73E869F0" w:rsidR="002E490B" w:rsidRPr="007575C3" w:rsidRDefault="008E08C2" w:rsidP="00E65122">
      <w:pPr>
        <w:jc w:val="both"/>
        <w:rPr>
          <w:rFonts w:asciiTheme="majorHAnsi" w:eastAsiaTheme="majorEastAsia" w:hAnsiTheme="majorHAnsi" w:cstheme="majorBidi"/>
          <w:b/>
          <w:bCs/>
          <w:color w:val="000000" w:themeColor="text1"/>
        </w:rPr>
      </w:pPr>
      <w:r>
        <w:t>Guardar</w:t>
      </w:r>
      <w:r w:rsidR="003E5B49">
        <w:br w:type="page"/>
      </w:r>
    </w:p>
    <w:p w14:paraId="3DF5EB6D" w14:textId="6BF505FC" w:rsidR="003E5B49" w:rsidRDefault="003E5B49" w:rsidP="004B4D19">
      <w:pPr>
        <w:pStyle w:val="Ttulo1"/>
        <w:jc w:val="both"/>
      </w:pPr>
      <w:r>
        <w:lastRenderedPageBreak/>
        <w:t>Implementación</w:t>
      </w:r>
    </w:p>
    <w:p w14:paraId="44C98061" w14:textId="77777777" w:rsidR="002E490B" w:rsidRDefault="002E490B" w:rsidP="004B4D19">
      <w:pPr>
        <w:pStyle w:val="Ttulo2"/>
        <w:jc w:val="both"/>
      </w:pPr>
      <w:r>
        <w:t>Introducción</w:t>
      </w:r>
    </w:p>
    <w:p w14:paraId="358FFCC6" w14:textId="52FB2E44" w:rsidR="00771A7B" w:rsidRDefault="002E490B" w:rsidP="004B4D19">
      <w:pPr>
        <w:jc w:val="both"/>
      </w:pPr>
      <w:r>
        <w:t xml:space="preserve">En esta sección del documento se explicara la </w:t>
      </w:r>
      <w:r w:rsidR="00771A7B">
        <w:t xml:space="preserve">estructura del programa así como la </w:t>
      </w:r>
      <w:r>
        <w:t xml:space="preserve">implementación de algunas funcionalidades </w:t>
      </w:r>
      <w:r w:rsidR="00771A7B">
        <w:t xml:space="preserve">interesantes a nivel de código. </w:t>
      </w:r>
    </w:p>
    <w:p w14:paraId="2CFEEC53" w14:textId="6FE0FC09" w:rsidR="00771A7B" w:rsidRDefault="00771A7B" w:rsidP="004B4D19">
      <w:pPr>
        <w:pStyle w:val="Ttulo2"/>
        <w:jc w:val="both"/>
      </w:pPr>
      <w:r>
        <w:t>Estructura del programa</w:t>
      </w:r>
    </w:p>
    <w:p w14:paraId="15490E57" w14:textId="77777777" w:rsidR="00771A7B" w:rsidRDefault="00771A7B" w:rsidP="004B4D19">
      <w:pPr>
        <w:jc w:val="both"/>
      </w:pPr>
      <w:r>
        <w:t>El programa está dividido en varias carpetas:</w:t>
      </w:r>
    </w:p>
    <w:p w14:paraId="38DCD328" w14:textId="77777777" w:rsidR="00771A7B" w:rsidRDefault="00771A7B" w:rsidP="004B4D19">
      <w:pPr>
        <w:jc w:val="both"/>
      </w:pPr>
      <w:r w:rsidRPr="00771A7B">
        <w:rPr>
          <w:i/>
          <w:u w:val="single"/>
        </w:rPr>
        <w:t xml:space="preserve">Carpeta CSS: </w:t>
      </w:r>
      <w:r>
        <w:t>se incluyen aquí las hojas de estilo utilizadas para la personalización del aspecto visual de la aplicación. En este proyecto solo se han usado para definir el recuadro alrededor de los Canvas utilizados.</w:t>
      </w:r>
    </w:p>
    <w:p w14:paraId="3A146074" w14:textId="77C50A57" w:rsidR="00771A7B" w:rsidRPr="00771A7B" w:rsidRDefault="00771A7B" w:rsidP="004B4D19">
      <w:pPr>
        <w:jc w:val="both"/>
      </w:pPr>
      <w:r w:rsidRPr="00771A7B">
        <w:rPr>
          <w:i/>
          <w:u w:val="single"/>
        </w:rPr>
        <w:t>Carpeta ext:</w:t>
      </w:r>
      <w:r>
        <w:t xml:space="preserve"> En esta carpeta se han incluido todas las librerias externas a la aplicación (bootstrap, jsgif, sweetalert y jquery). No se ha modificado ninguna parte del código de esta parte.</w:t>
      </w:r>
    </w:p>
    <w:p w14:paraId="79E94D94" w14:textId="2975DC02" w:rsidR="00771A7B" w:rsidRDefault="00771A7B" w:rsidP="004B4D19">
      <w:pPr>
        <w:jc w:val="both"/>
      </w:pPr>
      <w:r w:rsidRPr="00771A7B">
        <w:rPr>
          <w:i/>
          <w:u w:val="single"/>
        </w:rPr>
        <w:t>Carpeta inc</w:t>
      </w:r>
      <w:r>
        <w:t xml:space="preserve">: En esta carpeta se han incluido todos los archivos de implementación de los objetos que utilizara la aplicación. En la sección </w:t>
      </w:r>
      <w:r w:rsidR="00AD72C3">
        <w:fldChar w:fldCharType="begin"/>
      </w:r>
      <w:r w:rsidR="00AD72C3">
        <w:instrText xml:space="preserve"> REF _Ref409460008 \r </w:instrText>
      </w:r>
      <w:r w:rsidR="004B4D19">
        <w:instrText xml:space="preserve"> \* MERGEFORMAT </w:instrText>
      </w:r>
      <w:r w:rsidR="00AD72C3">
        <w:fldChar w:fldCharType="separate"/>
      </w:r>
      <w:r w:rsidR="00AD72C3">
        <w:t>5.2.1</w:t>
      </w:r>
      <w:r w:rsidR="00AD72C3">
        <w:fldChar w:fldCharType="end"/>
      </w:r>
      <w:r>
        <w:t xml:space="preserve"> se explica más detalladamente estas clases.</w:t>
      </w:r>
    </w:p>
    <w:p w14:paraId="423DB351" w14:textId="2C10E8C5" w:rsidR="00771A7B" w:rsidRPr="00D95CD1" w:rsidRDefault="00771A7B" w:rsidP="004B4D19">
      <w:pPr>
        <w:jc w:val="both"/>
      </w:pPr>
      <w:r w:rsidRPr="00771A7B">
        <w:rPr>
          <w:i/>
          <w:u w:val="single"/>
        </w:rPr>
        <w:t>Carpeta resources:</w:t>
      </w:r>
      <w:r w:rsidR="00D95CD1">
        <w:rPr>
          <w:i/>
          <w:u w:val="single"/>
        </w:rPr>
        <w:t xml:space="preserve"> </w:t>
      </w:r>
      <w:r w:rsidR="00D95CD1">
        <w:t>Esta carpeta existe para poner recursos varios como imágenes a mostrar durante la ejecución del programa. Actualmente solo consta de White.png que se trata de una imagen precargada al iniciar el programa.</w:t>
      </w:r>
    </w:p>
    <w:p w14:paraId="2C512425" w14:textId="77777777" w:rsidR="00AD72C3" w:rsidRDefault="00771A7B" w:rsidP="004B4D19">
      <w:pPr>
        <w:jc w:val="both"/>
      </w:pPr>
      <w:r>
        <w:t xml:space="preserve"> </w:t>
      </w:r>
      <w:r w:rsidRPr="00771A7B">
        <w:rPr>
          <w:i/>
          <w:u w:val="single"/>
        </w:rPr>
        <w:t xml:space="preserve">Carpeta raíz: </w:t>
      </w:r>
      <w:r w:rsidR="00D95CD1">
        <w:t>En la raíz encontraremos el archivo index.html que equivale a la capa de presentación de la aplicación. En este archivo se indica mediante código HTML los elementos de los que dispondrá la página principal. También se encarga de cargar todos los archivos necesarios para la ejecución del programa (las librerías y los archivos js de la aplicación). También está en la raíz el archivo mainSpriteSheetEditor.js</w:t>
      </w:r>
      <w:r w:rsidR="00AD72C3">
        <w:t xml:space="preserve">, </w:t>
      </w:r>
      <w:bookmarkStart w:id="32" w:name="_Ref409456623"/>
      <w:r w:rsidR="00AD72C3">
        <w:t>este archivo contiene toda la lógica relacionada con los botones y la visualización e interacción del usuario con la aplicación.</w:t>
      </w:r>
    </w:p>
    <w:p w14:paraId="42C9F5EE" w14:textId="02F542EA" w:rsidR="00771A7B" w:rsidRDefault="00771A7B" w:rsidP="004B4D19">
      <w:pPr>
        <w:pStyle w:val="Ttulo3"/>
        <w:jc w:val="both"/>
      </w:pPr>
      <w:bookmarkStart w:id="33" w:name="_Ref409460008"/>
      <w:r>
        <w:t>Clases</w:t>
      </w:r>
      <w:r w:rsidR="00AD72C3">
        <w:t xml:space="preserve"> creada</w:t>
      </w:r>
      <w:r>
        <w:t>s</w:t>
      </w:r>
      <w:bookmarkEnd w:id="32"/>
      <w:bookmarkEnd w:id="33"/>
    </w:p>
    <w:p w14:paraId="1614B14D" w14:textId="5769E75B" w:rsidR="00AD72C3" w:rsidRDefault="00AD72C3" w:rsidP="004B4D19">
      <w:pPr>
        <w:pStyle w:val="Ttulo4"/>
        <w:jc w:val="both"/>
      </w:pPr>
      <w:r>
        <w:t>Clase Point.js</w:t>
      </w:r>
    </w:p>
    <w:p w14:paraId="2CF18C85" w14:textId="00A5358A" w:rsidR="00AD72C3" w:rsidRDefault="00AD72C3" w:rsidP="004B4D19">
      <w:pPr>
        <w:jc w:val="both"/>
      </w:pPr>
      <w:r>
        <w:t xml:space="preserve">Se trata de una clase sencilla que guarda dos variables x,y para el manejo de posiciones, tanto en los </w:t>
      </w:r>
      <w:r w:rsidRPr="00AD72C3">
        <w:rPr>
          <w:i/>
        </w:rPr>
        <w:t>Canvas</w:t>
      </w:r>
      <w:r>
        <w:t xml:space="preserve"> como en las </w:t>
      </w:r>
      <w:r w:rsidRPr="00AD72C3">
        <w:rPr>
          <w:i/>
        </w:rPr>
        <w:t>Sprite Sheets</w:t>
      </w:r>
      <w:r>
        <w:t xml:space="preserve">, se usa en bastantes partes del proyecto y es considerada un tipo de variable como puede ser un entero o un </w:t>
      </w:r>
      <w:r w:rsidRPr="00AD72C3">
        <w:rPr>
          <w:i/>
        </w:rPr>
        <w:t>string</w:t>
      </w:r>
      <w:r>
        <w:t>.</w:t>
      </w:r>
      <w:r w:rsidR="00140566">
        <w:t xml:space="preserve"> Esta clase no tiene ninguna funcionalidad interesante a destacar y únicamente se usa como estructura.</w:t>
      </w:r>
    </w:p>
    <w:p w14:paraId="4AFB262D" w14:textId="17164728" w:rsidR="00140566" w:rsidRDefault="00140566" w:rsidP="004B4D19">
      <w:pPr>
        <w:pStyle w:val="Ttulo5"/>
        <w:jc w:val="both"/>
      </w:pPr>
      <w:r>
        <w:t>Variables</w:t>
      </w:r>
    </w:p>
    <w:p w14:paraId="4022BD73" w14:textId="77777777" w:rsidR="004E2B1A" w:rsidRDefault="00140566" w:rsidP="004B4D19">
      <w:pPr>
        <w:jc w:val="both"/>
      </w:pPr>
      <w:r>
        <w:rPr>
          <w:i/>
          <w:u w:val="single"/>
        </w:rPr>
        <w:t>x:</w:t>
      </w:r>
      <w:r>
        <w:t xml:space="preserve"> </w:t>
      </w:r>
    </w:p>
    <w:p w14:paraId="43CD8028" w14:textId="0FCAC85C" w:rsidR="00140566" w:rsidRPr="00140566" w:rsidRDefault="00140566" w:rsidP="004B4D19">
      <w:pPr>
        <w:jc w:val="both"/>
      </w:pPr>
      <w:r>
        <w:t xml:space="preserve">Representa </w:t>
      </w:r>
      <w:r w:rsidR="004E2B1A">
        <w:t>la coordenada x del punto</w:t>
      </w:r>
    </w:p>
    <w:p w14:paraId="71753441" w14:textId="77777777" w:rsidR="004E2B1A" w:rsidRDefault="00140566" w:rsidP="004B4D19">
      <w:pPr>
        <w:jc w:val="both"/>
        <w:rPr>
          <w:i/>
          <w:u w:val="single"/>
        </w:rPr>
      </w:pPr>
      <w:r>
        <w:rPr>
          <w:i/>
          <w:u w:val="single"/>
        </w:rPr>
        <w:t>y:</w:t>
      </w:r>
      <w:r w:rsidR="004E2B1A">
        <w:rPr>
          <w:i/>
          <w:u w:val="single"/>
        </w:rPr>
        <w:t xml:space="preserve"> </w:t>
      </w:r>
    </w:p>
    <w:p w14:paraId="7D0B575B" w14:textId="3862A2B7" w:rsidR="00140566" w:rsidRPr="004E2B1A" w:rsidRDefault="004E2B1A" w:rsidP="004B4D19">
      <w:pPr>
        <w:jc w:val="both"/>
      </w:pPr>
      <w:r>
        <w:t>Representa la coordenada y del punto</w:t>
      </w:r>
    </w:p>
    <w:p w14:paraId="3DC72CED" w14:textId="4CB48134" w:rsidR="00140566" w:rsidRDefault="00140566" w:rsidP="004B4D19">
      <w:pPr>
        <w:pStyle w:val="Ttulo5"/>
        <w:jc w:val="both"/>
      </w:pPr>
      <w:r>
        <w:lastRenderedPageBreak/>
        <w:t>Funciones</w:t>
      </w:r>
    </w:p>
    <w:p w14:paraId="45266247" w14:textId="77777777" w:rsidR="004E2B1A" w:rsidRDefault="004E2B1A" w:rsidP="004B4D19">
      <w:pPr>
        <w:jc w:val="both"/>
        <w:rPr>
          <w:i/>
          <w:u w:val="single"/>
        </w:rPr>
      </w:pPr>
      <w:r>
        <w:rPr>
          <w:i/>
          <w:u w:val="single"/>
        </w:rPr>
        <w:t xml:space="preserve">reset(): </w:t>
      </w:r>
    </w:p>
    <w:p w14:paraId="3E639E08" w14:textId="11C5BD50" w:rsidR="004E2B1A" w:rsidRPr="004E2B1A" w:rsidRDefault="004E2B1A" w:rsidP="004B4D19">
      <w:pPr>
        <w:jc w:val="both"/>
      </w:pPr>
      <w:r>
        <w:t>Acción que sirve para un punto como inválido (que no guarde ninguna coordenada)</w:t>
      </w:r>
    </w:p>
    <w:p w14:paraId="2E7EF61D" w14:textId="43F3047D" w:rsidR="004E2B1A" w:rsidRDefault="004E2B1A" w:rsidP="004B4D19">
      <w:pPr>
        <w:jc w:val="both"/>
        <w:rPr>
          <w:i/>
          <w:u w:val="single"/>
        </w:rPr>
      </w:pPr>
      <w:r>
        <w:rPr>
          <w:i/>
          <w:u w:val="single"/>
        </w:rPr>
        <w:t xml:space="preserve">defined() @returns {boolean}: </w:t>
      </w:r>
    </w:p>
    <w:p w14:paraId="0A26CD44" w14:textId="06EC0F69" w:rsidR="004E2B1A" w:rsidRPr="004E2B1A" w:rsidRDefault="004E2B1A" w:rsidP="004B4D19">
      <w:pPr>
        <w:jc w:val="both"/>
      </w:pPr>
      <w:r>
        <w:t>Función que devuelve un boleano indicando si el punto esta inicializado o no.</w:t>
      </w:r>
    </w:p>
    <w:p w14:paraId="14DD78D6" w14:textId="353D1DCA" w:rsidR="00AD72C3" w:rsidRDefault="00AD72C3" w:rsidP="004B4D19">
      <w:pPr>
        <w:pStyle w:val="Ttulo4"/>
        <w:jc w:val="both"/>
      </w:pPr>
      <w:r>
        <w:t>Clase Frame.js</w:t>
      </w:r>
    </w:p>
    <w:p w14:paraId="43ECF466" w14:textId="74B6D8EF" w:rsidR="00140566" w:rsidRDefault="00AD72C3" w:rsidP="004B4D19">
      <w:pPr>
        <w:jc w:val="both"/>
      </w:pPr>
      <w:r>
        <w:t xml:space="preserve">Guarda la información que representa un </w:t>
      </w:r>
      <w:r w:rsidRPr="00AD72C3">
        <w:rPr>
          <w:i/>
        </w:rPr>
        <w:t>Frame</w:t>
      </w:r>
      <w:r>
        <w:t xml:space="preserve"> de un </w:t>
      </w:r>
      <w:r w:rsidRPr="00AD72C3">
        <w:rPr>
          <w:i/>
        </w:rPr>
        <w:t>Sprite</w:t>
      </w:r>
      <w:r>
        <w:rPr>
          <w:i/>
        </w:rPr>
        <w:t xml:space="preserve">. </w:t>
      </w:r>
      <w:r>
        <w:t xml:space="preserve">Esta se compone de un objeto imagen que guarda la información de ese </w:t>
      </w:r>
      <w:r w:rsidRPr="00AD72C3">
        <w:rPr>
          <w:i/>
        </w:rPr>
        <w:t>Frame</w:t>
      </w:r>
      <w:r>
        <w:t xml:space="preserve"> específico, del parámetro </w:t>
      </w:r>
      <w:r w:rsidRPr="00AD72C3">
        <w:rPr>
          <w:i/>
        </w:rPr>
        <w:t>width</w:t>
      </w:r>
      <w:r>
        <w:t xml:space="preserve"> que representa la amplitud de esa imagen y del parámetro </w:t>
      </w:r>
      <w:r w:rsidRPr="00AD72C3">
        <w:rPr>
          <w:i/>
        </w:rPr>
        <w:t>height</w:t>
      </w:r>
      <w:r>
        <w:t xml:space="preserve"> que representa la altura. </w:t>
      </w:r>
      <w:r w:rsidR="00140566">
        <w:t xml:space="preserve">Ademas este objeto contiene las funciones para comparar y calcular la diferencia entre dos </w:t>
      </w:r>
      <w:r w:rsidR="00140566" w:rsidRPr="00AD72C3">
        <w:rPr>
          <w:i/>
        </w:rPr>
        <w:t>Frames</w:t>
      </w:r>
      <w:r w:rsidR="00140566">
        <w:t xml:space="preserve"> utilizadas tanto para auto detectar animaciones como para auto detectar el intervalo de ms entre los </w:t>
      </w:r>
      <w:r w:rsidR="00140566" w:rsidRPr="00AD72C3">
        <w:rPr>
          <w:i/>
        </w:rPr>
        <w:t>Frames</w:t>
      </w:r>
      <w:r w:rsidR="00140566">
        <w:t>.</w:t>
      </w:r>
    </w:p>
    <w:p w14:paraId="7AC79CB0" w14:textId="77777777" w:rsidR="004E2B1A" w:rsidRDefault="004E2B1A" w:rsidP="004B4D19">
      <w:pPr>
        <w:pStyle w:val="Ttulo5"/>
        <w:jc w:val="both"/>
      </w:pPr>
      <w:r>
        <w:t>Variables</w:t>
      </w:r>
    </w:p>
    <w:p w14:paraId="3B091F1F" w14:textId="77777777" w:rsidR="004E2B1A" w:rsidRDefault="004E2B1A" w:rsidP="004B4D19">
      <w:pPr>
        <w:jc w:val="both"/>
        <w:rPr>
          <w:i/>
          <w:u w:val="single"/>
        </w:rPr>
      </w:pPr>
      <w:r>
        <w:rPr>
          <w:i/>
          <w:u w:val="single"/>
        </w:rPr>
        <w:t xml:space="preserve">image: </w:t>
      </w:r>
    </w:p>
    <w:p w14:paraId="564917AA" w14:textId="1CB4132E" w:rsidR="004E2B1A" w:rsidRPr="00140566" w:rsidRDefault="004E2B1A" w:rsidP="004B4D19">
      <w:pPr>
        <w:jc w:val="both"/>
      </w:pPr>
      <w:r>
        <w:t xml:space="preserve">Contiene el elemento DOM de la imagen que representa este </w:t>
      </w:r>
      <w:r>
        <w:rPr>
          <w:i/>
        </w:rPr>
        <w:t>Frame</w:t>
      </w:r>
      <w:r>
        <w:t xml:space="preserve">. </w:t>
      </w:r>
    </w:p>
    <w:p w14:paraId="3FA2D902" w14:textId="77777777" w:rsidR="004E2B1A" w:rsidRDefault="004E2B1A" w:rsidP="004B4D19">
      <w:pPr>
        <w:jc w:val="both"/>
        <w:rPr>
          <w:i/>
          <w:u w:val="single"/>
        </w:rPr>
      </w:pPr>
      <w:r>
        <w:rPr>
          <w:i/>
          <w:u w:val="single"/>
        </w:rPr>
        <w:t xml:space="preserve">width: </w:t>
      </w:r>
    </w:p>
    <w:p w14:paraId="4D1DC872" w14:textId="656BE9F5" w:rsidR="004E2B1A" w:rsidRPr="004E2B1A" w:rsidRDefault="004E2B1A" w:rsidP="004B4D19">
      <w:pPr>
        <w:jc w:val="both"/>
        <w:rPr>
          <w:i/>
        </w:rPr>
      </w:pPr>
      <w:r>
        <w:t xml:space="preserve">Indica la amplitud de la imagen de este </w:t>
      </w:r>
      <w:r>
        <w:rPr>
          <w:i/>
        </w:rPr>
        <w:t>Frame</w:t>
      </w:r>
    </w:p>
    <w:p w14:paraId="77FB39BC" w14:textId="77777777" w:rsidR="004E2B1A" w:rsidRDefault="004E2B1A" w:rsidP="004B4D19">
      <w:pPr>
        <w:jc w:val="both"/>
        <w:rPr>
          <w:i/>
          <w:u w:val="single"/>
        </w:rPr>
      </w:pPr>
      <w:r>
        <w:rPr>
          <w:i/>
          <w:u w:val="single"/>
        </w:rPr>
        <w:t xml:space="preserve">height: </w:t>
      </w:r>
    </w:p>
    <w:p w14:paraId="4DDA99BF" w14:textId="7BE2EA6A" w:rsidR="004E2B1A" w:rsidRPr="004E2B1A" w:rsidRDefault="004E2B1A" w:rsidP="004B4D19">
      <w:pPr>
        <w:jc w:val="both"/>
        <w:rPr>
          <w:i/>
          <w:u w:val="single"/>
        </w:rPr>
      </w:pPr>
      <w:r w:rsidRPr="004E2B1A">
        <w:t xml:space="preserve">Indica la altura de la imagen de este </w:t>
      </w:r>
      <w:r w:rsidRPr="004E2B1A">
        <w:rPr>
          <w:i/>
        </w:rPr>
        <w:t>Frame</w:t>
      </w:r>
    </w:p>
    <w:p w14:paraId="40ED9231" w14:textId="77777777" w:rsidR="004E2B1A" w:rsidRDefault="004E2B1A" w:rsidP="004B4D19">
      <w:pPr>
        <w:pStyle w:val="Ttulo5"/>
        <w:jc w:val="both"/>
      </w:pPr>
      <w:bookmarkStart w:id="34" w:name="_Ref409472435"/>
      <w:r>
        <w:t>Funciones</w:t>
      </w:r>
      <w:bookmarkEnd w:id="34"/>
    </w:p>
    <w:p w14:paraId="4153011C" w14:textId="5D0005CD" w:rsidR="004E2B1A" w:rsidRPr="004E2B1A" w:rsidRDefault="004E2B1A" w:rsidP="004B4D19">
      <w:pPr>
        <w:jc w:val="both"/>
        <w:rPr>
          <w:i/>
          <w:u w:val="single"/>
          <w:shd w:val="clear" w:color="auto" w:fill="FFE4FF"/>
        </w:rPr>
      </w:pPr>
      <w:r w:rsidRPr="004E2B1A">
        <w:rPr>
          <w:i/>
          <w:u w:val="single"/>
        </w:rPr>
        <w:t>getImageFrame()@returns {HTMLElement}:</w:t>
      </w:r>
      <w:r w:rsidRPr="004E2B1A">
        <w:rPr>
          <w:i/>
          <w:u w:val="single"/>
          <w:shd w:val="clear" w:color="auto" w:fill="FFE4FF"/>
        </w:rPr>
        <w:t xml:space="preserve"> </w:t>
      </w:r>
    </w:p>
    <w:p w14:paraId="37C90927" w14:textId="297D2106" w:rsidR="004E2B1A" w:rsidRPr="004E2B1A" w:rsidRDefault="004E2B1A" w:rsidP="004B4D19">
      <w:pPr>
        <w:jc w:val="both"/>
      </w:pPr>
      <w:r w:rsidRPr="004E2B1A">
        <w:t>Devuelve el elemento DOM de la imagen que representa este Frame.</w:t>
      </w:r>
    </w:p>
    <w:p w14:paraId="59764F3E" w14:textId="41F724FE" w:rsidR="004E2B1A" w:rsidRDefault="004E2B1A" w:rsidP="004B4D19">
      <w:pPr>
        <w:jc w:val="both"/>
        <w:rPr>
          <w:i/>
          <w:iCs/>
          <w:u w:val="single"/>
        </w:rPr>
      </w:pPr>
      <w:r w:rsidRPr="004E2B1A">
        <w:rPr>
          <w:i/>
          <w:u w:val="single"/>
        </w:rPr>
        <w:t>eval (pixelOrig, imageDataOrig, pixelDest, imageDataDest)</w:t>
      </w:r>
      <w:r w:rsidRPr="004E2B1A">
        <w:rPr>
          <w:bCs/>
          <w:i/>
          <w:iCs/>
          <w:u w:val="single"/>
        </w:rPr>
        <w:t xml:space="preserve"> @returns </w:t>
      </w:r>
      <w:r w:rsidRPr="004E2B1A">
        <w:rPr>
          <w:i/>
          <w:iCs/>
          <w:u w:val="single"/>
        </w:rPr>
        <w:t>{number}</w:t>
      </w:r>
      <w:r>
        <w:rPr>
          <w:i/>
          <w:iCs/>
          <w:u w:val="single"/>
        </w:rPr>
        <w:t>:</w:t>
      </w:r>
    </w:p>
    <w:p w14:paraId="4068B860" w14:textId="06A9E640" w:rsidR="004E2B1A" w:rsidRPr="004E2B1A" w:rsidRDefault="004E2B1A" w:rsidP="004B4D19">
      <w:pPr>
        <w:jc w:val="both"/>
        <w:rPr>
          <w:iCs/>
        </w:rPr>
      </w:pPr>
      <w:r>
        <w:rPr>
          <w:iCs/>
        </w:rPr>
        <w:t>E</w:t>
      </w:r>
      <w:r w:rsidRPr="004E2B1A">
        <w:rPr>
          <w:iCs/>
        </w:rPr>
        <w:t>valúa el parecido del pixelOrig</w:t>
      </w:r>
      <w:r>
        <w:rPr>
          <w:iCs/>
        </w:rPr>
        <w:t xml:space="preserve"> (objeto del tipo Point)</w:t>
      </w:r>
      <w:r w:rsidRPr="004E2B1A">
        <w:rPr>
          <w:iCs/>
        </w:rPr>
        <w:t xml:space="preserve"> de imageDataOrig</w:t>
      </w:r>
      <w:r>
        <w:rPr>
          <w:iCs/>
        </w:rPr>
        <w:t xml:space="preserve"> (estructura getImageData del objeto context)</w:t>
      </w:r>
      <w:r w:rsidRPr="004E2B1A">
        <w:rPr>
          <w:iCs/>
        </w:rPr>
        <w:t xml:space="preserve"> con el pixelDest</w:t>
      </w:r>
      <w:r>
        <w:rPr>
          <w:iCs/>
        </w:rPr>
        <w:t>(objeto del tipo Point)</w:t>
      </w:r>
      <w:r w:rsidRPr="004E2B1A">
        <w:rPr>
          <w:iCs/>
        </w:rPr>
        <w:t xml:space="preserve"> de imageDataDest</w:t>
      </w:r>
      <w:r>
        <w:rPr>
          <w:iCs/>
        </w:rPr>
        <w:t>(estructura getImageData del objeto context). Para realizar esto, por cada canal de la imagen (RGB y ALFA) hace una resta del punto origen al destino. Por ultimo suma sus valores absolutos y devuelve esta diferencia en un valor entre 0 y 1.</w:t>
      </w:r>
    </w:p>
    <w:p w14:paraId="7FD98E19" w14:textId="74A848D2" w:rsidR="004E2B1A" w:rsidRDefault="004E2B1A" w:rsidP="004B4D19">
      <w:pPr>
        <w:jc w:val="both"/>
        <w:rPr>
          <w:i/>
          <w:u w:val="single"/>
        </w:rPr>
      </w:pPr>
      <w:r>
        <w:rPr>
          <w:i/>
          <w:u w:val="single"/>
        </w:rPr>
        <w:t>i</w:t>
      </w:r>
      <w:r w:rsidRPr="004E2B1A">
        <w:rPr>
          <w:i/>
          <w:u w:val="single"/>
        </w:rPr>
        <w:t>sPointAround(point,dataOrig,dataDest)</w:t>
      </w:r>
      <w:r>
        <w:rPr>
          <w:i/>
          <w:u w:val="single"/>
        </w:rPr>
        <w:t xml:space="preserve"> </w:t>
      </w:r>
      <w:r w:rsidRPr="004E2B1A">
        <w:rPr>
          <w:i/>
          <w:u w:val="single"/>
        </w:rPr>
        <w:t>@returns {number}</w:t>
      </w:r>
      <w:r>
        <w:rPr>
          <w:i/>
          <w:u w:val="single"/>
        </w:rPr>
        <w:t>:</w:t>
      </w:r>
    </w:p>
    <w:p w14:paraId="3463D327" w14:textId="6A9E3E5A" w:rsidR="004E2B1A" w:rsidRPr="004E2B1A" w:rsidRDefault="004E2B1A" w:rsidP="004B4D19">
      <w:pPr>
        <w:jc w:val="both"/>
      </w:pPr>
      <w:r>
        <w:t>Devuelve la diferencia (usando la función eval)  respecto al punto point (objeto del tipo Point) de dataOrig (estructura getImageData del objeto context) con los puntos de dataDest(estructura getImageData del objeto context) en la misma posición y en los pixeles que rodean esa posición.</w:t>
      </w:r>
    </w:p>
    <w:p w14:paraId="3487BAAA" w14:textId="3EAF1B0F" w:rsidR="004E2B1A" w:rsidRDefault="004E2B1A" w:rsidP="004B4D19">
      <w:pPr>
        <w:jc w:val="both"/>
        <w:rPr>
          <w:i/>
          <w:u w:val="single"/>
        </w:rPr>
      </w:pPr>
      <w:r w:rsidRPr="004E2B1A">
        <w:rPr>
          <w:i/>
          <w:u w:val="single"/>
        </w:rPr>
        <w:t>compareWithCanvas(canvas,x,y)</w:t>
      </w:r>
      <w:r w:rsidRPr="004E2B1A">
        <w:t xml:space="preserve"> </w:t>
      </w:r>
      <w:r w:rsidRPr="004E2B1A">
        <w:rPr>
          <w:i/>
          <w:u w:val="single"/>
        </w:rPr>
        <w:t>@returns {number}</w:t>
      </w:r>
      <w:r>
        <w:rPr>
          <w:i/>
          <w:u w:val="single"/>
        </w:rPr>
        <w:t>:</w:t>
      </w:r>
    </w:p>
    <w:p w14:paraId="7E20782C" w14:textId="7DB75D56" w:rsidR="004E2B1A" w:rsidRDefault="004E2B1A" w:rsidP="004B4D19">
      <w:pPr>
        <w:jc w:val="both"/>
      </w:pPr>
      <w:r>
        <w:lastRenderedPageBreak/>
        <w:t xml:space="preserve">Compara el </w:t>
      </w:r>
      <w:r>
        <w:rPr>
          <w:i/>
        </w:rPr>
        <w:t>Frame</w:t>
      </w:r>
      <w:r>
        <w:t xml:space="preserve"> actual desplazado en la posición x y (valor numérico) respecto a la imagen pintada en un canvas, utilizando la función isPointAround para todos sus puntos, los suma y devuelve este valor en un rango entre 0 y 1.</w:t>
      </w:r>
    </w:p>
    <w:p w14:paraId="27344210" w14:textId="2AAB5D18" w:rsidR="00834259" w:rsidRDefault="00834259" w:rsidP="004B4D19">
      <w:pPr>
        <w:jc w:val="both"/>
        <w:rPr>
          <w:i/>
          <w:u w:val="single"/>
        </w:rPr>
      </w:pPr>
      <w:r w:rsidRPr="00834259">
        <w:rPr>
          <w:i/>
          <w:u w:val="single"/>
        </w:rPr>
        <w:t>compareWithFrame(frameA,frameB,xA,yA,xB,yB) @returns {number}:</w:t>
      </w:r>
    </w:p>
    <w:p w14:paraId="0B1F2336" w14:textId="5B9F74AF" w:rsidR="00834259" w:rsidRDefault="00834259" w:rsidP="004B4D19">
      <w:pPr>
        <w:jc w:val="both"/>
      </w:pPr>
      <w:r>
        <w:t>Compara frameA y frameB (objetos del tipo Frame) desplazados en xA,yA (para el caso del frameA) y xB yB (para el caso de frameB. Utilizando las funciones de evaluar diferencias antes comentadas.</w:t>
      </w:r>
    </w:p>
    <w:p w14:paraId="142AACA2" w14:textId="428C5558" w:rsidR="00AD72C3" w:rsidRDefault="00AD72C3" w:rsidP="004B4D19">
      <w:pPr>
        <w:pStyle w:val="Ttulo4"/>
        <w:jc w:val="both"/>
      </w:pPr>
      <w:r>
        <w:t>Clase Sprite.js</w:t>
      </w:r>
    </w:p>
    <w:p w14:paraId="0F985C86" w14:textId="172F1DBB" w:rsidR="00AD72C3" w:rsidRDefault="00AD72C3" w:rsidP="004B4D19">
      <w:pPr>
        <w:jc w:val="both"/>
      </w:pPr>
      <w:r>
        <w:t xml:space="preserve">Un objeto de esta clase representa el </w:t>
      </w:r>
      <w:r w:rsidRPr="00AD72C3">
        <w:rPr>
          <w:i/>
        </w:rPr>
        <w:t>Sprite</w:t>
      </w:r>
      <w:r>
        <w:rPr>
          <w:i/>
        </w:rPr>
        <w:t>,</w:t>
      </w:r>
      <w:r>
        <w:t xml:space="preserve"> es decir la animación que se quiere realizar.</w:t>
      </w:r>
      <w:r w:rsidR="00834259" w:rsidRPr="00834259">
        <w:t xml:space="preserve"> </w:t>
      </w:r>
      <w:r w:rsidR="00834259">
        <w:t xml:space="preserve">Además esta clase </w:t>
      </w:r>
      <w:r w:rsidR="00834259">
        <w:t xml:space="preserve">también es la encargada de interpolar los </w:t>
      </w:r>
      <w:r w:rsidR="00834259" w:rsidRPr="00D50E54">
        <w:rPr>
          <w:i/>
        </w:rPr>
        <w:t>Frames</w:t>
      </w:r>
      <w:r w:rsidR="00834259">
        <w:t xml:space="preserve"> mediante la función </w:t>
      </w:r>
      <w:r w:rsidR="00834259" w:rsidRPr="00D50E54">
        <w:rPr>
          <w:i/>
        </w:rPr>
        <w:t>interpolateNextFrame</w:t>
      </w:r>
      <w:r w:rsidR="00834259">
        <w:rPr>
          <w:i/>
        </w:rPr>
        <w:t xml:space="preserve"> </w:t>
      </w:r>
      <w:r w:rsidR="00834259">
        <w:t xml:space="preserve">y de calcular los Ms entre </w:t>
      </w:r>
      <w:r w:rsidR="00834259">
        <w:rPr>
          <w:i/>
        </w:rPr>
        <w:t xml:space="preserve">Frame </w:t>
      </w:r>
      <w:r w:rsidR="00834259">
        <w:t xml:space="preserve">y </w:t>
      </w:r>
      <w:r w:rsidR="00834259">
        <w:rPr>
          <w:i/>
        </w:rPr>
        <w:t xml:space="preserve">Frame </w:t>
      </w:r>
      <w:r w:rsidR="00834259" w:rsidRPr="00D50E54">
        <w:t>cuando el usuario selecciona esta opción.</w:t>
      </w:r>
      <w:r w:rsidR="00834259">
        <w:t xml:space="preserve"> Estas funcionalidades se explicaran más detalladamente en sus respectivos apartados.</w:t>
      </w:r>
      <w:r w:rsidR="00834259">
        <w:t xml:space="preserve"> </w:t>
      </w:r>
    </w:p>
    <w:p w14:paraId="6891EE1B" w14:textId="77777777" w:rsidR="00834259" w:rsidRDefault="00834259" w:rsidP="004B4D19">
      <w:pPr>
        <w:pStyle w:val="Ttulo5"/>
        <w:jc w:val="both"/>
      </w:pPr>
      <w:r>
        <w:t>Variables</w:t>
      </w:r>
    </w:p>
    <w:p w14:paraId="416863F7" w14:textId="77777777" w:rsidR="00834259" w:rsidRDefault="0055512A" w:rsidP="004B4D19">
      <w:pPr>
        <w:jc w:val="both"/>
      </w:pPr>
      <w:r w:rsidRPr="0055512A">
        <w:rPr>
          <w:i/>
          <w:u w:val="single"/>
        </w:rPr>
        <w:t>Framelist</w:t>
      </w:r>
      <w:r>
        <w:rPr>
          <w:i/>
          <w:u w:val="single"/>
        </w:rPr>
        <w:t>:</w:t>
      </w:r>
      <w:r w:rsidRPr="0055512A">
        <w:t xml:space="preserve"> </w:t>
      </w:r>
    </w:p>
    <w:p w14:paraId="11E0C0F5" w14:textId="5CCFD29F" w:rsidR="0055512A" w:rsidRDefault="0055512A" w:rsidP="004B4D19">
      <w:pPr>
        <w:jc w:val="both"/>
      </w:pPr>
      <w:r w:rsidRPr="0055512A">
        <w:t xml:space="preserve">Es </w:t>
      </w:r>
      <w:r w:rsidR="00AD72C3">
        <w:t xml:space="preserve">una lista de objetos del tipo </w:t>
      </w:r>
      <w:r w:rsidR="00AD72C3">
        <w:rPr>
          <w:i/>
        </w:rPr>
        <w:t>Frame</w:t>
      </w:r>
      <w:r>
        <w:rPr>
          <w:i/>
        </w:rPr>
        <w:t xml:space="preserve">, </w:t>
      </w:r>
      <w:r>
        <w:t xml:space="preserve">representan los </w:t>
      </w:r>
      <w:r w:rsidRPr="0055512A">
        <w:rPr>
          <w:i/>
        </w:rPr>
        <w:t>Frames</w:t>
      </w:r>
      <w:r>
        <w:t xml:space="preserve"> de la animación</w:t>
      </w:r>
      <w:r w:rsidR="00AD72C3">
        <w:t xml:space="preserve"> </w:t>
      </w:r>
    </w:p>
    <w:p w14:paraId="2BCFFA13" w14:textId="77777777" w:rsidR="00834259" w:rsidRDefault="0055512A" w:rsidP="004B4D19">
      <w:pPr>
        <w:jc w:val="both"/>
      </w:pPr>
      <w:r w:rsidRPr="0055512A">
        <w:rPr>
          <w:i/>
          <w:u w:val="single"/>
        </w:rPr>
        <w:t>Pos</w:t>
      </w:r>
      <w:r>
        <w:rPr>
          <w:i/>
          <w:u w:val="single"/>
        </w:rPr>
        <w:t>:</w:t>
      </w:r>
      <w:r>
        <w:t xml:space="preserve"> </w:t>
      </w:r>
    </w:p>
    <w:p w14:paraId="562C9BD6" w14:textId="64B97C59" w:rsidR="0055512A" w:rsidRDefault="0055512A" w:rsidP="004B4D19">
      <w:pPr>
        <w:jc w:val="both"/>
      </w:pPr>
      <w:r>
        <w:t xml:space="preserve">Es una lista de objetos del tipo </w:t>
      </w:r>
      <w:r w:rsidRPr="0055512A">
        <w:rPr>
          <w:i/>
        </w:rPr>
        <w:t>Point</w:t>
      </w:r>
      <w:r>
        <w:t xml:space="preserve"> que representan el desplazamiento respecto a la visualización del resto de </w:t>
      </w:r>
      <w:r w:rsidRPr="0055512A">
        <w:rPr>
          <w:i/>
        </w:rPr>
        <w:t>Frames</w:t>
      </w:r>
      <w:r>
        <w:t xml:space="preserve"> de la animación. Cada posición de esta lista representa al </w:t>
      </w:r>
      <w:r w:rsidR="007856BB" w:rsidRPr="007856BB">
        <w:rPr>
          <w:i/>
        </w:rPr>
        <w:t>Frame</w:t>
      </w:r>
      <w:r>
        <w:t xml:space="preserve"> de l</w:t>
      </w:r>
      <w:r w:rsidR="007856BB">
        <w:t xml:space="preserve">a misma posición en </w:t>
      </w:r>
      <w:r w:rsidR="007856BB" w:rsidRPr="007856BB">
        <w:rPr>
          <w:i/>
        </w:rPr>
        <w:t>FrameList</w:t>
      </w:r>
      <w:r w:rsidR="007856BB">
        <w:t>.</w:t>
      </w:r>
    </w:p>
    <w:p w14:paraId="3AE44D2E" w14:textId="77777777" w:rsidR="00834259" w:rsidRDefault="0055512A" w:rsidP="004B4D19">
      <w:pPr>
        <w:jc w:val="both"/>
        <w:rPr>
          <w:i/>
        </w:rPr>
      </w:pPr>
      <w:r w:rsidRPr="0055512A">
        <w:rPr>
          <w:i/>
          <w:u w:val="single"/>
        </w:rPr>
        <w:t>TimeMs:</w:t>
      </w:r>
      <w:r>
        <w:rPr>
          <w:i/>
        </w:rPr>
        <w:t xml:space="preserve"> </w:t>
      </w:r>
    </w:p>
    <w:p w14:paraId="2F43C545" w14:textId="6371B84C" w:rsidR="00AD72C3" w:rsidRDefault="0055512A" w:rsidP="004B4D19">
      <w:pPr>
        <w:jc w:val="both"/>
      </w:pPr>
      <w:r>
        <w:t xml:space="preserve">Se trata de una lista de números que representan el tiempo que estará el </w:t>
      </w:r>
      <w:r>
        <w:rPr>
          <w:i/>
        </w:rPr>
        <w:t xml:space="preserve">Frame </w:t>
      </w:r>
      <w:r>
        <w:t>durante la animación.</w:t>
      </w:r>
    </w:p>
    <w:p w14:paraId="1CB82C9B" w14:textId="77777777" w:rsidR="00834259" w:rsidRDefault="007856BB" w:rsidP="004B4D19">
      <w:pPr>
        <w:jc w:val="both"/>
        <w:rPr>
          <w:i/>
        </w:rPr>
      </w:pPr>
      <w:r w:rsidRPr="00321B18">
        <w:rPr>
          <w:i/>
          <w:u w:val="single"/>
        </w:rPr>
        <w:t>maxWidth</w:t>
      </w:r>
      <w:r>
        <w:rPr>
          <w:i/>
        </w:rPr>
        <w:t xml:space="preserve">: </w:t>
      </w:r>
    </w:p>
    <w:p w14:paraId="0A53C7D2" w14:textId="6093E67C" w:rsidR="007856BB" w:rsidRDefault="007856BB" w:rsidP="004B4D19">
      <w:pPr>
        <w:jc w:val="both"/>
        <w:rPr>
          <w:i/>
        </w:rPr>
      </w:pPr>
      <w:r>
        <w:t xml:space="preserve">La máxima amplitud que puede llegar a tener teniendo en cuenta todos sus </w:t>
      </w:r>
      <w:r w:rsidRPr="007856BB">
        <w:rPr>
          <w:i/>
        </w:rPr>
        <w:t>Frames</w:t>
      </w:r>
    </w:p>
    <w:p w14:paraId="24FE1B62" w14:textId="77777777" w:rsidR="00834259" w:rsidRDefault="007856BB" w:rsidP="004B4D19">
      <w:pPr>
        <w:jc w:val="both"/>
        <w:rPr>
          <w:i/>
        </w:rPr>
      </w:pPr>
      <w:r w:rsidRPr="00321B18">
        <w:rPr>
          <w:i/>
          <w:u w:val="single"/>
        </w:rPr>
        <w:t>maxHeight</w:t>
      </w:r>
      <w:r>
        <w:rPr>
          <w:i/>
        </w:rPr>
        <w:t>:</w:t>
      </w:r>
    </w:p>
    <w:p w14:paraId="476809C1" w14:textId="53430B9A" w:rsidR="007856BB" w:rsidRDefault="007856BB" w:rsidP="004B4D19">
      <w:pPr>
        <w:jc w:val="both"/>
      </w:pPr>
      <w:r>
        <w:t xml:space="preserve">La máxima altura que puede llegar a tener teniendo en cuenta todos sus </w:t>
      </w:r>
      <w:r>
        <w:rPr>
          <w:i/>
        </w:rPr>
        <w:t>Frames</w:t>
      </w:r>
    </w:p>
    <w:p w14:paraId="4E21068F" w14:textId="77777777" w:rsidR="00834259" w:rsidRDefault="00321B18" w:rsidP="004B4D19">
      <w:pPr>
        <w:jc w:val="both"/>
        <w:rPr>
          <w:i/>
        </w:rPr>
      </w:pPr>
      <w:r w:rsidRPr="00321B18">
        <w:rPr>
          <w:i/>
          <w:u w:val="single"/>
        </w:rPr>
        <w:t>defaultMs</w:t>
      </w:r>
      <w:r>
        <w:rPr>
          <w:i/>
        </w:rPr>
        <w:t xml:space="preserve">: </w:t>
      </w:r>
    </w:p>
    <w:p w14:paraId="2F522C1E" w14:textId="64058034" w:rsidR="00321B18" w:rsidRDefault="00321B18" w:rsidP="004B4D19">
      <w:pPr>
        <w:jc w:val="both"/>
      </w:pPr>
      <w:r>
        <w:t xml:space="preserve">Es una variable que contiene el valor por defecto que se introducirá en los </w:t>
      </w:r>
      <w:r w:rsidR="00D50E54" w:rsidRPr="00D50E54">
        <w:rPr>
          <w:i/>
        </w:rPr>
        <w:t>Frames</w:t>
      </w:r>
      <w:r>
        <w:t xml:space="preserve"> (en realidad es una constante pero por el funcionamiento de </w:t>
      </w:r>
      <w:r w:rsidR="00D50E54">
        <w:t>JavaScript</w:t>
      </w:r>
      <w:r>
        <w:t xml:space="preserve"> se ha declarado como variable del objeto).</w:t>
      </w:r>
    </w:p>
    <w:p w14:paraId="2F522C1E" w14:textId="64058034" w:rsidR="00321B18" w:rsidRDefault="00321B18" w:rsidP="004B4D19">
      <w:pPr>
        <w:jc w:val="both"/>
      </w:pPr>
      <w:r>
        <w:t>Las variables restantes se dividen en dos bloques, se han declarado dos intervalos para ir haciendo las animaciones sin bloquear el programa. Esto se ha hecho así para simular el funcionamiento de hilos de ejecución (ya que en JavaScript no existen pero sí que existen los timeInterval</w:t>
      </w:r>
      <w:r>
        <w:rPr>
          <w:rStyle w:val="Refdenotaalpie"/>
        </w:rPr>
        <w:footnoteReference w:id="1"/>
      </w:r>
      <w:r>
        <w:t xml:space="preserve">). </w:t>
      </w:r>
    </w:p>
    <w:p w14:paraId="42142614" w14:textId="77777777" w:rsidR="00834259" w:rsidRDefault="00321B18" w:rsidP="004B4D19">
      <w:pPr>
        <w:jc w:val="both"/>
      </w:pPr>
      <w:r w:rsidRPr="00321B18">
        <w:rPr>
          <w:i/>
          <w:u w:val="single"/>
        </w:rPr>
        <w:t>Variables Vista previa Canvas:</w:t>
      </w:r>
      <w:r>
        <w:t xml:space="preserve"> </w:t>
      </w:r>
    </w:p>
    <w:p w14:paraId="3762F045" w14:textId="1A05A948" w:rsidR="00321B18" w:rsidRDefault="00321B18" w:rsidP="004B4D19">
      <w:pPr>
        <w:jc w:val="both"/>
      </w:pPr>
      <w:r>
        <w:lastRenderedPageBreak/>
        <w:t xml:space="preserve">Los objetos para la animación del Canvas se utilizan para animar la vista previa del Sprite seleccionado en el navegador del usuario, contiene las siguientes variables: </w:t>
      </w:r>
    </w:p>
    <w:p w14:paraId="663BE4BA" w14:textId="77777777" w:rsidR="00834259" w:rsidRDefault="00321B18" w:rsidP="004B4D19">
      <w:pPr>
        <w:ind w:left="705"/>
        <w:jc w:val="both"/>
      </w:pPr>
      <w:r w:rsidRPr="00321B18">
        <w:rPr>
          <w:i/>
          <w:u w:val="single"/>
        </w:rPr>
        <w:t>timeInterval</w:t>
      </w:r>
      <w:r>
        <w:t xml:space="preserve">: </w:t>
      </w:r>
    </w:p>
    <w:p w14:paraId="73DD457E" w14:textId="12058938" w:rsidR="00321B18" w:rsidRDefault="00834259" w:rsidP="004B4D19">
      <w:pPr>
        <w:ind w:left="705"/>
        <w:jc w:val="both"/>
      </w:pPr>
      <w:r>
        <w:t>Evento</w:t>
      </w:r>
      <w:r w:rsidR="00321B18">
        <w:t xml:space="preserve"> que interrumpe cada X milisegundos (los indicados en timeMS del anterior </w:t>
      </w:r>
      <w:r w:rsidR="00321B18" w:rsidRPr="00321B18">
        <w:rPr>
          <w:i/>
        </w:rPr>
        <w:t>Frame</w:t>
      </w:r>
      <w:r w:rsidR="00321B18">
        <w:t xml:space="preserve"> para mostrar el siguiente </w:t>
      </w:r>
      <w:r w:rsidR="00321B18">
        <w:rPr>
          <w:i/>
        </w:rPr>
        <w:t>Frame</w:t>
      </w:r>
      <w:r w:rsidR="00321B18">
        <w:t xml:space="preserve">. Este intervalo ejecuta la función </w:t>
      </w:r>
      <w:r w:rsidR="00321B18" w:rsidRPr="00321B18">
        <w:rPr>
          <w:i/>
        </w:rPr>
        <w:t>doPaintAnimation</w:t>
      </w:r>
      <w:r w:rsidR="00321B18">
        <w:t xml:space="preserve"> para ello.</w:t>
      </w:r>
    </w:p>
    <w:p w14:paraId="21BCAD03" w14:textId="77777777" w:rsidR="00834259" w:rsidRDefault="00321B18" w:rsidP="004B4D19">
      <w:pPr>
        <w:ind w:left="705"/>
        <w:jc w:val="both"/>
        <w:rPr>
          <w:i/>
        </w:rPr>
      </w:pPr>
      <w:r w:rsidRPr="00321B18">
        <w:rPr>
          <w:i/>
          <w:u w:val="single"/>
        </w:rPr>
        <w:t>canvasAnimation</w:t>
      </w:r>
      <w:r>
        <w:rPr>
          <w:i/>
        </w:rPr>
        <w:t xml:space="preserve">: </w:t>
      </w:r>
    </w:p>
    <w:p w14:paraId="3347DE26" w14:textId="5E45FE71" w:rsidR="00321B18" w:rsidRDefault="00321B18" w:rsidP="004B4D19">
      <w:pPr>
        <w:ind w:left="705"/>
        <w:jc w:val="both"/>
      </w:pPr>
      <w:r>
        <w:t xml:space="preserve">Es el </w:t>
      </w:r>
      <w:r w:rsidRPr="00321B18">
        <w:rPr>
          <w:i/>
        </w:rPr>
        <w:t>Canvas</w:t>
      </w:r>
      <w:r>
        <w:t xml:space="preserve"> donde la función </w:t>
      </w:r>
      <w:r w:rsidRPr="00321B18">
        <w:rPr>
          <w:i/>
        </w:rPr>
        <w:t>doPaintAnimation</w:t>
      </w:r>
      <w:r>
        <w:rPr>
          <w:i/>
        </w:rPr>
        <w:t xml:space="preserve"> </w:t>
      </w:r>
      <w:r>
        <w:t xml:space="preserve">pintara el </w:t>
      </w:r>
      <w:r>
        <w:rPr>
          <w:i/>
        </w:rPr>
        <w:t>Frame</w:t>
      </w:r>
    </w:p>
    <w:p w14:paraId="3E3F114A" w14:textId="77777777" w:rsidR="00834259" w:rsidRDefault="00321B18" w:rsidP="004B4D19">
      <w:pPr>
        <w:ind w:left="705"/>
        <w:jc w:val="both"/>
        <w:rPr>
          <w:i/>
          <w:u w:val="single"/>
        </w:rPr>
      </w:pPr>
      <w:r w:rsidRPr="00321B18">
        <w:rPr>
          <w:i/>
          <w:u w:val="single"/>
        </w:rPr>
        <w:t>nAnimation</w:t>
      </w:r>
      <w:r>
        <w:rPr>
          <w:i/>
          <w:u w:val="single"/>
        </w:rPr>
        <w:t xml:space="preserve">: </w:t>
      </w:r>
    </w:p>
    <w:p w14:paraId="07B776DD" w14:textId="14870E5D" w:rsidR="00321B18" w:rsidRPr="00321B18" w:rsidRDefault="00321B18" w:rsidP="004B4D19">
      <w:pPr>
        <w:ind w:left="705"/>
        <w:jc w:val="both"/>
      </w:pPr>
      <w:r>
        <w:t xml:space="preserve">Es un contador que indica cual es el </w:t>
      </w:r>
      <w:r>
        <w:rPr>
          <w:i/>
        </w:rPr>
        <w:t>Frame</w:t>
      </w:r>
      <w:r>
        <w:t xml:space="preserve"> que tiene que pintar </w:t>
      </w:r>
      <w:r>
        <w:rPr>
          <w:i/>
        </w:rPr>
        <w:t>doPaintAnimation</w:t>
      </w:r>
    </w:p>
    <w:p w14:paraId="1C3ECE65" w14:textId="77777777" w:rsidR="00834259" w:rsidRDefault="00321B18" w:rsidP="004B4D19">
      <w:pPr>
        <w:jc w:val="both"/>
        <w:rPr>
          <w:i/>
          <w:u w:val="single"/>
        </w:rPr>
      </w:pPr>
      <w:r w:rsidRPr="00321B18">
        <w:rPr>
          <w:i/>
          <w:u w:val="single"/>
        </w:rPr>
        <w:t>Variables Animación GIF:</w:t>
      </w:r>
      <w:r>
        <w:rPr>
          <w:i/>
          <w:u w:val="single"/>
        </w:rPr>
        <w:t xml:space="preserve"> </w:t>
      </w:r>
    </w:p>
    <w:p w14:paraId="66D87D73" w14:textId="4B3BE936" w:rsidR="00321B18" w:rsidRDefault="00321B18" w:rsidP="004B4D19">
      <w:pPr>
        <w:jc w:val="both"/>
      </w:pPr>
      <w:r>
        <w:t xml:space="preserve">De manera similar a como funciona la animación en la vista previa del </w:t>
      </w:r>
      <w:r>
        <w:rPr>
          <w:i/>
        </w:rPr>
        <w:t xml:space="preserve">Canvas </w:t>
      </w:r>
      <w:r>
        <w:t xml:space="preserve">para la exportación se utiliza otro timeInterval. Esto se hace </w:t>
      </w:r>
      <w:r w:rsidR="00D72DEE">
        <w:t>de esta forma</w:t>
      </w:r>
      <w:r>
        <w:t xml:space="preserve"> porque al no existir los hilos, en</w:t>
      </w:r>
      <w:r w:rsidR="00D50E54">
        <w:t xml:space="preserve"> el momento de exportación el programa se bloqueaba durante toda la animación. </w:t>
      </w:r>
    </w:p>
    <w:p w14:paraId="53681EA5" w14:textId="77777777" w:rsidR="00834259" w:rsidRDefault="00D50E54" w:rsidP="004B4D19">
      <w:pPr>
        <w:ind w:left="705"/>
        <w:jc w:val="both"/>
      </w:pPr>
      <w:r>
        <w:rPr>
          <w:i/>
          <w:u w:val="single"/>
        </w:rPr>
        <w:t>timeCanvas</w:t>
      </w:r>
      <w:r w:rsidRPr="00D50E54">
        <w:rPr>
          <w:i/>
          <w:u w:val="single"/>
        </w:rPr>
        <w:t>ToExport</w:t>
      </w:r>
      <w:r>
        <w:t xml:space="preserve">: </w:t>
      </w:r>
    </w:p>
    <w:p w14:paraId="78C420B4" w14:textId="1CEC5BD7" w:rsidR="00D50E54" w:rsidRDefault="00AE20E0" w:rsidP="004B4D19">
      <w:pPr>
        <w:ind w:left="705"/>
        <w:jc w:val="both"/>
      </w:pPr>
      <w:r>
        <w:t>Se</w:t>
      </w:r>
      <w:r w:rsidR="00D50E54">
        <w:t xml:space="preserve"> trata del intervalo que se utiliza para simular un hilo de ejecución. Utiliza la función doPaintExportAnimation para pintar en el </w:t>
      </w:r>
      <w:r w:rsidR="00D50E54" w:rsidRPr="00D50E54">
        <w:rPr>
          <w:i/>
        </w:rPr>
        <w:t>Canvas</w:t>
      </w:r>
    </w:p>
    <w:p w14:paraId="4B20C174" w14:textId="77777777" w:rsidR="00834259" w:rsidRDefault="00D50E54" w:rsidP="004B4D19">
      <w:pPr>
        <w:ind w:left="705"/>
        <w:jc w:val="both"/>
        <w:rPr>
          <w:i/>
          <w:u w:val="single"/>
        </w:rPr>
      </w:pPr>
      <w:r>
        <w:rPr>
          <w:i/>
          <w:u w:val="single"/>
        </w:rPr>
        <w:t xml:space="preserve">canvasTmpExportAnimation: </w:t>
      </w:r>
    </w:p>
    <w:p w14:paraId="5F60479B" w14:textId="42AA5FA6" w:rsidR="00D50E54" w:rsidRDefault="00D50E54" w:rsidP="004B4D19">
      <w:pPr>
        <w:ind w:left="705"/>
        <w:jc w:val="both"/>
      </w:pPr>
      <w:r>
        <w:t xml:space="preserve">Es el </w:t>
      </w:r>
      <w:r>
        <w:rPr>
          <w:i/>
        </w:rPr>
        <w:t>Canvas</w:t>
      </w:r>
      <w:r>
        <w:t xml:space="preserve"> donde la animación se pintara.</w:t>
      </w:r>
    </w:p>
    <w:p w14:paraId="796DF28C" w14:textId="77777777" w:rsidR="00834259" w:rsidRDefault="00D50E54" w:rsidP="004B4D19">
      <w:pPr>
        <w:ind w:left="705"/>
        <w:jc w:val="both"/>
      </w:pPr>
      <w:r>
        <w:rPr>
          <w:i/>
          <w:u w:val="single"/>
        </w:rPr>
        <w:t>nExport:</w:t>
      </w:r>
      <w:r>
        <w:t xml:space="preserve"> </w:t>
      </w:r>
    </w:p>
    <w:p w14:paraId="332DBB88" w14:textId="09FED076" w:rsidR="00D50E54" w:rsidRDefault="00D50E54" w:rsidP="004B4D19">
      <w:pPr>
        <w:ind w:left="705"/>
        <w:jc w:val="both"/>
      </w:pPr>
      <w:r>
        <w:t xml:space="preserve">Es el contador que indica cual es el </w:t>
      </w:r>
      <w:r>
        <w:rPr>
          <w:i/>
        </w:rPr>
        <w:t>Frame</w:t>
      </w:r>
      <w:r>
        <w:t xml:space="preserve"> que tiene que pintar en el momento de la interrupción.</w:t>
      </w:r>
    </w:p>
    <w:p w14:paraId="0F8FEC0D" w14:textId="77777777" w:rsidR="00834259" w:rsidRDefault="00D50E54" w:rsidP="004B4D19">
      <w:pPr>
        <w:ind w:left="705"/>
        <w:jc w:val="both"/>
        <w:rPr>
          <w:i/>
          <w:u w:val="single"/>
        </w:rPr>
      </w:pPr>
      <w:r>
        <w:rPr>
          <w:i/>
          <w:u w:val="single"/>
        </w:rPr>
        <w:t xml:space="preserve">Encoder: </w:t>
      </w:r>
    </w:p>
    <w:p w14:paraId="57E2C277" w14:textId="1F5F7682" w:rsidR="00D50E54" w:rsidRDefault="00D50E54" w:rsidP="004B4D19">
      <w:pPr>
        <w:ind w:left="705"/>
        <w:jc w:val="both"/>
      </w:pPr>
      <w:r>
        <w:t>Es el objeto del tipo jsGIf que se utiliza para realizar la exportación de canvas a GIF.</w:t>
      </w:r>
    </w:p>
    <w:p w14:paraId="2C520D27" w14:textId="77777777" w:rsidR="00834259" w:rsidRDefault="00D50E54" w:rsidP="004B4D19">
      <w:pPr>
        <w:ind w:left="705"/>
        <w:jc w:val="both"/>
      </w:pPr>
      <w:r>
        <w:rPr>
          <w:i/>
          <w:u w:val="single"/>
        </w:rPr>
        <w:t>encoderEnd:</w:t>
      </w:r>
      <w:r>
        <w:t xml:space="preserve"> </w:t>
      </w:r>
    </w:p>
    <w:p w14:paraId="2D583E84" w14:textId="62CF6649" w:rsidR="00D50E54" w:rsidRDefault="00D50E54" w:rsidP="004B4D19">
      <w:pPr>
        <w:ind w:left="705"/>
        <w:jc w:val="both"/>
      </w:pPr>
      <w:r>
        <w:t>Es un boleano de estado que indica el momento que el programa haya recorrido toda la animación para acabar el proceso.</w:t>
      </w:r>
    </w:p>
    <w:p w14:paraId="4993E58C" w14:textId="4AB225DD" w:rsidR="00834259" w:rsidRDefault="00834259" w:rsidP="004B4D19">
      <w:pPr>
        <w:pStyle w:val="Ttulo5"/>
        <w:jc w:val="both"/>
      </w:pPr>
      <w:r>
        <w:t>Funciones</w:t>
      </w:r>
    </w:p>
    <w:p w14:paraId="78EB2BF2" w14:textId="6314F7B7" w:rsidR="00834259" w:rsidRDefault="00834259" w:rsidP="004B4D19">
      <w:pPr>
        <w:jc w:val="both"/>
      </w:pPr>
      <w:r>
        <w:t>La mayoría de estas funciones son de manejo de la estructura y la otra parte son gets y sets.</w:t>
      </w:r>
      <w:r w:rsidR="00A32B1C">
        <w:t xml:space="preserve"> O son poco interesantes de explicar Además están autodocumentadas en el código. Sin embargo se explicara el funcionamiento de las funciones para las animaciones y  como se realiza el cálculo de los milisegundos entre Frame y Frame.</w:t>
      </w:r>
    </w:p>
    <w:p w14:paraId="0CFDFD3C" w14:textId="3AA77791" w:rsidR="00AE20E0" w:rsidRPr="00AE20E0" w:rsidRDefault="00AE20E0" w:rsidP="004B4D19">
      <w:pPr>
        <w:jc w:val="both"/>
      </w:pPr>
      <w:r w:rsidRPr="00AE20E0">
        <w:t>Animación del Canvas de la vista previa</w:t>
      </w:r>
    </w:p>
    <w:p w14:paraId="1DE2111C" w14:textId="4288C43D" w:rsidR="00A32B1C" w:rsidRDefault="00A32B1C" w:rsidP="004B4D19">
      <w:pPr>
        <w:ind w:left="708"/>
        <w:jc w:val="both"/>
      </w:pPr>
      <w:r>
        <w:lastRenderedPageBreak/>
        <w:t>Para las animaciones se utilizan cuatro funciones. Esta</w:t>
      </w:r>
      <w:r w:rsidR="00AE20E0">
        <w:t>s funciones son</w:t>
      </w:r>
      <w:r>
        <w:t xml:space="preserve"> la</w:t>
      </w:r>
      <w:r w:rsidR="00AE20E0">
        <w:t>s</w:t>
      </w:r>
      <w:r>
        <w:t xml:space="preserve"> siguiente</w:t>
      </w:r>
      <w:r w:rsidR="00AE20E0">
        <w:t>s</w:t>
      </w:r>
      <w:r>
        <w:t>:</w:t>
      </w:r>
    </w:p>
    <w:p w14:paraId="45B630F5" w14:textId="77777777" w:rsidR="00A32B1C" w:rsidRDefault="00A32B1C" w:rsidP="004B4D19">
      <w:pPr>
        <w:ind w:left="708"/>
        <w:jc w:val="both"/>
        <w:rPr>
          <w:i/>
          <w:u w:val="single"/>
        </w:rPr>
      </w:pPr>
      <w:r w:rsidRPr="00A32B1C">
        <w:rPr>
          <w:i/>
          <w:u w:val="single"/>
        </w:rPr>
        <w:t>paintAnimation</w:t>
      </w:r>
      <w:r w:rsidRPr="00A32B1C">
        <w:rPr>
          <w:i/>
          <w:u w:val="single"/>
        </w:rPr>
        <w:t>(</w:t>
      </w:r>
      <w:r w:rsidRPr="00A32B1C">
        <w:rPr>
          <w:i/>
          <w:u w:val="single"/>
        </w:rPr>
        <w:t>canvas)</w:t>
      </w:r>
      <w:r w:rsidRPr="00A32B1C">
        <w:rPr>
          <w:i/>
          <w:u w:val="single"/>
        </w:rPr>
        <w:t>:</w:t>
      </w:r>
      <w:r>
        <w:rPr>
          <w:i/>
          <w:u w:val="single"/>
        </w:rPr>
        <w:t xml:space="preserve"> </w:t>
      </w:r>
    </w:p>
    <w:p w14:paraId="23E426A0" w14:textId="7981002A" w:rsidR="00A32B1C" w:rsidRDefault="00A32B1C" w:rsidP="004B4D19">
      <w:pPr>
        <w:ind w:left="708"/>
        <w:jc w:val="both"/>
      </w:pPr>
      <w:r>
        <w:t>Esta función se encarga de comprobar que exista un Frame en su listado de Frames y de inicializar el Canvas donde se pintara la animación (que es el Canvas que se ha pasado por su parámetro). Por ultimo llama a doPaintAnimation.</w:t>
      </w:r>
    </w:p>
    <w:p w14:paraId="64F0514D" w14:textId="77777777" w:rsidR="00A32B1C" w:rsidRDefault="00A32B1C" w:rsidP="004B4D19">
      <w:pPr>
        <w:ind w:left="708"/>
        <w:jc w:val="both"/>
        <w:rPr>
          <w:i/>
          <w:u w:val="single"/>
        </w:rPr>
      </w:pPr>
      <w:r w:rsidRPr="00A32B1C">
        <w:rPr>
          <w:i/>
          <w:u w:val="single"/>
        </w:rPr>
        <w:t>doPaintAnimation</w:t>
      </w:r>
      <w:r>
        <w:rPr>
          <w:i/>
          <w:u w:val="single"/>
        </w:rPr>
        <w:t xml:space="preserve">(): </w:t>
      </w:r>
    </w:p>
    <w:p w14:paraId="1DBDCA7A" w14:textId="726BF586" w:rsidR="00A32B1C" w:rsidRDefault="00A32B1C" w:rsidP="004B4D19">
      <w:pPr>
        <w:ind w:left="708"/>
        <w:jc w:val="both"/>
      </w:pPr>
      <w:r>
        <w:t>Esta función controla cual es el siguiente Frame a pintar en el canvas y se encarga de llamar a la función paintNextFrame para que lo haga. Ademas se autollama mediante un timeout de tantos milisegundos como hayan de pasar en la información introducida en el frame. Esto hace que la ejecución solo pare si se elimina este intervalo.</w:t>
      </w:r>
    </w:p>
    <w:p w14:paraId="0922B3B9" w14:textId="0C056311" w:rsidR="00A32B1C" w:rsidRPr="00AE20E0" w:rsidRDefault="00A32B1C" w:rsidP="004B4D19">
      <w:pPr>
        <w:ind w:left="708"/>
        <w:jc w:val="both"/>
        <w:rPr>
          <w:i/>
          <w:u w:val="single"/>
        </w:rPr>
      </w:pPr>
      <w:r w:rsidRPr="00AE20E0">
        <w:rPr>
          <w:i/>
          <w:u w:val="single"/>
        </w:rPr>
        <w:t>stopAnimation():</w:t>
      </w:r>
    </w:p>
    <w:p w14:paraId="65302F70" w14:textId="1A48B247" w:rsidR="00AE20E0" w:rsidRDefault="00AE20E0" w:rsidP="004B4D19">
      <w:pPr>
        <w:ind w:left="708"/>
        <w:jc w:val="both"/>
      </w:pPr>
      <w:r>
        <w:t>Esta función se encarga de borrar el intervalo definido para que la llamada no se vuelva a ejecutar y la animación pare.</w:t>
      </w:r>
    </w:p>
    <w:p w14:paraId="32B70DDE" w14:textId="5569ECF2" w:rsidR="00A32B1C" w:rsidRPr="00AE20E0" w:rsidRDefault="00AE20E0" w:rsidP="004B4D19">
      <w:pPr>
        <w:ind w:left="708"/>
        <w:jc w:val="both"/>
        <w:rPr>
          <w:i/>
          <w:u w:val="single"/>
        </w:rPr>
      </w:pPr>
      <w:r w:rsidRPr="00AE20E0">
        <w:rPr>
          <w:i/>
          <w:u w:val="single"/>
        </w:rPr>
        <w:t>paintNextFrame(ctx, nFrame, transparency, canvas)</w:t>
      </w:r>
    </w:p>
    <w:p w14:paraId="4F03505A" w14:textId="07F1FF67" w:rsidR="00AE20E0" w:rsidRDefault="00AE20E0" w:rsidP="004B4D19">
      <w:pPr>
        <w:ind w:left="708"/>
        <w:jc w:val="both"/>
      </w:pPr>
      <w:r>
        <w:t xml:space="preserve">Es la función que se utiliza para pintar el </w:t>
      </w:r>
      <w:r w:rsidRPr="00AE20E0">
        <w:rPr>
          <w:i/>
        </w:rPr>
        <w:t>Frame</w:t>
      </w:r>
      <w:r>
        <w:t xml:space="preserve"> nFrame en el </w:t>
      </w:r>
      <w:r w:rsidRPr="00AE20E0">
        <w:rPr>
          <w:i/>
        </w:rPr>
        <w:t>Canvas</w:t>
      </w:r>
      <w:r>
        <w:t xml:space="preserve"> inicializado por ctx. El parámetro transparency se utiliza para pintar las transparencias de ese color en lugar de utilizar el parámetro alfa. Este parámetro, para la animación del canvas no se utiliza y se pasa como null. </w:t>
      </w:r>
    </w:p>
    <w:p w14:paraId="6B4D1A2C" w14:textId="4EC63B3B" w:rsidR="00AE20E0" w:rsidRDefault="00AE20E0" w:rsidP="004B4D19">
      <w:pPr>
        <w:jc w:val="both"/>
      </w:pPr>
      <w:r>
        <w:t>Exportación GIF</w:t>
      </w:r>
    </w:p>
    <w:p w14:paraId="7BDC9E17" w14:textId="049EA9B2" w:rsidR="00AE20E0" w:rsidRDefault="00AE20E0" w:rsidP="004B4D19">
      <w:pPr>
        <w:ind w:left="708"/>
        <w:jc w:val="both"/>
      </w:pPr>
      <w:r>
        <w:t>Para exportar a GIF el proceso es semejante a la animación del canvas, sin embargo se utilizan otros parámetros en el momento de pintar. Esto es asi debido a que el canal alfa no existe en GIF y solo se utiliza un color como alfa. Es por ello que el canvas se ha de pintar con ese color cuando en a imagen el valor de alfa este pintado. A diferencia de la animación de la vista previa, en la exportación solo se pintara una vuelta de la animación. Las funciones que se utilizan para la exportación son las siguientes (ademas de paintNextFrame explicada en la animación de la vista previa con el parámetro transparency inicializado a un color):</w:t>
      </w:r>
    </w:p>
    <w:p w14:paraId="3BDF0337" w14:textId="2A06529D" w:rsidR="00AE20E0" w:rsidRDefault="00AE20E0" w:rsidP="004B4D19">
      <w:pPr>
        <w:ind w:left="708"/>
        <w:jc w:val="both"/>
        <w:rPr>
          <w:i/>
          <w:u w:val="single"/>
        </w:rPr>
      </w:pPr>
      <w:r w:rsidRPr="00AE20E0">
        <w:rPr>
          <w:i/>
          <w:u w:val="single"/>
        </w:rPr>
        <w:t>exportToGif()</w:t>
      </w:r>
      <w:r>
        <w:rPr>
          <w:i/>
          <w:u w:val="single"/>
        </w:rPr>
        <w:t>:</w:t>
      </w:r>
    </w:p>
    <w:p w14:paraId="55E0BED8" w14:textId="6AB3F019" w:rsidR="00AE20E0" w:rsidRPr="00AE20E0" w:rsidRDefault="00AE20E0" w:rsidP="004B4D19">
      <w:pPr>
        <w:ind w:left="708"/>
        <w:jc w:val="both"/>
      </w:pPr>
      <w:r>
        <w:t xml:space="preserve">Igual que </w:t>
      </w:r>
      <w:r w:rsidR="00E674B7">
        <w:t>paintAnimation esta función se encarga de inicializar todos los parámetros que se utilizaran en el proceso y de lanzarlo. A diferencia de paintAnimation el Canvas se crea en esta función. Además también inicializa el objeto JSGIF y le indica el color que usara para las transparencias.</w:t>
      </w:r>
    </w:p>
    <w:p w14:paraId="69A2AFD5" w14:textId="1974F26C" w:rsidR="00AE20E0" w:rsidRDefault="00AE20E0" w:rsidP="004B4D19">
      <w:pPr>
        <w:ind w:left="708"/>
        <w:jc w:val="both"/>
        <w:rPr>
          <w:i/>
          <w:u w:val="single"/>
        </w:rPr>
      </w:pPr>
      <w:r w:rsidRPr="00AE20E0">
        <w:rPr>
          <w:i/>
          <w:u w:val="single"/>
        </w:rPr>
        <w:t>doPaintExportAnimation()</w:t>
      </w:r>
      <w:r w:rsidR="00E674B7">
        <w:rPr>
          <w:i/>
          <w:u w:val="single"/>
        </w:rPr>
        <w:t>:</w:t>
      </w:r>
    </w:p>
    <w:p w14:paraId="140EDE5B" w14:textId="0C477055" w:rsidR="00E674B7" w:rsidRPr="00E674B7" w:rsidRDefault="00E674B7" w:rsidP="004B4D19">
      <w:pPr>
        <w:ind w:left="708"/>
        <w:jc w:val="both"/>
      </w:pPr>
      <w:r>
        <w:t>Esta función se encarga (al igual que doPaintAnimation) de calcular cual es el siguiente frame a pintar y de inicializar el timeout para volverse a llamar. A diferencia de doPaintAnimation, llamara a la función paintNextFrame con un valor de transparency diferente de null. Ademas cuando el vector de Frames haya acabado dejara de ejecutarse.</w:t>
      </w:r>
    </w:p>
    <w:p w14:paraId="42FB9210" w14:textId="2D82606D" w:rsidR="00AE20E0" w:rsidRDefault="00AE20E0" w:rsidP="004B4D19">
      <w:pPr>
        <w:ind w:left="708"/>
        <w:jc w:val="both"/>
        <w:rPr>
          <w:i/>
          <w:u w:val="single"/>
        </w:rPr>
      </w:pPr>
      <w:r w:rsidRPr="00AE20E0">
        <w:rPr>
          <w:i/>
          <w:u w:val="single"/>
        </w:rPr>
        <w:lastRenderedPageBreak/>
        <w:t>stopExportToGif()</w:t>
      </w:r>
      <w:r w:rsidR="00E674B7">
        <w:rPr>
          <w:i/>
          <w:u w:val="single"/>
        </w:rPr>
        <w:t xml:space="preserve">: </w:t>
      </w:r>
    </w:p>
    <w:p w14:paraId="2BAD2C1F" w14:textId="42346B00" w:rsidR="00E674B7" w:rsidRPr="00E674B7" w:rsidRDefault="00E674B7" w:rsidP="004B4D19">
      <w:pPr>
        <w:ind w:left="708"/>
        <w:jc w:val="both"/>
      </w:pPr>
      <w:r>
        <w:t>Función que se utiliza para parar el intervalo definido y parar la exportación.</w:t>
      </w:r>
    </w:p>
    <w:p w14:paraId="0295379A" w14:textId="574C6346" w:rsidR="00AE20E0" w:rsidRDefault="00AE20E0" w:rsidP="004B4D19">
      <w:pPr>
        <w:ind w:left="708"/>
        <w:jc w:val="both"/>
        <w:rPr>
          <w:i/>
          <w:u w:val="single"/>
        </w:rPr>
      </w:pPr>
      <w:r w:rsidRPr="00AE20E0">
        <w:rPr>
          <w:i/>
          <w:u w:val="single"/>
        </w:rPr>
        <w:t>getResultGif()</w:t>
      </w:r>
      <w:r w:rsidR="00E674B7">
        <w:rPr>
          <w:i/>
          <w:u w:val="single"/>
        </w:rPr>
        <w:t>:</w:t>
      </w:r>
    </w:p>
    <w:p w14:paraId="6FF9A56E" w14:textId="6C420387" w:rsidR="00E674B7" w:rsidRDefault="00E674B7" w:rsidP="004B4D19">
      <w:pPr>
        <w:ind w:left="708"/>
        <w:jc w:val="both"/>
      </w:pPr>
      <w:r>
        <w:t xml:space="preserve">Al ser llamada </w:t>
      </w:r>
      <w:r w:rsidR="00E6133B">
        <w:t>esta función devuelve los datos que contienen la información del GIF ya acabado o -1 si el proceso todavía no ha finalizado.</w:t>
      </w:r>
    </w:p>
    <w:p w14:paraId="02895EA3" w14:textId="252395D9" w:rsidR="00834259" w:rsidRDefault="00E6133B" w:rsidP="004B4D19">
      <w:pPr>
        <w:jc w:val="both"/>
      </w:pPr>
      <w:r>
        <w:t>Interpolar Frame</w:t>
      </w:r>
    </w:p>
    <w:p w14:paraId="66CAA31E" w14:textId="77777777" w:rsidR="007E0207" w:rsidRDefault="00E6133B" w:rsidP="004B4D19">
      <w:pPr>
        <w:ind w:left="705"/>
        <w:jc w:val="both"/>
      </w:pPr>
      <w:r>
        <w:t xml:space="preserve">Para esta funcionalidad lo que se hace es </w:t>
      </w:r>
      <w:r w:rsidR="007E0207">
        <w:t xml:space="preserve">insertar un </w:t>
      </w:r>
      <w:r w:rsidR="007E0207" w:rsidRPr="007E0207">
        <w:rPr>
          <w:i/>
        </w:rPr>
        <w:t>Frame</w:t>
      </w:r>
      <w:r w:rsidR="007E0207">
        <w:t xml:space="preserve"> nuevo entre dos </w:t>
      </w:r>
      <w:r w:rsidR="007E0207" w:rsidRPr="007E0207">
        <w:rPr>
          <w:i/>
        </w:rPr>
        <w:t>Frames</w:t>
      </w:r>
      <w:r w:rsidR="007E0207">
        <w:t xml:space="preserve"> ya existentes. Para ello se utiliza una función de interpolación lineal que calcula la diferencia entre dos pixeles (sus colores RGB y el canal alfa) en un punto X. </w:t>
      </w:r>
    </w:p>
    <w:p w14:paraId="6B0AEEF4" w14:textId="4AFFDC92" w:rsidR="00E6133B" w:rsidRDefault="007E0207" w:rsidP="004B4D19">
      <w:pPr>
        <w:ind w:left="705"/>
        <w:jc w:val="both"/>
      </w:pPr>
      <w:r>
        <w:t xml:space="preserve">El valor de tiempo inicial para realizar el cálculo es de 0, el valor final es el tiempo que tarda en mostrar el siguiente </w:t>
      </w:r>
      <w:r w:rsidRPr="007E0207">
        <w:rPr>
          <w:i/>
        </w:rPr>
        <w:t>Frame</w:t>
      </w:r>
      <w:r>
        <w:t xml:space="preserve"> y por último, la imagen interpolada se situara en el tx = (tf - t0)/2. </w:t>
      </w:r>
    </w:p>
    <w:p w14:paraId="2E9A048E" w14:textId="46D1D0FE" w:rsidR="007E0207" w:rsidRDefault="007E0207" w:rsidP="004B4D19">
      <w:pPr>
        <w:ind w:left="705"/>
        <w:jc w:val="both"/>
      </w:pPr>
      <w:r>
        <w:t xml:space="preserve">Para realizar el cálculo correctamente, se pintan los dos </w:t>
      </w:r>
      <w:r w:rsidRPr="007E0207">
        <w:rPr>
          <w:i/>
        </w:rPr>
        <w:t>Frames</w:t>
      </w:r>
      <w:r>
        <w:t xml:space="preserve"> en un </w:t>
      </w:r>
      <w:r w:rsidRPr="007E0207">
        <w:rPr>
          <w:i/>
        </w:rPr>
        <w:t>Canvas</w:t>
      </w:r>
      <w:r>
        <w:rPr>
          <w:i/>
        </w:rPr>
        <w:t xml:space="preserve"> </w:t>
      </w:r>
      <w:r>
        <w:t xml:space="preserve">añadiendo el desplazamiento (la x y la y de su posición en la animación). El nuevo canvas será del tamaño máximo de la altura y amplitud entre los dos </w:t>
      </w:r>
      <w:r w:rsidRPr="007E0207">
        <w:rPr>
          <w:i/>
        </w:rPr>
        <w:t>Frames</w:t>
      </w:r>
      <w:r>
        <w:rPr>
          <w:i/>
        </w:rPr>
        <w:t xml:space="preserve">. </w:t>
      </w:r>
    </w:p>
    <w:p w14:paraId="4FF099BD" w14:textId="2C16A022" w:rsidR="007E0207" w:rsidRDefault="007E0207" w:rsidP="004B4D19">
      <w:pPr>
        <w:ind w:left="705"/>
        <w:jc w:val="both"/>
      </w:pPr>
      <w:r>
        <w:t xml:space="preserve">Por último se cambian los valores de t0 a la mitad (para mantener la misma velocidad en la animación) y se guarda e valor de tx en el vector de </w:t>
      </w:r>
      <w:r w:rsidRPr="007E0207">
        <w:rPr>
          <w:i/>
        </w:rPr>
        <w:t>Frames</w:t>
      </w:r>
      <w:r>
        <w:t xml:space="preserve"> de la animación.</w:t>
      </w:r>
    </w:p>
    <w:p w14:paraId="3AD205FE" w14:textId="5B63FB94" w:rsidR="001075E2" w:rsidRDefault="001075E2" w:rsidP="004B4D19">
      <w:pPr>
        <w:ind w:left="705"/>
        <w:jc w:val="both"/>
      </w:pPr>
      <w:r>
        <w:t>La función que se utiliza para hacer esto es la siguiente:</w:t>
      </w:r>
    </w:p>
    <w:p w14:paraId="027B9DDE" w14:textId="256CC197" w:rsidR="001075E2" w:rsidRDefault="001075E2" w:rsidP="004B4D19">
      <w:pPr>
        <w:ind w:left="705"/>
        <w:jc w:val="both"/>
        <w:rPr>
          <w:i/>
          <w:u w:val="single"/>
        </w:rPr>
      </w:pPr>
      <w:r w:rsidRPr="001075E2">
        <w:rPr>
          <w:i/>
          <w:u w:val="single"/>
        </w:rPr>
        <w:t>interpolateNextFrame(no):</w:t>
      </w:r>
    </w:p>
    <w:p w14:paraId="4F99E79E" w14:textId="5E578485" w:rsidR="00632D9E" w:rsidRPr="00632D9E" w:rsidRDefault="001075E2" w:rsidP="004B4D19">
      <w:pPr>
        <w:ind w:left="705"/>
        <w:jc w:val="both"/>
        <w:rPr>
          <w:i/>
        </w:rPr>
      </w:pPr>
      <w:r>
        <w:t xml:space="preserve">Crea un nuevo Frame interpolando el Frame no con no+1 si este existe o vuelve sin hacer nada si no hay siguiente </w:t>
      </w:r>
      <w:r w:rsidRPr="001075E2">
        <w:rPr>
          <w:i/>
        </w:rPr>
        <w:t>Frame</w:t>
      </w:r>
      <w:r>
        <w:rPr>
          <w:i/>
        </w:rPr>
        <w:t>.</w:t>
      </w:r>
    </w:p>
    <w:p w14:paraId="2C005E04" w14:textId="561D04FB" w:rsidR="00E6133B" w:rsidRDefault="00E6133B" w:rsidP="004B4D19">
      <w:pPr>
        <w:jc w:val="both"/>
      </w:pPr>
      <w:r>
        <w:t xml:space="preserve">Calcular tiempo en ms </w:t>
      </w:r>
      <w:r w:rsidR="001075E2">
        <w:t>automáticamente</w:t>
      </w:r>
    </w:p>
    <w:p w14:paraId="54322361" w14:textId="1FF23206" w:rsidR="00632D9E" w:rsidRDefault="00632D9E" w:rsidP="004B4D19">
      <w:pPr>
        <w:ind w:left="705"/>
        <w:jc w:val="both"/>
      </w:pPr>
      <w:r>
        <w:t xml:space="preserve">Esta funcionalidad utiliza la función </w:t>
      </w:r>
      <w:r w:rsidRPr="00D72DEE">
        <w:rPr>
          <w:i/>
        </w:rPr>
        <w:t>compareWithCanvas</w:t>
      </w:r>
      <w:r>
        <w:t xml:space="preserve"> explicada en el apartado </w:t>
      </w:r>
      <w:r>
        <w:fldChar w:fldCharType="begin"/>
      </w:r>
      <w:r>
        <w:instrText xml:space="preserve"> REF _Ref409472435 \r </w:instrText>
      </w:r>
      <w:r w:rsidR="004B4D19">
        <w:instrText xml:space="preserve"> \* MERGEFORMAT </w:instrText>
      </w:r>
      <w:r>
        <w:fldChar w:fldCharType="separate"/>
      </w:r>
      <w:r>
        <w:t>5.2.1.2.2</w:t>
      </w:r>
      <w:r>
        <w:fldChar w:fldCharType="end"/>
      </w:r>
      <w:r>
        <w:t xml:space="preserve"> </w:t>
      </w:r>
      <w:r>
        <w:tab/>
        <w:t xml:space="preserve">para calcular la diferencia entre el </w:t>
      </w:r>
      <w:r w:rsidRPr="00632D9E">
        <w:rPr>
          <w:i/>
        </w:rPr>
        <w:t>Frame</w:t>
      </w:r>
      <w:r>
        <w:t xml:space="preserve"> n y el </w:t>
      </w:r>
      <w:r w:rsidRPr="00632D9E">
        <w:rPr>
          <w:i/>
        </w:rPr>
        <w:t>Frame</w:t>
      </w:r>
      <w:r>
        <w:rPr>
          <w:i/>
        </w:rPr>
        <w:t xml:space="preserve"> </w:t>
      </w:r>
      <w:r w:rsidRPr="00632D9E">
        <w:t>n+1</w:t>
      </w:r>
      <w:r>
        <w:rPr>
          <w:i/>
        </w:rPr>
        <w:t xml:space="preserve">. </w:t>
      </w:r>
      <w:r>
        <w:t xml:space="preserve">Además si se encuentra con dos </w:t>
      </w:r>
      <w:r w:rsidRPr="00632D9E">
        <w:rPr>
          <w:i/>
        </w:rPr>
        <w:t>Frames</w:t>
      </w:r>
      <w:r>
        <w:t xml:space="preserve"> iguales los eliminara y los tratara como uno solo que dura más tiempo. Por ultimo utilizara una de las dos funciones elegidas como parámetro para darle un valor al tiempo según la diferencia. </w:t>
      </w:r>
      <w:r w:rsidR="0079155E">
        <w:t xml:space="preserve">Esto se ha hecho como parámetro porque según lo que el creador de la animación quiera mostrar, intentara buscar efectos diferentes (por ejemplo mostrar un </w:t>
      </w:r>
      <w:r w:rsidR="0079155E">
        <w:rPr>
          <w:i/>
        </w:rPr>
        <w:t xml:space="preserve">Sprite </w:t>
      </w:r>
      <w:r w:rsidR="0079155E">
        <w:t xml:space="preserve">acelerado, o al contrario mostrarlo por el contrario más pausado). </w:t>
      </w:r>
      <w:r>
        <w:t>A continu</w:t>
      </w:r>
      <w:r w:rsidR="00D72DEE">
        <w:t>ación se explican las funciones:</w:t>
      </w:r>
    </w:p>
    <w:p w14:paraId="6FCB6C74" w14:textId="48560BE9" w:rsidR="00D72DEE" w:rsidRDefault="00D72DEE" w:rsidP="004B4D19">
      <w:pPr>
        <w:ind w:left="705"/>
        <w:jc w:val="both"/>
        <w:rPr>
          <w:i/>
          <w:u w:val="single"/>
        </w:rPr>
      </w:pPr>
      <w:r w:rsidRPr="00D72DEE">
        <w:rPr>
          <w:i/>
          <w:u w:val="single"/>
        </w:rPr>
        <w:t>autoTuneTimeMs(usedFunc)</w:t>
      </w:r>
      <w:r>
        <w:rPr>
          <w:i/>
          <w:u w:val="single"/>
        </w:rPr>
        <w:t>:</w:t>
      </w:r>
    </w:p>
    <w:p w14:paraId="0624AEE4" w14:textId="51A90288" w:rsidR="00D72DEE" w:rsidRPr="00D72DEE" w:rsidRDefault="00D72DEE" w:rsidP="004B4D19">
      <w:pPr>
        <w:ind w:left="705"/>
        <w:jc w:val="both"/>
      </w:pPr>
      <w:r>
        <w:t xml:space="preserve">Esta es la función que itera sobre cada </w:t>
      </w:r>
      <w:r>
        <w:rPr>
          <w:i/>
        </w:rPr>
        <w:t>Frame</w:t>
      </w:r>
      <w:r>
        <w:t xml:space="preserve"> mirando las diferencias entre el </w:t>
      </w:r>
      <w:r>
        <w:rPr>
          <w:i/>
        </w:rPr>
        <w:t xml:space="preserve">Frame </w:t>
      </w:r>
      <w:r>
        <w:t>n y el n + 1. Después llama a la función pasada por el parámetro usedFunc para dar un valor al tiempo.</w:t>
      </w:r>
    </w:p>
    <w:p w14:paraId="57284F57" w14:textId="34439902" w:rsidR="00D72DEE" w:rsidRDefault="00D72DEE" w:rsidP="004B4D19">
      <w:pPr>
        <w:ind w:left="705"/>
        <w:jc w:val="both"/>
        <w:rPr>
          <w:i/>
          <w:u w:val="single"/>
        </w:rPr>
      </w:pPr>
      <w:r w:rsidRPr="00D72DEE">
        <w:rPr>
          <w:i/>
          <w:u w:val="single"/>
        </w:rPr>
        <w:t>autoTuneCalcFastDiffFunc(dif, count)</w:t>
      </w:r>
      <w:r>
        <w:rPr>
          <w:i/>
          <w:u w:val="single"/>
        </w:rPr>
        <w:t>:</w:t>
      </w:r>
    </w:p>
    <w:p w14:paraId="5BD30BA6" w14:textId="3F788105" w:rsidR="00D72DEE" w:rsidRPr="00D72DEE" w:rsidRDefault="00D72DEE" w:rsidP="004B4D19">
      <w:pPr>
        <w:ind w:left="705"/>
        <w:jc w:val="both"/>
      </w:pPr>
      <w:r>
        <w:lastRenderedPageBreak/>
        <w:t xml:space="preserve">Función que </w:t>
      </w:r>
      <w:r w:rsidR="0079155E">
        <w:t xml:space="preserve">calcula el tiempo de un Frame basándose en dif (la diferencia con el siguiente frame) de manera que cuanto más diferente sea un </w:t>
      </w:r>
      <w:r w:rsidR="0079155E" w:rsidRPr="0079155E">
        <w:rPr>
          <w:i/>
        </w:rPr>
        <w:t>Frame</w:t>
      </w:r>
      <w:r w:rsidR="0079155E">
        <w:t xml:space="preserve"> con el siguiente pase más rápido. Count es un parámetro que cuenta el número de veces que ha aparecido el mismo </w:t>
      </w:r>
      <w:r w:rsidR="0079155E">
        <w:rPr>
          <w:i/>
        </w:rPr>
        <w:t>F</w:t>
      </w:r>
      <w:r w:rsidR="0079155E" w:rsidRPr="0079155E">
        <w:rPr>
          <w:i/>
        </w:rPr>
        <w:t>rame</w:t>
      </w:r>
      <w:r w:rsidR="0079155E">
        <w:rPr>
          <w:i/>
        </w:rPr>
        <w:t xml:space="preserve"> </w:t>
      </w:r>
      <w:r w:rsidR="0079155E">
        <w:t>(y se ha eliminado al estar repetido)</w:t>
      </w:r>
    </w:p>
    <w:p w14:paraId="1045D88D" w14:textId="01A9658F" w:rsidR="00D72DEE" w:rsidRDefault="00D72DEE" w:rsidP="004B4D19">
      <w:pPr>
        <w:ind w:left="705"/>
        <w:jc w:val="both"/>
        <w:rPr>
          <w:i/>
          <w:u w:val="single"/>
        </w:rPr>
      </w:pPr>
      <w:r w:rsidRPr="00D72DEE">
        <w:rPr>
          <w:i/>
          <w:u w:val="single"/>
        </w:rPr>
        <w:t>autoTuneCalcSlowDiffFunc(dif, count)</w:t>
      </w:r>
      <w:r w:rsidR="0079155E">
        <w:rPr>
          <w:i/>
          <w:u w:val="single"/>
        </w:rPr>
        <w:t>:</w:t>
      </w:r>
    </w:p>
    <w:p w14:paraId="0CFA8412" w14:textId="4D547483" w:rsidR="0079155E" w:rsidRPr="0079155E" w:rsidRDefault="0079155E" w:rsidP="004B4D19">
      <w:pPr>
        <w:ind w:left="705"/>
        <w:jc w:val="both"/>
      </w:pPr>
      <w:r>
        <w:t xml:space="preserve">Esta función realiza los cálculos necesarios para crear el efecto contrario a </w:t>
      </w:r>
      <w:r w:rsidRPr="0079155E">
        <w:rPr>
          <w:i/>
        </w:rPr>
        <w:t>autoTuneCalcFastDiff</w:t>
      </w:r>
      <w:r>
        <w:t xml:space="preserve">, es decir, que cuanto más diferentes sean dos </w:t>
      </w:r>
      <w:r>
        <w:rPr>
          <w:i/>
        </w:rPr>
        <w:t xml:space="preserve">Frames </w:t>
      </w:r>
      <w:r>
        <w:t>los muestre mas pausados.</w:t>
      </w:r>
    </w:p>
    <w:p w14:paraId="7EAECFD4" w14:textId="77777777" w:rsidR="00632D9E" w:rsidRPr="00632D9E" w:rsidRDefault="00632D9E" w:rsidP="004B4D19">
      <w:pPr>
        <w:ind w:left="705"/>
        <w:jc w:val="both"/>
      </w:pPr>
    </w:p>
    <w:p w14:paraId="54D9CCA2" w14:textId="61A5051E" w:rsidR="00AD72C3" w:rsidRDefault="00AD72C3" w:rsidP="004B4D19">
      <w:pPr>
        <w:pStyle w:val="Ttulo4"/>
        <w:jc w:val="both"/>
      </w:pPr>
      <w:r>
        <w:t>Clase SpriteSheet.js</w:t>
      </w:r>
    </w:p>
    <w:p w14:paraId="4E63BA75" w14:textId="008A3EAA" w:rsidR="00C9083F" w:rsidRDefault="00C9083F" w:rsidP="004B4D19">
      <w:pPr>
        <w:jc w:val="both"/>
      </w:pPr>
      <w:r>
        <w:t xml:space="preserve">Esta clase es la que representa toda la información que guarda el programa. Representa el </w:t>
      </w:r>
      <w:r>
        <w:rPr>
          <w:i/>
        </w:rPr>
        <w:t xml:space="preserve">Sprite Sheet </w:t>
      </w:r>
      <w:r>
        <w:t xml:space="preserve">que finalmente se querrá exportar. Maneja toda la lógica en el momento de crear un </w:t>
      </w:r>
      <w:r>
        <w:rPr>
          <w:i/>
        </w:rPr>
        <w:t>Frame</w:t>
      </w:r>
      <w:r>
        <w:t xml:space="preserve"> o un </w:t>
      </w:r>
      <w:r>
        <w:rPr>
          <w:i/>
        </w:rPr>
        <w:t>Sprite</w:t>
      </w:r>
      <w:r>
        <w:t xml:space="preserve"> (controla que no se repitan, ejecuta sus operaciones, decide que </w:t>
      </w:r>
      <w:r>
        <w:rPr>
          <w:i/>
        </w:rPr>
        <w:t>Sprite</w:t>
      </w:r>
      <w:r>
        <w:t xml:space="preserve"> se ha de pintar en la vista previa (el que el usuario haya seleccionado), guarda información sobre con que </w:t>
      </w:r>
      <w:r>
        <w:rPr>
          <w:i/>
        </w:rPr>
        <w:t xml:space="preserve">Sprite </w:t>
      </w:r>
      <w:r>
        <w:t xml:space="preserve">y con que </w:t>
      </w:r>
      <w:r>
        <w:rPr>
          <w:i/>
        </w:rPr>
        <w:t xml:space="preserve">Frame </w:t>
      </w:r>
      <w:r>
        <w:t>se están trabajando y además es la clase encargada de exportar el PNG y el XML como se explicara más adelante.</w:t>
      </w:r>
    </w:p>
    <w:p w14:paraId="39262251" w14:textId="7FC5DCDC" w:rsidR="00C024F6" w:rsidRDefault="00C024F6" w:rsidP="004B4D19">
      <w:pPr>
        <w:pStyle w:val="Ttulo5"/>
        <w:jc w:val="both"/>
      </w:pPr>
      <w:r>
        <w:t>Variables</w:t>
      </w:r>
    </w:p>
    <w:p w14:paraId="3D79DB75" w14:textId="64B6EA57" w:rsidR="00C9083F" w:rsidRDefault="00C024F6" w:rsidP="004B4D19">
      <w:pPr>
        <w:jc w:val="both"/>
      </w:pPr>
      <w:r>
        <w:t xml:space="preserve">La clase SpriteSheet.js </w:t>
      </w:r>
      <w:r w:rsidR="00C9083F">
        <w:t>Consta de las siguientes variables:</w:t>
      </w:r>
    </w:p>
    <w:p w14:paraId="19D142D7" w14:textId="4DC05698" w:rsidR="00C9083F" w:rsidRDefault="00C9083F" w:rsidP="004B4D19">
      <w:pPr>
        <w:jc w:val="both"/>
      </w:pPr>
      <w:r>
        <w:rPr>
          <w:i/>
          <w:u w:val="single"/>
        </w:rPr>
        <w:t>s</w:t>
      </w:r>
      <w:r w:rsidRPr="00C9083F">
        <w:rPr>
          <w:i/>
          <w:u w:val="single"/>
        </w:rPr>
        <w:t>priteList</w:t>
      </w:r>
      <w:r>
        <w:rPr>
          <w:i/>
          <w:u w:val="single"/>
        </w:rPr>
        <w:t xml:space="preserve">: </w:t>
      </w:r>
      <w:r>
        <w:t xml:space="preserve">Es una lista donde se guarda cada </w:t>
      </w:r>
      <w:r>
        <w:rPr>
          <w:i/>
        </w:rPr>
        <w:t>Sprite</w:t>
      </w:r>
      <w:r>
        <w:t xml:space="preserve"> que contendrá la </w:t>
      </w:r>
      <w:r>
        <w:rPr>
          <w:i/>
        </w:rPr>
        <w:t>Sprite Sheet</w:t>
      </w:r>
      <w:r>
        <w:t>.</w:t>
      </w:r>
    </w:p>
    <w:p w14:paraId="6655C358" w14:textId="77777777" w:rsidR="00A01509" w:rsidRDefault="00A01509" w:rsidP="004B4D19">
      <w:pPr>
        <w:jc w:val="both"/>
        <w:rPr>
          <w:i/>
          <w:u w:val="single"/>
          <w:lang w:eastAsia="es-ES"/>
        </w:rPr>
      </w:pPr>
      <w:r w:rsidRPr="00A01509">
        <w:rPr>
          <w:bCs/>
          <w:i/>
          <w:u w:val="single"/>
          <w:lang w:eastAsia="es-ES"/>
        </w:rPr>
        <w:t>wMax</w:t>
      </w:r>
      <w:r>
        <w:rPr>
          <w:bCs/>
          <w:i/>
          <w:u w:val="single"/>
          <w:lang w:eastAsia="es-ES"/>
        </w:rPr>
        <w:t xml:space="preserve">: </w:t>
      </w:r>
      <w:r>
        <w:rPr>
          <w:bCs/>
          <w:lang w:eastAsia="es-ES"/>
        </w:rPr>
        <w:t xml:space="preserve">En esta variable se guarda el valor de la amplitud del Frame más amplio de todo el </w:t>
      </w:r>
      <w:r>
        <w:rPr>
          <w:bCs/>
          <w:i/>
          <w:lang w:eastAsia="es-ES"/>
        </w:rPr>
        <w:t>Sprite Sheet.</w:t>
      </w:r>
    </w:p>
    <w:p w14:paraId="2F91358C" w14:textId="0333F292" w:rsidR="00A01509" w:rsidRDefault="00A01509" w:rsidP="004B4D19">
      <w:pPr>
        <w:jc w:val="both"/>
        <w:rPr>
          <w:i/>
          <w:u w:val="single"/>
          <w:lang w:eastAsia="es-ES"/>
        </w:rPr>
      </w:pPr>
      <w:r w:rsidRPr="00A01509">
        <w:rPr>
          <w:bCs/>
          <w:i/>
          <w:u w:val="single"/>
          <w:lang w:eastAsia="es-ES"/>
        </w:rPr>
        <w:t>hMax</w:t>
      </w:r>
      <w:r>
        <w:rPr>
          <w:bCs/>
          <w:i/>
          <w:u w:val="single"/>
          <w:lang w:eastAsia="es-ES"/>
        </w:rPr>
        <w:t xml:space="preserve">: </w:t>
      </w:r>
      <w:r>
        <w:rPr>
          <w:bCs/>
          <w:lang w:eastAsia="es-ES"/>
        </w:rPr>
        <w:t xml:space="preserve">En esta variable se guarda el valor de la altura del </w:t>
      </w:r>
      <w:r>
        <w:rPr>
          <w:bCs/>
          <w:i/>
          <w:lang w:eastAsia="es-ES"/>
        </w:rPr>
        <w:t xml:space="preserve">Frame </w:t>
      </w:r>
      <w:r>
        <w:rPr>
          <w:bCs/>
          <w:lang w:eastAsia="es-ES"/>
        </w:rPr>
        <w:t xml:space="preserve">más alto de todo el </w:t>
      </w:r>
      <w:r>
        <w:rPr>
          <w:bCs/>
          <w:i/>
          <w:lang w:eastAsia="es-ES"/>
        </w:rPr>
        <w:t>Sprite Sheet.</w:t>
      </w:r>
    </w:p>
    <w:p w14:paraId="7A50766B" w14:textId="70C00AD5" w:rsidR="00A01509" w:rsidRDefault="00A01509" w:rsidP="004B4D19">
      <w:pPr>
        <w:jc w:val="both"/>
        <w:rPr>
          <w:i/>
          <w:u w:val="single"/>
          <w:lang w:eastAsia="es-ES"/>
        </w:rPr>
      </w:pPr>
      <w:r w:rsidRPr="00A01509">
        <w:rPr>
          <w:i/>
          <w:u w:val="single"/>
          <w:lang w:eastAsia="es-ES"/>
        </w:rPr>
        <w:t>o</w:t>
      </w:r>
      <w:r w:rsidRPr="00A01509">
        <w:rPr>
          <w:bCs/>
          <w:i/>
          <w:u w:val="single"/>
          <w:lang w:eastAsia="es-ES"/>
        </w:rPr>
        <w:t>ldAnimation</w:t>
      </w:r>
      <w:r>
        <w:rPr>
          <w:bCs/>
          <w:lang w:eastAsia="es-ES"/>
        </w:rPr>
        <w:t xml:space="preserve">: Esta variable contiene un identificador de cuál era el </w:t>
      </w:r>
      <w:r w:rsidRPr="00A01509">
        <w:rPr>
          <w:bCs/>
          <w:i/>
          <w:lang w:eastAsia="es-ES"/>
        </w:rPr>
        <w:t>Sprite</w:t>
      </w:r>
      <w:r>
        <w:rPr>
          <w:bCs/>
          <w:lang w:eastAsia="es-ES"/>
        </w:rPr>
        <w:t xml:space="preserve"> que se estaba usando en la animación de la vista previa por si se necesita enviar una señal de parar para poner otro </w:t>
      </w:r>
      <w:r w:rsidRPr="00A01509">
        <w:rPr>
          <w:bCs/>
          <w:i/>
          <w:lang w:eastAsia="es-ES"/>
        </w:rPr>
        <w:t>Sprite</w:t>
      </w:r>
      <w:r>
        <w:rPr>
          <w:bCs/>
          <w:lang w:eastAsia="es-ES"/>
        </w:rPr>
        <w:t xml:space="preserve"> en la vista previa.</w:t>
      </w:r>
    </w:p>
    <w:p w14:paraId="2D0D0808" w14:textId="7BDBDEFA" w:rsidR="00A01509" w:rsidRDefault="00A01509" w:rsidP="004B4D19">
      <w:pPr>
        <w:jc w:val="both"/>
        <w:rPr>
          <w:i/>
          <w:u w:val="single"/>
          <w:lang w:eastAsia="es-ES"/>
        </w:rPr>
      </w:pPr>
      <w:r w:rsidRPr="00A01509">
        <w:rPr>
          <w:bCs/>
          <w:i/>
          <w:u w:val="single"/>
          <w:lang w:eastAsia="es-ES"/>
        </w:rPr>
        <w:t>frameSelected</w:t>
      </w:r>
      <w:r>
        <w:rPr>
          <w:bCs/>
          <w:lang w:eastAsia="es-ES"/>
        </w:rPr>
        <w:t xml:space="preserve">: Esta variable guarda que </w:t>
      </w:r>
      <w:r>
        <w:rPr>
          <w:bCs/>
          <w:i/>
          <w:lang w:eastAsia="es-ES"/>
        </w:rPr>
        <w:t xml:space="preserve">Frame </w:t>
      </w:r>
      <w:r>
        <w:rPr>
          <w:bCs/>
          <w:lang w:eastAsia="es-ES"/>
        </w:rPr>
        <w:t>es el que hay seleccionado.</w:t>
      </w:r>
    </w:p>
    <w:p w14:paraId="7702E8EF" w14:textId="7A15AEC6" w:rsidR="00A01509" w:rsidRPr="00A01509" w:rsidRDefault="00A01509" w:rsidP="004B4D19">
      <w:pPr>
        <w:jc w:val="both"/>
        <w:rPr>
          <w:bCs/>
          <w:lang w:eastAsia="es-ES"/>
        </w:rPr>
      </w:pPr>
      <w:r w:rsidRPr="00A01509">
        <w:rPr>
          <w:bCs/>
          <w:i/>
          <w:u w:val="single"/>
          <w:lang w:eastAsia="es-ES"/>
        </w:rPr>
        <w:t>spriteSelected</w:t>
      </w:r>
      <w:r>
        <w:rPr>
          <w:bCs/>
          <w:i/>
          <w:u w:val="single"/>
          <w:lang w:eastAsia="es-ES"/>
        </w:rPr>
        <w:t>:</w:t>
      </w:r>
      <w:r>
        <w:rPr>
          <w:bCs/>
          <w:lang w:eastAsia="es-ES"/>
        </w:rPr>
        <w:t xml:space="preserve"> Esta variable guarda cual es el </w:t>
      </w:r>
      <w:r>
        <w:rPr>
          <w:bCs/>
          <w:i/>
          <w:lang w:eastAsia="es-ES"/>
        </w:rPr>
        <w:t>Sprite</w:t>
      </w:r>
      <w:r>
        <w:rPr>
          <w:bCs/>
          <w:lang w:eastAsia="es-ES"/>
        </w:rPr>
        <w:t xml:space="preserve"> que hay seleccionado.</w:t>
      </w:r>
    </w:p>
    <w:p w14:paraId="18B925F5" w14:textId="45AF10DC" w:rsidR="00C9083F" w:rsidRDefault="00C9083F" w:rsidP="004B4D19">
      <w:pPr>
        <w:jc w:val="both"/>
        <w:rPr>
          <w:lang w:eastAsia="es-ES"/>
        </w:rPr>
      </w:pPr>
      <w:r>
        <w:rPr>
          <w:i/>
          <w:u w:val="single"/>
          <w:lang w:eastAsia="es-ES"/>
        </w:rPr>
        <w:t>f</w:t>
      </w:r>
      <w:r w:rsidRPr="00C9083F">
        <w:rPr>
          <w:i/>
          <w:u w:val="single"/>
          <w:lang w:eastAsia="es-ES"/>
        </w:rPr>
        <w:t>rameMetaData</w:t>
      </w:r>
      <w:r>
        <w:rPr>
          <w:i/>
          <w:u w:val="single"/>
          <w:lang w:eastAsia="es-ES"/>
        </w:rPr>
        <w:t>:</w:t>
      </w:r>
      <w:r>
        <w:rPr>
          <w:lang w:eastAsia="es-ES"/>
        </w:rPr>
        <w:t xml:space="preserve"> Se trata de una lista en la que cada posición contiene una estructura sobre cómo se situara cada </w:t>
      </w:r>
      <w:r>
        <w:rPr>
          <w:i/>
          <w:lang w:eastAsia="es-ES"/>
        </w:rPr>
        <w:t xml:space="preserve">Frame </w:t>
      </w:r>
      <w:r>
        <w:rPr>
          <w:lang w:eastAsia="es-ES"/>
        </w:rPr>
        <w:t>en el momento de hacer la exportación. Esta estructura contiene la siguiente información:</w:t>
      </w:r>
    </w:p>
    <w:p w14:paraId="08667960" w14:textId="51FC1214" w:rsidR="00C9083F" w:rsidRPr="00C9083F" w:rsidRDefault="00C9083F" w:rsidP="004B4D19">
      <w:pPr>
        <w:ind w:firstLine="708"/>
        <w:jc w:val="both"/>
        <w:rPr>
          <w:lang w:eastAsia="es-ES"/>
        </w:rPr>
      </w:pPr>
      <w:r w:rsidRPr="00C9083F">
        <w:rPr>
          <w:i/>
          <w:u w:val="single"/>
          <w:lang w:eastAsia="es-ES"/>
        </w:rPr>
        <w:t>IndexSprite</w:t>
      </w:r>
      <w:r>
        <w:rPr>
          <w:i/>
          <w:u w:val="single"/>
          <w:lang w:eastAsia="es-ES"/>
        </w:rPr>
        <w:t xml:space="preserve">: </w:t>
      </w:r>
      <w:r>
        <w:rPr>
          <w:lang w:eastAsia="es-ES"/>
        </w:rPr>
        <w:t xml:space="preserve">Es la posición del vector </w:t>
      </w:r>
      <w:r>
        <w:rPr>
          <w:i/>
          <w:lang w:eastAsia="es-ES"/>
        </w:rPr>
        <w:t>SpriteList</w:t>
      </w:r>
      <w:r>
        <w:rPr>
          <w:lang w:eastAsia="es-ES"/>
        </w:rPr>
        <w:t xml:space="preserve"> en la cual está situado el </w:t>
      </w:r>
      <w:r>
        <w:rPr>
          <w:i/>
          <w:lang w:eastAsia="es-ES"/>
        </w:rPr>
        <w:t xml:space="preserve">Frame </w:t>
      </w:r>
      <w:r w:rsidRPr="00C9083F">
        <w:rPr>
          <w:lang w:eastAsia="es-ES"/>
        </w:rPr>
        <w:t>actual</w:t>
      </w:r>
    </w:p>
    <w:p w14:paraId="7E6CDF78" w14:textId="39B7C4D8" w:rsidR="00C9083F" w:rsidRPr="00C9083F" w:rsidRDefault="00C9083F" w:rsidP="004B4D19">
      <w:pPr>
        <w:ind w:left="708"/>
        <w:jc w:val="both"/>
        <w:rPr>
          <w:lang w:eastAsia="es-ES"/>
        </w:rPr>
      </w:pPr>
      <w:r w:rsidRPr="00C9083F">
        <w:rPr>
          <w:i/>
          <w:u w:val="single"/>
          <w:lang w:eastAsia="es-ES"/>
        </w:rPr>
        <w:t>IndexFrame</w:t>
      </w:r>
      <w:r>
        <w:rPr>
          <w:i/>
          <w:u w:val="single"/>
          <w:lang w:eastAsia="es-ES"/>
        </w:rPr>
        <w:t xml:space="preserve">: </w:t>
      </w:r>
      <w:r>
        <w:rPr>
          <w:lang w:eastAsia="es-ES"/>
        </w:rPr>
        <w:t xml:space="preserve">Es el número del </w:t>
      </w:r>
      <w:r>
        <w:rPr>
          <w:i/>
          <w:lang w:eastAsia="es-ES"/>
        </w:rPr>
        <w:t>Frame</w:t>
      </w:r>
      <w:r>
        <w:rPr>
          <w:lang w:eastAsia="es-ES"/>
        </w:rPr>
        <w:t xml:space="preserve"> de la animación del </w:t>
      </w:r>
      <w:r>
        <w:rPr>
          <w:i/>
          <w:lang w:eastAsia="es-ES"/>
        </w:rPr>
        <w:t xml:space="preserve">Sprite IndexSprite </w:t>
      </w:r>
      <w:r>
        <w:rPr>
          <w:lang w:eastAsia="es-ES"/>
        </w:rPr>
        <w:t>sobre el cual se está guardando la información</w:t>
      </w:r>
    </w:p>
    <w:p w14:paraId="13F4E80C" w14:textId="7BEBCCCB" w:rsidR="00C9083F" w:rsidRPr="00C9083F" w:rsidRDefault="00C9083F" w:rsidP="004B4D19">
      <w:pPr>
        <w:ind w:firstLine="708"/>
        <w:jc w:val="both"/>
        <w:rPr>
          <w:i/>
          <w:lang w:eastAsia="es-ES"/>
        </w:rPr>
      </w:pPr>
      <w:r w:rsidRPr="00C9083F">
        <w:rPr>
          <w:i/>
          <w:u w:val="single"/>
          <w:lang w:eastAsia="es-ES"/>
        </w:rPr>
        <w:t>Pos</w:t>
      </w:r>
      <w:r>
        <w:rPr>
          <w:i/>
          <w:u w:val="single"/>
          <w:lang w:eastAsia="es-ES"/>
        </w:rPr>
        <w:t>:</w:t>
      </w:r>
      <w:r w:rsidRPr="00A01509">
        <w:rPr>
          <w:lang w:eastAsia="es-ES"/>
        </w:rPr>
        <w:t xml:space="preserve"> </w:t>
      </w:r>
      <w:r>
        <w:rPr>
          <w:lang w:eastAsia="es-ES"/>
        </w:rPr>
        <w:t xml:space="preserve">Es una variable del tipo </w:t>
      </w:r>
      <w:r w:rsidRPr="00C9083F">
        <w:rPr>
          <w:i/>
          <w:lang w:eastAsia="es-ES"/>
        </w:rPr>
        <w:t>Point</w:t>
      </w:r>
      <w:r>
        <w:rPr>
          <w:i/>
          <w:lang w:eastAsia="es-ES"/>
        </w:rPr>
        <w:t xml:space="preserve"> </w:t>
      </w:r>
      <w:r>
        <w:rPr>
          <w:lang w:eastAsia="es-ES"/>
        </w:rPr>
        <w:t xml:space="preserve">que indica donde se posicionara el </w:t>
      </w:r>
      <w:r>
        <w:rPr>
          <w:i/>
          <w:lang w:eastAsia="es-ES"/>
        </w:rPr>
        <w:t>Frame</w:t>
      </w:r>
    </w:p>
    <w:p w14:paraId="2CB16251" w14:textId="55CA3EC4" w:rsidR="00C9083F" w:rsidRPr="00C9083F" w:rsidRDefault="00C9083F" w:rsidP="004B4D19">
      <w:pPr>
        <w:ind w:firstLine="708"/>
        <w:jc w:val="both"/>
        <w:rPr>
          <w:lang w:eastAsia="es-ES"/>
        </w:rPr>
      </w:pPr>
      <w:r w:rsidRPr="00C9083F">
        <w:rPr>
          <w:i/>
          <w:u w:val="single"/>
          <w:lang w:eastAsia="es-ES"/>
        </w:rPr>
        <w:t>Width</w:t>
      </w:r>
      <w:r>
        <w:rPr>
          <w:i/>
          <w:u w:val="single"/>
          <w:lang w:eastAsia="es-ES"/>
        </w:rPr>
        <w:t>:</w:t>
      </w:r>
      <w:r w:rsidRPr="00A01509">
        <w:rPr>
          <w:lang w:eastAsia="es-ES"/>
        </w:rPr>
        <w:t xml:space="preserve"> </w:t>
      </w:r>
      <w:r>
        <w:rPr>
          <w:lang w:eastAsia="es-ES"/>
        </w:rPr>
        <w:t xml:space="preserve">Variable que contiene la amplitud que ocupa el </w:t>
      </w:r>
      <w:r w:rsidRPr="00C9083F">
        <w:rPr>
          <w:i/>
          <w:lang w:eastAsia="es-ES"/>
        </w:rPr>
        <w:t>Frame</w:t>
      </w:r>
      <w:r w:rsidRPr="00C9083F">
        <w:rPr>
          <w:lang w:eastAsia="es-ES"/>
        </w:rPr>
        <w:t xml:space="preserve"> </w:t>
      </w:r>
      <w:r>
        <w:rPr>
          <w:lang w:eastAsia="es-ES"/>
        </w:rPr>
        <w:t xml:space="preserve">en la </w:t>
      </w:r>
      <w:r>
        <w:rPr>
          <w:i/>
          <w:lang w:eastAsia="es-ES"/>
        </w:rPr>
        <w:t>Sprite Sheet</w:t>
      </w:r>
    </w:p>
    <w:p w14:paraId="11304A13" w14:textId="40E9179E" w:rsidR="00A01509" w:rsidRDefault="00C9083F" w:rsidP="004B4D19">
      <w:pPr>
        <w:ind w:firstLine="708"/>
        <w:jc w:val="both"/>
      </w:pPr>
      <w:r w:rsidRPr="00C9083F">
        <w:rPr>
          <w:i/>
          <w:u w:val="single"/>
          <w:lang w:eastAsia="es-ES"/>
        </w:rPr>
        <w:lastRenderedPageBreak/>
        <w:t>Height</w:t>
      </w:r>
      <w:r>
        <w:rPr>
          <w:i/>
          <w:u w:val="single"/>
          <w:lang w:eastAsia="es-ES"/>
        </w:rPr>
        <w:t xml:space="preserve">: </w:t>
      </w:r>
      <w:r>
        <w:rPr>
          <w:lang w:eastAsia="es-ES"/>
        </w:rPr>
        <w:t xml:space="preserve">Variable que contiene la altura que ocupara el </w:t>
      </w:r>
      <w:r>
        <w:rPr>
          <w:i/>
          <w:lang w:eastAsia="es-ES"/>
        </w:rPr>
        <w:t>Frame</w:t>
      </w:r>
      <w:r>
        <w:rPr>
          <w:lang w:eastAsia="es-ES"/>
        </w:rPr>
        <w:t xml:space="preserve"> en la </w:t>
      </w:r>
      <w:r>
        <w:rPr>
          <w:i/>
          <w:lang w:eastAsia="es-ES"/>
        </w:rPr>
        <w:t>Sprite Sheet</w:t>
      </w:r>
    </w:p>
    <w:p w14:paraId="099554F6" w14:textId="77777777" w:rsidR="00C024F6" w:rsidRDefault="00C024F6" w:rsidP="004B4D19">
      <w:pPr>
        <w:pStyle w:val="Ttulo5"/>
        <w:jc w:val="both"/>
      </w:pPr>
      <w:r>
        <w:t>Funciones</w:t>
      </w:r>
    </w:p>
    <w:p w14:paraId="18302202" w14:textId="418333B2" w:rsidR="00C024F6" w:rsidRDefault="00C024F6" w:rsidP="004B4D19">
      <w:pPr>
        <w:jc w:val="both"/>
      </w:pPr>
      <w:r>
        <w:t xml:space="preserve">Como funcionalidades interesantes de esta clase existen las funciones que crean el </w:t>
      </w:r>
      <w:r w:rsidRPr="00C024F6">
        <w:rPr>
          <w:i/>
        </w:rPr>
        <w:t>Sprite Sheet</w:t>
      </w:r>
      <w:r>
        <w:rPr>
          <w:i/>
        </w:rPr>
        <w:t xml:space="preserve"> </w:t>
      </w:r>
      <w:r>
        <w:t xml:space="preserve">y su </w:t>
      </w:r>
      <w:r>
        <w:rPr>
          <w:i/>
        </w:rPr>
        <w:t>Meta Data</w:t>
      </w:r>
      <w:r>
        <w:t>.</w:t>
      </w:r>
      <w:r w:rsidR="00547D74">
        <w:t xml:space="preserve"> Se ha demostrado que el algoritmo de ordenar elementos de distintos tamaños en un área infinita de manera óptima es un algoritmo NP-HARD. Se podría llegar a una solución óptima utilizando un algoritmo de backtracking hasta recorrer todos los estados posibles. Sin embargo esto ocuparía un tiempo que no es admisible para el uso de una aplicación web. Así que se han intentado varias soluciones hasta encontrar alguna que sea una aproximación que de un resultado aceptable.</w:t>
      </w:r>
    </w:p>
    <w:p w14:paraId="125A4FBD" w14:textId="138E5B96" w:rsidR="00C024F6" w:rsidRDefault="00C024F6" w:rsidP="004B4D19">
      <w:pPr>
        <w:jc w:val="both"/>
        <w:rPr>
          <w:i/>
          <w:u w:val="single"/>
        </w:rPr>
      </w:pPr>
      <w:r w:rsidRPr="00D35368">
        <w:rPr>
          <w:i/>
          <w:u w:val="single"/>
        </w:rPr>
        <w:t>getSpriteSheet()@returns {HTMLElement}</w:t>
      </w:r>
      <w:r w:rsidR="00D35368">
        <w:rPr>
          <w:i/>
          <w:u w:val="single"/>
        </w:rPr>
        <w:t>:</w:t>
      </w:r>
    </w:p>
    <w:p w14:paraId="1CE18A96" w14:textId="1FF8188F" w:rsidR="00D35368" w:rsidRPr="00D35368" w:rsidRDefault="00D35368" w:rsidP="004B4D19">
      <w:pPr>
        <w:jc w:val="both"/>
      </w:pPr>
      <w:r>
        <w:t xml:space="preserve">Esta función devuelve un canvas de todos los </w:t>
      </w:r>
      <w:r w:rsidRPr="00D35368">
        <w:rPr>
          <w:i/>
        </w:rPr>
        <w:t>Frames</w:t>
      </w:r>
      <w:r>
        <w:t xml:space="preserve"> organizados según la función utilizada en organizeFunction.</w:t>
      </w:r>
    </w:p>
    <w:p w14:paraId="6B16FBF0" w14:textId="666F2EE9" w:rsidR="00D35368" w:rsidRDefault="00D35368" w:rsidP="004B4D19">
      <w:pPr>
        <w:jc w:val="both"/>
        <w:rPr>
          <w:i/>
          <w:u w:val="single"/>
        </w:rPr>
      </w:pPr>
      <w:r w:rsidRPr="00D35368">
        <w:rPr>
          <w:i/>
          <w:u w:val="single"/>
        </w:rPr>
        <w:t>getClanLibXML()@return{String}</w:t>
      </w:r>
      <w:r>
        <w:rPr>
          <w:i/>
          <w:u w:val="single"/>
        </w:rPr>
        <w:t>:</w:t>
      </w:r>
    </w:p>
    <w:p w14:paraId="02753B43" w14:textId="4EC54783" w:rsidR="00D35368" w:rsidRPr="00D35368" w:rsidRDefault="00D35368" w:rsidP="004B4D19">
      <w:pPr>
        <w:jc w:val="both"/>
      </w:pPr>
      <w:r>
        <w:t xml:space="preserve">Esta función devuelve el texto que representa el archivo XML para la librería </w:t>
      </w:r>
      <w:r w:rsidRPr="00D35368">
        <w:rPr>
          <w:i/>
        </w:rPr>
        <w:t>ClanLib</w:t>
      </w:r>
      <w:r>
        <w:t xml:space="preserve"> con toda la información de en qué posición se encuentra cada </w:t>
      </w:r>
      <w:r>
        <w:rPr>
          <w:i/>
        </w:rPr>
        <w:t xml:space="preserve">Frame </w:t>
      </w:r>
      <w:r>
        <w:t xml:space="preserve">de cada </w:t>
      </w:r>
      <w:r>
        <w:rPr>
          <w:i/>
        </w:rPr>
        <w:t>Sprite</w:t>
      </w:r>
      <w:r>
        <w:t xml:space="preserve"> dentro de la </w:t>
      </w:r>
      <w:r>
        <w:rPr>
          <w:i/>
        </w:rPr>
        <w:t xml:space="preserve">Sprite Sheet </w:t>
      </w:r>
      <w:r>
        <w:t xml:space="preserve">organizada según la función organizeFunction. </w:t>
      </w:r>
    </w:p>
    <w:p w14:paraId="12D5A3E0" w14:textId="3A8CD42A" w:rsidR="00D35368" w:rsidRDefault="00D35368" w:rsidP="004B4D19">
      <w:pPr>
        <w:jc w:val="both"/>
        <w:rPr>
          <w:i/>
          <w:u w:val="single"/>
        </w:rPr>
      </w:pPr>
      <w:r w:rsidRPr="00D35368">
        <w:rPr>
          <w:i/>
          <w:u w:val="single"/>
        </w:rPr>
        <w:t>organizeFunction(</w:t>
      </w:r>
      <w:r>
        <w:rPr>
          <w:i/>
          <w:u w:val="single"/>
        </w:rPr>
        <w:t>type</w:t>
      </w:r>
      <w:r w:rsidRPr="00D35368">
        <w:rPr>
          <w:i/>
          <w:u w:val="single"/>
        </w:rPr>
        <w:t>)</w:t>
      </w:r>
      <w:r w:rsidR="00194EF4">
        <w:rPr>
          <w:i/>
          <w:u w:val="single"/>
        </w:rPr>
        <w:t>:</w:t>
      </w:r>
    </w:p>
    <w:p w14:paraId="015545D5" w14:textId="5C07A584" w:rsidR="00D35368" w:rsidRPr="00D35368" w:rsidRDefault="00D35368" w:rsidP="004B4D19">
      <w:pPr>
        <w:jc w:val="both"/>
        <w:rPr>
          <w:i/>
        </w:rPr>
      </w:pPr>
      <w:r>
        <w:t xml:space="preserve">Esta función es la encargada de ordenar la </w:t>
      </w:r>
      <w:r>
        <w:rPr>
          <w:i/>
        </w:rPr>
        <w:t>Sprite Sheet, según el parámetro indicado en type utilizara una función u otra.</w:t>
      </w:r>
    </w:p>
    <w:p w14:paraId="6D180AE6" w14:textId="6A899101" w:rsidR="00D35368" w:rsidRDefault="00D35368" w:rsidP="004B4D19">
      <w:pPr>
        <w:jc w:val="both"/>
        <w:rPr>
          <w:i/>
          <w:u w:val="single"/>
        </w:rPr>
      </w:pPr>
      <w:r w:rsidRPr="00D35368">
        <w:rPr>
          <w:i/>
          <w:u w:val="single"/>
        </w:rPr>
        <w:t>organizeSpriteSheetHorizontalOnly()</w:t>
      </w:r>
      <w:r w:rsidR="00194EF4">
        <w:rPr>
          <w:i/>
          <w:u w:val="single"/>
        </w:rPr>
        <w:t>:</w:t>
      </w:r>
    </w:p>
    <w:p w14:paraId="6B4ED06C" w14:textId="3B289C93" w:rsidR="00C50AAB" w:rsidRPr="00C50AAB" w:rsidRDefault="00C50AAB" w:rsidP="004B4D19">
      <w:pPr>
        <w:jc w:val="both"/>
      </w:pPr>
      <w:r>
        <w:t xml:space="preserve">Esta función se trata de una primera implementación bastante simple que solo organiza los </w:t>
      </w:r>
      <w:r>
        <w:rPr>
          <w:i/>
        </w:rPr>
        <w:t>Frames</w:t>
      </w:r>
      <w:r>
        <w:t xml:space="preserve"> poniéndolos uno seguido de otro sin ningún tipo de limite. No tiene ningún interés </w:t>
      </w:r>
    </w:p>
    <w:p w14:paraId="3293F14E" w14:textId="761DA681" w:rsidR="00D35368" w:rsidRDefault="00D35368" w:rsidP="004B4D19">
      <w:pPr>
        <w:jc w:val="both"/>
        <w:rPr>
          <w:i/>
          <w:u w:val="single"/>
        </w:rPr>
      </w:pPr>
      <w:r w:rsidRPr="00D35368">
        <w:rPr>
          <w:i/>
          <w:u w:val="single"/>
        </w:rPr>
        <w:t>organizeSpriteSheetShelf(maxWidth)</w:t>
      </w:r>
      <w:r w:rsidR="00194EF4">
        <w:rPr>
          <w:i/>
          <w:u w:val="single"/>
        </w:rPr>
        <w:t>:</w:t>
      </w:r>
    </w:p>
    <w:p w14:paraId="2BF07A66" w14:textId="77777777" w:rsidR="00547D74" w:rsidRDefault="00C50AAB" w:rsidP="004B4D19">
      <w:pPr>
        <w:jc w:val="both"/>
      </w:pPr>
      <w:r>
        <w:t xml:space="preserve">Esta función aplica un algoritmo por niveles con una amplitud máxima fijada y con altura fija. En este algoritmo primero se ordena de mayor altura a menor altura los elementos y se intentan colocar en ese orden. Si al introducir el elemento este no cabe (debido a la limitación de la amplitud), se creara un nuevo nivel. Los próximos elementos intentaran introducirse en todos los niveles ya existentes creados de esta forma. </w:t>
      </w:r>
    </w:p>
    <w:p w14:paraId="200B9509" w14:textId="43946442" w:rsidR="00C50AAB" w:rsidRPr="00C50AAB" w:rsidRDefault="00C50AAB" w:rsidP="004B4D19">
      <w:pPr>
        <w:jc w:val="both"/>
      </w:pPr>
      <w:r>
        <w:t xml:space="preserve">El resultado de este algoritmo, aunque crea un </w:t>
      </w:r>
      <w:r w:rsidRPr="00C50AAB">
        <w:rPr>
          <w:i/>
        </w:rPr>
        <w:t>SpriteSheet</w:t>
      </w:r>
      <w:r>
        <w:t xml:space="preserve"> bastante bueno si los </w:t>
      </w:r>
      <w:r>
        <w:rPr>
          <w:i/>
        </w:rPr>
        <w:t>Frames</w:t>
      </w:r>
      <w:r w:rsidR="00087319">
        <w:t xml:space="preserve"> tienen la misma medida, no es del todo bueno si existe algún elemento con mucha diferencia respecto al resto.</w:t>
      </w:r>
    </w:p>
    <w:p w14:paraId="29860BAD" w14:textId="4E630DC7" w:rsidR="004B4D19" w:rsidRPr="004B4D19" w:rsidRDefault="00D35368" w:rsidP="004B4D19">
      <w:pPr>
        <w:jc w:val="both"/>
        <w:rPr>
          <w:i/>
          <w:u w:val="single"/>
        </w:rPr>
      </w:pPr>
      <w:r w:rsidRPr="00D35368">
        <w:rPr>
          <w:i/>
          <w:u w:val="single"/>
        </w:rPr>
        <w:t>organizeSpriteSheetLeftTop()</w:t>
      </w:r>
      <w:r w:rsidR="00194EF4">
        <w:rPr>
          <w:i/>
          <w:u w:val="single"/>
        </w:rPr>
        <w:t>:</w:t>
      </w:r>
    </w:p>
    <w:p w14:paraId="51CECF1F" w14:textId="2D94563B" w:rsidR="00087319" w:rsidRDefault="00087319" w:rsidP="004B4D19">
      <w:pPr>
        <w:jc w:val="both"/>
      </w:pPr>
      <w:r>
        <w:t xml:space="preserve">Este algoritmo intenta ordenar de una manera rápida descubriendo primero cual es la </w:t>
      </w:r>
      <w:r w:rsidR="00194EF4">
        <w:t xml:space="preserve">mejor solución con una altura fija. </w:t>
      </w:r>
    </w:p>
    <w:p w14:paraId="3196FADD" w14:textId="01161CE8" w:rsidR="00194EF4" w:rsidRDefault="00194EF4" w:rsidP="004B4D19">
      <w:pPr>
        <w:jc w:val="both"/>
      </w:pPr>
      <w:r>
        <w:t xml:space="preserve">En la primera vuelta del algoritmo se fija esta altura al elemento más alto, y se intentan poner los elementos lo más a la izquierda posible. Si un elemento cabe debajo de otro lo colocara allí, si no </w:t>
      </w:r>
      <w:r>
        <w:lastRenderedPageBreak/>
        <w:t>ampliara la amplitud disponible hasta que se hayan colocado todos los elementos. En ese momento se define la mejor solución como la altura y la amplitud que nos ha dado esta primera vuelta.</w:t>
      </w:r>
    </w:p>
    <w:p w14:paraId="485FAFE6" w14:textId="2D83DB73" w:rsidR="00194EF4" w:rsidRDefault="00194EF4" w:rsidP="004B4D19">
      <w:pPr>
        <w:jc w:val="both"/>
      </w:pPr>
      <w:r>
        <w:t xml:space="preserve">En ese momento se reduce la amplitud disponible y se intentan volver a colocar todos los elementos, si caben se volverá a reducir hasta que los elementos no quepan. </w:t>
      </w:r>
    </w:p>
    <w:p w14:paraId="19495663" w14:textId="4C4B0EF2" w:rsidR="00194EF4" w:rsidRDefault="00194EF4" w:rsidP="004B4D19">
      <w:pPr>
        <w:jc w:val="both"/>
      </w:pPr>
      <w:r>
        <w:t>Si los elementos no caben lo que se hará es ampliar la altura disponible y volver a intentarlo hasta que se puedan volver a colocar todos los elementos.</w:t>
      </w:r>
    </w:p>
    <w:p w14:paraId="76893878" w14:textId="06D39B79" w:rsidR="00194EF4" w:rsidRDefault="00194EF4" w:rsidP="004B4D19">
      <w:pPr>
        <w:jc w:val="both"/>
        <w:rPr>
          <w:i/>
        </w:rPr>
      </w:pPr>
      <w:r>
        <w:t xml:space="preserve">En el momento en que la amplitud disponible para colocar los </w:t>
      </w:r>
      <w:r>
        <w:rPr>
          <w:i/>
        </w:rPr>
        <w:t>Frames</w:t>
      </w:r>
      <w:r>
        <w:t xml:space="preserve"> sea de la misma amplitud o menor que el </w:t>
      </w:r>
      <w:r>
        <w:rPr>
          <w:i/>
        </w:rPr>
        <w:t>Frame</w:t>
      </w:r>
      <w:r>
        <w:t xml:space="preserve"> más amplio del </w:t>
      </w:r>
      <w:r>
        <w:rPr>
          <w:i/>
        </w:rPr>
        <w:t>Sprite Sheet</w:t>
      </w:r>
      <w:r>
        <w:t xml:space="preserve"> el algoritmo habrá finalizado y se podrá devolver cual es el área más pequeña que permite alojar los </w:t>
      </w:r>
      <w:r>
        <w:rPr>
          <w:i/>
        </w:rPr>
        <w:t xml:space="preserve">Frames. </w:t>
      </w:r>
    </w:p>
    <w:p w14:paraId="4DF70818" w14:textId="0C4B2A50" w:rsidR="00194EF4" w:rsidRDefault="00194EF4" w:rsidP="004B4D19">
      <w:pPr>
        <w:jc w:val="both"/>
      </w:pPr>
      <w:r>
        <w:t xml:space="preserve">Para hacer los cálculos más rápidos sin tener que intentar introducir todos los elementos hay las optimizaciones de no comprobar áreas que sean mayor que el área mínima que hemos encontrado hasta el momento, cuando esto pase restaremos la amplitud directamente sin comprobar si los elementos cabían o no. </w:t>
      </w:r>
    </w:p>
    <w:p w14:paraId="3AA2F0BE" w14:textId="5219DBED" w:rsidR="00194EF4" w:rsidRDefault="00194EF4" w:rsidP="004B4D19">
      <w:pPr>
        <w:jc w:val="both"/>
      </w:pPr>
      <w:r>
        <w:t>Otra optimización es la de que si el área que vamos a comprobar es más pequeña que la suma de áreas de los elementos que vamos a introducir en ella, se amplía directamente la altura. Ya que no habrá manera posible de introducir estos elementos haciendo que quepan en ella.</w:t>
      </w:r>
    </w:p>
    <w:p w14:paraId="4517024B" w14:textId="01009DB9" w:rsidR="00194EF4" w:rsidRDefault="004B4D19" w:rsidP="004B4D19">
      <w:pPr>
        <w:jc w:val="both"/>
      </w:pPr>
      <w:r>
        <w:t xml:space="preserve">Para introducir los elementos dentro del área disponible lo que se hace es crear una matriz de una celda con la amplitud y altura que queremos probar. Cada celda de la matriz, tendrá una altura y una amplitud y tendrá un valor indicando si está ocupada por parte de un </w:t>
      </w:r>
      <w:r>
        <w:rPr>
          <w:i/>
        </w:rPr>
        <w:t xml:space="preserve">Frame </w:t>
      </w:r>
      <w:r>
        <w:t>o</w:t>
      </w:r>
      <w:r>
        <w:rPr>
          <w:i/>
        </w:rPr>
        <w:t xml:space="preserve"> </w:t>
      </w:r>
      <w:r w:rsidRPr="004B4D19">
        <w:t>no</w:t>
      </w:r>
      <w:r>
        <w:t xml:space="preserve">. </w:t>
      </w:r>
      <w:r w:rsidRPr="004B4D19">
        <w:t>Si</w:t>
      </w:r>
      <w:r>
        <w:t xml:space="preserve"> el elemento cabe dentro de la celda y no está ocupada, se dividirá la matriz en una fila y una columna de manera que la celda antigua tenga el tamaño justo para que el elemento introducido quepa en ella (y la nueva fila y columna tendrán el resto de pixeles disponibles).</w:t>
      </w:r>
    </w:p>
    <w:p w14:paraId="0FAF72B0" w14:textId="34258F2B" w:rsidR="004B4D19" w:rsidRPr="00194EF4" w:rsidRDefault="004B4D19" w:rsidP="004B4D19">
      <w:pPr>
        <w:jc w:val="both"/>
      </w:pPr>
      <w:r>
        <w:t>El siguiente elemento se introducirá comprobando primero si cabe en las columnas de la izquierda. Si no es capaz de introducirlo pero tiene más área disponible ocupando una de las celdas de abajo o de la derecha que estén libres entonces las utilizara y las marcara como ocupadas. En cualquier otro caso intentara introducirlas en las siguientes columnas.</w:t>
      </w:r>
    </w:p>
    <w:p w14:paraId="2F4538C6" w14:textId="14CF9FC0" w:rsidR="00C024F6" w:rsidRPr="00547D74" w:rsidRDefault="00547D74" w:rsidP="00C024F6">
      <w:r>
        <w:t xml:space="preserve">Este algoritmo genera </w:t>
      </w:r>
      <w:r>
        <w:rPr>
          <w:i/>
        </w:rPr>
        <w:t>Sprite Sheets</w:t>
      </w:r>
      <w:r>
        <w:t xml:space="preserve"> de una manera bastante rápida y con un resultado bastante bueno para todos los </w:t>
      </w:r>
      <w:r>
        <w:rPr>
          <w:i/>
        </w:rPr>
        <w:t>Frames</w:t>
      </w:r>
      <w:r>
        <w:t xml:space="preserve"> probados. Así que finalmente se ha decidido que el programa funcionara con este algoritmo.</w:t>
      </w:r>
    </w:p>
    <w:p w14:paraId="0D9FDA07" w14:textId="02CF0E5A" w:rsidR="00C024F6" w:rsidRDefault="00547D74" w:rsidP="00547D74">
      <w:pPr>
        <w:pStyle w:val="Ttulo4"/>
      </w:pPr>
      <w:r>
        <w:t>mainSpreetSheetEditor.js</w:t>
      </w:r>
    </w:p>
    <w:p w14:paraId="30C4DFEC" w14:textId="1F63D06D" w:rsidR="00DD0CFE" w:rsidRPr="00DD0CFE" w:rsidRDefault="00547D74" w:rsidP="00547D74">
      <w:r>
        <w:t>En esta clase existen dos funciones interesantes a nivel algorítmico. La primera de ellas se trata de la fun</w:t>
      </w:r>
      <w:r w:rsidR="00DD0CFE">
        <w:t xml:space="preserve">ción que calcula el doble clic. La segunda se trata de la función que se utiliza para auto detectar las animaciones, que de hecho se base en la anterior. A continuación se explicara las dos funciones. Para las dos funcionalidades es necesario que el área de trabajo contenga pixeles transparentes, ya que es la manera que utiliza el programa para detectar si un </w:t>
      </w:r>
      <w:r w:rsidR="00DD0CFE">
        <w:rPr>
          <w:i/>
        </w:rPr>
        <w:t xml:space="preserve">Frame </w:t>
      </w:r>
      <w:r w:rsidR="00DD0CFE">
        <w:t>está separado de otro.</w:t>
      </w:r>
    </w:p>
    <w:p w14:paraId="68DB0C72" w14:textId="01A10F60" w:rsidR="00DD0CFE" w:rsidRDefault="00DD0CFE" w:rsidP="00DD0CFE">
      <w:pPr>
        <w:pStyle w:val="Ttulo5"/>
      </w:pPr>
      <w:r>
        <w:t>Variables</w:t>
      </w:r>
    </w:p>
    <w:p w14:paraId="39A835CE" w14:textId="77777777" w:rsidR="00365ECF" w:rsidRDefault="00DD0CFE" w:rsidP="00DD0CFE">
      <w:pPr>
        <w:rPr>
          <w:i/>
          <w:u w:val="single"/>
        </w:rPr>
      </w:pPr>
      <w:r w:rsidRPr="00DD0CFE">
        <w:rPr>
          <w:i/>
          <w:u w:val="single"/>
        </w:rPr>
        <w:t>selectionTL</w:t>
      </w:r>
      <w:r>
        <w:rPr>
          <w:i/>
          <w:u w:val="single"/>
        </w:rPr>
        <w:t>:</w:t>
      </w:r>
    </w:p>
    <w:p w14:paraId="77776BE9" w14:textId="0524EA65" w:rsidR="00DD0CFE" w:rsidRPr="00DD0CFE" w:rsidRDefault="00DD0CFE" w:rsidP="00DD0CFE">
      <w:r>
        <w:rPr>
          <w:i/>
          <w:u w:val="single"/>
        </w:rPr>
        <w:lastRenderedPageBreak/>
        <w:t xml:space="preserve"> </w:t>
      </w:r>
      <w:r>
        <w:t>Se trata de la variable que indica el punto superior izquierdo de una selección.</w:t>
      </w:r>
    </w:p>
    <w:p w14:paraId="1D1D11F0" w14:textId="77777777" w:rsidR="00365ECF" w:rsidRDefault="00DD0CFE" w:rsidP="00DD0CFE">
      <w:r w:rsidRPr="00DD0CFE">
        <w:rPr>
          <w:i/>
          <w:u w:val="single"/>
        </w:rPr>
        <w:t>selectionBR</w:t>
      </w:r>
      <w:r>
        <w:rPr>
          <w:i/>
          <w:u w:val="single"/>
        </w:rPr>
        <w:t>:</w:t>
      </w:r>
      <w:r>
        <w:t xml:space="preserve"> </w:t>
      </w:r>
    </w:p>
    <w:p w14:paraId="3B73B398" w14:textId="7F45F3D5" w:rsidR="00DD0CFE" w:rsidRPr="00DD0CFE" w:rsidRDefault="00DD0CFE" w:rsidP="00DD0CFE">
      <w:r>
        <w:t>Se trata de una variable que indica el punto inferior derecho de una selección.</w:t>
      </w:r>
    </w:p>
    <w:p w14:paraId="4EF52456" w14:textId="77777777" w:rsidR="00365ECF" w:rsidRDefault="00DD0CFE" w:rsidP="00DD0CFE">
      <w:r w:rsidRPr="00DD0CFE">
        <w:rPr>
          <w:i/>
          <w:u w:val="single"/>
        </w:rPr>
        <w:t>puntosVisitados</w:t>
      </w:r>
      <w:r>
        <w:rPr>
          <w:i/>
          <w:u w:val="single"/>
        </w:rPr>
        <w:t>:</w:t>
      </w:r>
      <w:r>
        <w:t xml:space="preserve"> </w:t>
      </w:r>
    </w:p>
    <w:p w14:paraId="60BDA210" w14:textId="2D7FDBB9" w:rsidR="00DD0CFE" w:rsidRPr="00DD0CFE" w:rsidRDefault="00DD0CFE" w:rsidP="00DD0CFE">
      <w:r>
        <w:t>Es una matriz del tamaño de la imagen que indica si un punto se ha visitado o no. Se utiliza para no repetir comprobaciones.</w:t>
      </w:r>
    </w:p>
    <w:p w14:paraId="33837CF2" w14:textId="77777777" w:rsidR="00365ECF" w:rsidRDefault="00DD0CFE" w:rsidP="00DD0CFE">
      <w:r w:rsidRPr="00DD0CFE">
        <w:rPr>
          <w:i/>
          <w:u w:val="single"/>
        </w:rPr>
        <w:t>dataImage</w:t>
      </w:r>
      <w:r>
        <w:rPr>
          <w:i/>
          <w:u w:val="single"/>
        </w:rPr>
        <w:t>:</w:t>
      </w:r>
      <w:r w:rsidRPr="00DD0CFE">
        <w:t xml:space="preserve"> </w:t>
      </w:r>
    </w:p>
    <w:p w14:paraId="494A7BFF" w14:textId="565D28DA" w:rsidR="00DD0CFE" w:rsidRDefault="00DD0CFE" w:rsidP="00DD0CFE">
      <w:r>
        <w:t>Es una estructura que incluye la información sobre la imagen introducida en el canvas. Esta estructura incluye su altura, su anchura, y una lista en la que cada elemento representa el valor que tiene un canal (Rojo, Azul, Verde o Transparente) en un pixel, para el algoritmo solo se utilizara la información del canal transparente.</w:t>
      </w:r>
    </w:p>
    <w:p w14:paraId="2E270FCB" w14:textId="42F7B264" w:rsidR="00365ECF" w:rsidRDefault="00365ECF" w:rsidP="00DD0CFE">
      <w:pPr>
        <w:rPr>
          <w:i/>
          <w:u w:val="single"/>
        </w:rPr>
      </w:pPr>
      <w:r w:rsidRPr="00365ECF">
        <w:rPr>
          <w:i/>
          <w:u w:val="single"/>
        </w:rPr>
        <w:t>listOfFrames</w:t>
      </w:r>
      <w:r>
        <w:rPr>
          <w:i/>
          <w:u w:val="single"/>
        </w:rPr>
        <w:t xml:space="preserve">: </w:t>
      </w:r>
    </w:p>
    <w:p w14:paraId="17BC5AB1" w14:textId="1F6F7DE6" w:rsidR="00365ECF" w:rsidRPr="00365ECF" w:rsidRDefault="00365ECF" w:rsidP="00DD0CFE">
      <w:r>
        <w:t xml:space="preserve">Se trata de una estructura temporal utilizada para guardar los Frames encontrados en un </w:t>
      </w:r>
      <w:r w:rsidRPr="00365ECF">
        <w:rPr>
          <w:i/>
        </w:rPr>
        <w:t>Sprite</w:t>
      </w:r>
      <w:r>
        <w:t xml:space="preserve"> </w:t>
      </w:r>
      <w:r w:rsidRPr="00365ECF">
        <w:rPr>
          <w:i/>
        </w:rPr>
        <w:t>Sheet</w:t>
      </w:r>
      <w:r>
        <w:t xml:space="preserve"> mediante el algoritmo de auto detección. Esta estructura será la misma que utilizara luego el algoritmo de detectar animaciones para introducirlas en su </w:t>
      </w:r>
      <w:r>
        <w:rPr>
          <w:i/>
        </w:rPr>
        <w:t xml:space="preserve">Sprite </w:t>
      </w:r>
      <w:r>
        <w:t>correspondiente.</w:t>
      </w:r>
    </w:p>
    <w:p w14:paraId="0C70158E" w14:textId="77777777" w:rsidR="00365ECF" w:rsidRPr="00365ECF" w:rsidRDefault="00365ECF" w:rsidP="00DD0CFE"/>
    <w:p w14:paraId="2AAD8901" w14:textId="789E6DE9" w:rsidR="00DD0CFE" w:rsidRDefault="00DD0CFE" w:rsidP="00DD0CFE">
      <w:pPr>
        <w:pStyle w:val="Ttulo5"/>
      </w:pPr>
      <w:r>
        <w:t>Funciones</w:t>
      </w:r>
    </w:p>
    <w:p w14:paraId="429980E7" w14:textId="28808A9F" w:rsidR="00DD0CFE" w:rsidRDefault="00DD0CFE" w:rsidP="00547D74">
      <w:pPr>
        <w:rPr>
          <w:i/>
          <w:u w:val="single"/>
        </w:rPr>
      </w:pPr>
      <w:r w:rsidRPr="00DD0CFE">
        <w:rPr>
          <w:i/>
          <w:u w:val="single"/>
        </w:rPr>
        <w:t>getSelectionAroundPoint(point, imageData)</w:t>
      </w:r>
      <w:r w:rsidR="00365ECF">
        <w:rPr>
          <w:i/>
          <w:u w:val="single"/>
        </w:rPr>
        <w:t>:</w:t>
      </w:r>
    </w:p>
    <w:p w14:paraId="3325344E" w14:textId="014A42A7" w:rsidR="00DD0CFE" w:rsidRDefault="00DD0CFE" w:rsidP="00547D74">
      <w:r>
        <w:t xml:space="preserve">Esta función inicializara la matriz de puntos visitados a falso y después visitara todos los puntos alrededor de la posición </w:t>
      </w:r>
      <w:r w:rsidR="00365ECF">
        <w:rPr>
          <w:i/>
        </w:rPr>
        <w:t>P</w:t>
      </w:r>
      <w:r w:rsidRPr="00365ECF">
        <w:rPr>
          <w:i/>
        </w:rPr>
        <w:t>oint</w:t>
      </w:r>
      <w:r>
        <w:t xml:space="preserve"> en la imageData. </w:t>
      </w:r>
    </w:p>
    <w:p w14:paraId="0D38873E" w14:textId="102266F4" w:rsidR="00DD0CFE" w:rsidRDefault="00DD0CFE" w:rsidP="00547D74">
      <w:r>
        <w:t xml:space="preserve">En primer lugar se marcara el pixel inicial como visitado y se procederá a mirar los pixeles </w:t>
      </w:r>
      <w:r w:rsidR="00365ECF">
        <w:t>adyacentes</w:t>
      </w:r>
      <w:r>
        <w:t xml:space="preserve">. Si el pixel no está marcado </w:t>
      </w:r>
      <w:r w:rsidR="00365ECF">
        <w:t xml:space="preserve">como visitado y no es transparente hemos encontrado un elemento. Sin embargo este elemento podría no ser del Frame, así que también hay que comprobar que los pixeles vecinos a este pixel encontrado estén marcados. Si es adyacente a un pixel ya encontrado y el área con este pixel es más grande que el área máxima que estábamos comprobando, la ampliaremos y seguiremos buscando. En cualquier caso, marcaremos el pixel como visitado. </w:t>
      </w:r>
    </w:p>
    <w:p w14:paraId="43CB8E76" w14:textId="3A9A82C5" w:rsidR="00365ECF" w:rsidRDefault="00365ECF" w:rsidP="00547D74">
      <w:r>
        <w:t xml:space="preserve">Este algoritmo se ira repitiendo hasta que en una de las vueltas no encontremos un pixel sin marcar que cumpla las condiciones. En ese momento habremos encontrado el rectángulo que encuadra el </w:t>
      </w:r>
      <w:r w:rsidRPr="00365ECF">
        <w:rPr>
          <w:i/>
        </w:rPr>
        <w:t>Frame</w:t>
      </w:r>
      <w:r>
        <w:t xml:space="preserve"> alrededor del punto inicial.</w:t>
      </w:r>
    </w:p>
    <w:p w14:paraId="17A36174" w14:textId="3000233F" w:rsidR="00365ECF" w:rsidRDefault="00365ECF" w:rsidP="00547D74">
      <w:pPr>
        <w:rPr>
          <w:i/>
          <w:u w:val="single"/>
        </w:rPr>
      </w:pPr>
      <w:r w:rsidRPr="00365ECF">
        <w:rPr>
          <w:i/>
          <w:u w:val="single"/>
        </w:rPr>
        <w:t>autoDetectFrames()</w:t>
      </w:r>
      <w:r>
        <w:rPr>
          <w:i/>
          <w:u w:val="single"/>
        </w:rPr>
        <w:t>:</w:t>
      </w:r>
    </w:p>
    <w:p w14:paraId="11454A34" w14:textId="0929CEDE" w:rsidR="00D90226" w:rsidRDefault="00D90226" w:rsidP="00547D74">
      <w:r>
        <w:t xml:space="preserve">Para esta función se ha creado una estructura de áreas a comprobar. Esta estructura se trata de un vector que contiene dos puntos representando la esquina de arriba a la izquierda del área a comprobar y la esquina de abajo a la derecha. </w:t>
      </w:r>
    </w:p>
    <w:p w14:paraId="488CC555" w14:textId="1646AE28" w:rsidR="00D90226" w:rsidRDefault="00D90226" w:rsidP="00547D74">
      <w:r>
        <w:lastRenderedPageBreak/>
        <w:t xml:space="preserve">Esta función recorrerá el área de la imagen desde la posición inicial indicada en el vector de áreas hasta la posición final. Si no encuentra ningún </w:t>
      </w:r>
      <w:r w:rsidRPr="00D90226">
        <w:rPr>
          <w:i/>
        </w:rPr>
        <w:t>Frame</w:t>
      </w:r>
      <w:r>
        <w:t xml:space="preserve"> no transparente en ese espacio el algoritmo habrá finalizado (o si hay más áreas pasara a la siguiente).</w:t>
      </w:r>
    </w:p>
    <w:p w14:paraId="3093EAA1" w14:textId="359D01DF" w:rsidR="00D90226" w:rsidRDefault="00D90226" w:rsidP="00547D74">
      <w:r>
        <w:t xml:space="preserve">En el momento en que encuentre </w:t>
      </w:r>
      <w:r w:rsidR="00365ECF">
        <w:t>u</w:t>
      </w:r>
      <w:r>
        <w:t>n punto que no sea transparente realizara una llamada a la</w:t>
      </w:r>
      <w:r w:rsidR="00365ECF">
        <w:t xml:space="preserve"> función </w:t>
      </w:r>
      <w:r w:rsidR="00365ECF" w:rsidRPr="00365ECF">
        <w:rPr>
          <w:i/>
        </w:rPr>
        <w:t>getSelectionAroundpoint</w:t>
      </w:r>
      <w:r w:rsidR="00365ECF">
        <w:rPr>
          <w:i/>
        </w:rPr>
        <w:t xml:space="preserve"> </w:t>
      </w:r>
      <w:r w:rsidR="00365ECF">
        <w:t xml:space="preserve">con el punto encontrado para descubrir cuál es el recuadro que contiene el </w:t>
      </w:r>
      <w:r w:rsidR="00365ECF">
        <w:rPr>
          <w:i/>
        </w:rPr>
        <w:t>Frame</w:t>
      </w:r>
      <w:r w:rsidR="00365ECF">
        <w:t>.</w:t>
      </w:r>
      <w:r>
        <w:t xml:space="preserve"> </w:t>
      </w:r>
    </w:p>
    <w:p w14:paraId="635DAA9E" w14:textId="607B0186" w:rsidR="00D90226" w:rsidRDefault="00D90226" w:rsidP="00547D74">
      <w:r>
        <w:t xml:space="preserve">A partir de ese momento lo que se hace es comprobar si el </w:t>
      </w:r>
      <w:r w:rsidRPr="00D90226">
        <w:rPr>
          <w:i/>
        </w:rPr>
        <w:t>Frame</w:t>
      </w:r>
      <w:r>
        <w:t xml:space="preserve"> esta completamente dentro del área a comprobar, si es asi se crean dos nuevas áreas, una a la derecha de la imagen con su altura, y otra en la parte de abajo ocupando todo la amplitud a comprobar. Además se limitara el área actual a la altura del </w:t>
      </w:r>
      <w:r w:rsidRPr="00D90226">
        <w:rPr>
          <w:i/>
        </w:rPr>
        <w:t>Sprite</w:t>
      </w:r>
      <w:bookmarkStart w:id="35" w:name="_GoBack"/>
      <w:bookmarkEnd w:id="35"/>
      <w:r>
        <w:t xml:space="preserve"> para no solapar las nuevas áreas creadas.</w:t>
      </w:r>
    </w:p>
    <w:p w14:paraId="13E16282" w14:textId="77777777" w:rsidR="00D90226" w:rsidRDefault="00D90226" w:rsidP="00547D74"/>
    <w:p w14:paraId="586DC8BB" w14:textId="105503D4" w:rsidR="003E5B49" w:rsidRPr="00365ECF" w:rsidRDefault="00365ECF" w:rsidP="00E65122">
      <w:pPr>
        <w:jc w:val="both"/>
        <w:rPr>
          <w:i/>
          <w:u w:val="single"/>
        </w:rPr>
      </w:pPr>
      <w:r w:rsidRPr="00365ECF">
        <w:rPr>
          <w:i/>
          <w:u w:val="single"/>
        </w:rPr>
        <w:t>autoDetectAnimations(percentDifference)</w:t>
      </w:r>
      <w:r>
        <w:rPr>
          <w:i/>
          <w:u w:val="single"/>
        </w:rPr>
        <w:t>:</w:t>
      </w:r>
      <w:r w:rsidR="003E5B49" w:rsidRPr="00365ECF">
        <w:rPr>
          <w:i/>
          <w:u w:val="single"/>
        </w:rPr>
        <w:br w:type="page"/>
      </w:r>
    </w:p>
    <w:p w14:paraId="2FA7F1E8" w14:textId="77777777" w:rsidR="00EC15EB" w:rsidRDefault="00B75031" w:rsidP="00E65122">
      <w:pPr>
        <w:pStyle w:val="Ttulo1"/>
        <w:jc w:val="both"/>
      </w:pPr>
      <w:r>
        <w:lastRenderedPageBreak/>
        <w:t>Gestión del proyecto</w:t>
      </w:r>
      <w:bookmarkEnd w:id="29"/>
    </w:p>
    <w:p w14:paraId="2464C053" w14:textId="062C629F" w:rsidR="00C02598" w:rsidRDefault="00C02598" w:rsidP="00E65122">
      <w:pPr>
        <w:pStyle w:val="Ttulo2"/>
        <w:jc w:val="both"/>
      </w:pPr>
      <w:r>
        <w:t>Introducción</w:t>
      </w:r>
    </w:p>
    <w:p w14:paraId="67A55DFE" w14:textId="4DE50FD7" w:rsidR="00C02598" w:rsidRPr="00205E8D" w:rsidRDefault="00C02598" w:rsidP="00E65122">
      <w:pPr>
        <w:jc w:val="both"/>
      </w:pPr>
      <w:r>
        <w:t xml:space="preserve">En esta sección se explicaran todos los conceptos relacionados con la gestión del proyecto. Se hablara de la planificación y de cómo ha ido variando mientras se avanzaba en  el proyecto. </w:t>
      </w:r>
      <w:r w:rsidR="00205E8D">
        <w:t>También se explicara en esta sección el presupuesto y como se ha obtenido este presupuesto. P</w:t>
      </w:r>
      <w:r>
        <w:t>or ultimo</w:t>
      </w:r>
      <w:r w:rsidR="00205E8D">
        <w:t xml:space="preserve"> hay un apartado dedicado a</w:t>
      </w:r>
      <w:r>
        <w:t xml:space="preserve"> las leyes que </w:t>
      </w:r>
      <w:r w:rsidR="00205E8D">
        <w:t>podrían</w:t>
      </w:r>
      <w:r>
        <w:t xml:space="preserve"> </w:t>
      </w:r>
      <w:r w:rsidR="00205E8D">
        <w:t>afectar a este proyecto y se tienen que tener en cuenta si se quisiera implantar la solución en un entorno de producción.</w:t>
      </w:r>
    </w:p>
    <w:p w14:paraId="58F82C78" w14:textId="77777777" w:rsidR="00B75031" w:rsidRDefault="00B75031" w:rsidP="00E65122">
      <w:pPr>
        <w:pStyle w:val="Ttulo2"/>
        <w:jc w:val="both"/>
      </w:pPr>
      <w:bookmarkStart w:id="36" w:name="_Toc409395544"/>
      <w:r w:rsidRPr="00B75031">
        <w:t>Planificación del proyecto</w:t>
      </w:r>
      <w:bookmarkEnd w:id="36"/>
    </w:p>
    <w:p w14:paraId="43CED39B" w14:textId="77777777" w:rsidR="001B3C4F" w:rsidRPr="001B3C4F" w:rsidRDefault="001B3C4F" w:rsidP="00E65122">
      <w:pPr>
        <w:jc w:val="both"/>
      </w:pPr>
      <w:r w:rsidRPr="001B3C4F">
        <w:t xml:space="preserve">Aunque se </w:t>
      </w:r>
      <w:r w:rsidR="00A64A09">
        <w:t>ha seguido</w:t>
      </w:r>
      <w:r w:rsidRPr="001B3C4F">
        <w:t xml:space="preserve"> el orden de la planificación del proyecto inicial, ha habido una</w:t>
      </w:r>
      <w:r w:rsidR="00A64A09">
        <w:t xml:space="preserve"> </w:t>
      </w:r>
      <w:r w:rsidRPr="001B3C4F">
        <w:t>desviación en el tiempo de desarrollo.</w:t>
      </w:r>
    </w:p>
    <w:p w14:paraId="7098BD3E" w14:textId="77777777" w:rsidR="001B3C4F" w:rsidRPr="001B3C4F" w:rsidRDefault="001B3C4F" w:rsidP="00E65122">
      <w:pPr>
        <w:jc w:val="both"/>
      </w:pPr>
      <w:r w:rsidRPr="001B3C4F">
        <w:t>En la planificación inicial se propuso que el proyecto duraría 3 meses y que se realizaría</w:t>
      </w:r>
      <w:r w:rsidR="00A64A09">
        <w:t xml:space="preserve"> </w:t>
      </w:r>
      <w:r w:rsidRPr="001B3C4F">
        <w:t>entre el 17 de septiembre al 30 de noviembre. Debido a haber subestimado el tiempo</w:t>
      </w:r>
      <w:r w:rsidR="00A64A09">
        <w:t xml:space="preserve"> </w:t>
      </w:r>
      <w:r w:rsidRPr="001B3C4F">
        <w:t>que llevaría realizar la asignatura de gestión de proyectos y otras obligaciones, se ha tenido que ralentizar la realización de este TFG.</w:t>
      </w:r>
    </w:p>
    <w:p w14:paraId="2EA0EEDB" w14:textId="77777777" w:rsidR="001B3C4F" w:rsidRPr="001B3C4F" w:rsidRDefault="001B3C4F" w:rsidP="00E65122">
      <w:pPr>
        <w:jc w:val="both"/>
      </w:pPr>
      <w:r w:rsidRPr="001B3C4F">
        <w:t>En primer lugar se ha retrasado un mes debido a que no se comenzó a realizar la</w:t>
      </w:r>
      <w:r w:rsidR="00A64A09">
        <w:t xml:space="preserve"> </w:t>
      </w:r>
      <w:r w:rsidRPr="001B3C4F">
        <w:t>implementación de código hasta no estar acabado el módulo de GEP.</w:t>
      </w:r>
    </w:p>
    <w:p w14:paraId="6EF820CC" w14:textId="77777777" w:rsidR="001B3C4F" w:rsidRPr="001B3C4F" w:rsidRDefault="001B3C4F" w:rsidP="00E65122">
      <w:pPr>
        <w:jc w:val="both"/>
      </w:pPr>
      <w:r w:rsidRPr="001B3C4F">
        <w:t>En segundo lugar, el no conocer completamente la tecnología al empezar a desarrollar</w:t>
      </w:r>
      <w:r w:rsidR="00A64A09">
        <w:t xml:space="preserve"> </w:t>
      </w:r>
      <w:r w:rsidRPr="001B3C4F">
        <w:t>ha hecho que el tiempo estimado que se propuso fuera incorrecto.</w:t>
      </w:r>
    </w:p>
    <w:p w14:paraId="400F18C3" w14:textId="77777777" w:rsidR="001B3C4F" w:rsidRDefault="001B3C4F" w:rsidP="00E65122">
      <w:pPr>
        <w:jc w:val="both"/>
      </w:pPr>
      <w:r w:rsidRPr="001B3C4F">
        <w:t>A continuación se explica</w:t>
      </w:r>
      <w:r w:rsidR="00A64A09">
        <w:t>rá con detalle la nueva planificación final indicando</w:t>
      </w:r>
      <w:r w:rsidRPr="001B3C4F">
        <w:t xml:space="preserve"> que partes se han</w:t>
      </w:r>
      <w:r w:rsidR="00A64A09">
        <w:t xml:space="preserve"> modificado respecto al inicial.</w:t>
      </w:r>
    </w:p>
    <w:p w14:paraId="1E35C4FD" w14:textId="77777777" w:rsidR="001B3C4F" w:rsidRDefault="00A64A09" w:rsidP="00E65122">
      <w:pPr>
        <w:pStyle w:val="Ttulo3"/>
        <w:jc w:val="both"/>
      </w:pPr>
      <w:bookmarkStart w:id="37" w:name="_Toc409395545"/>
      <w:r>
        <w:t>Duración</w:t>
      </w:r>
      <w:bookmarkEnd w:id="37"/>
    </w:p>
    <w:p w14:paraId="0FD2D0B7" w14:textId="77777777" w:rsidR="001B3C4F" w:rsidRPr="001B3C4F" w:rsidRDefault="001B3C4F" w:rsidP="00E65122">
      <w:pPr>
        <w:jc w:val="both"/>
      </w:pPr>
      <w:r>
        <w:t>El proyecto tenía</w:t>
      </w:r>
      <w:r w:rsidRPr="00B75031">
        <w:t xml:space="preserve"> una duración aproximada de 3 </w:t>
      </w:r>
      <w:r>
        <w:t xml:space="preserve">meses. El proyecto se empieza a </w:t>
      </w:r>
      <w:r w:rsidRPr="00B75031">
        <w:t xml:space="preserve">desarrollar el 17 de septiembre y </w:t>
      </w:r>
      <w:r>
        <w:t xml:space="preserve">se tenía previsto que </w:t>
      </w:r>
      <w:r w:rsidRPr="00B75031">
        <w:t>acabará el 30 de noviembre.</w:t>
      </w:r>
      <w:r w:rsidR="00A64A09">
        <w:t xml:space="preserve"> </w:t>
      </w:r>
    </w:p>
    <w:p w14:paraId="259DB5CD" w14:textId="77777777" w:rsidR="00B75031" w:rsidRDefault="00A64A09" w:rsidP="00E65122">
      <w:pPr>
        <w:jc w:val="both"/>
      </w:pPr>
      <w:r>
        <w:t>Finalmente el proyecto se ha alargado varios meses más. Concretamente el proyecto se ha dado por finalizado el día 16 de Enero quedando algunas funcionalidades por implementar en un futuro debido a que eran partes que ya se establecieron al principio que serían ampliaciones opcionales.</w:t>
      </w:r>
    </w:p>
    <w:p w14:paraId="2E545197" w14:textId="77777777" w:rsidR="002001E6" w:rsidRPr="00B75031" w:rsidRDefault="002001E6" w:rsidP="00E65122">
      <w:pPr>
        <w:jc w:val="both"/>
      </w:pPr>
      <w:r>
        <w:t>Hay que tener en cuenta que aunque en la planificación temporal no se especifica, en el tiempo estimado para cada característica se está teniendo en cuenta el análisis, el diseño, la implementación y la comprobación de validez de cada una de ellas.</w:t>
      </w:r>
    </w:p>
    <w:p w14:paraId="73CAD8B5" w14:textId="77777777" w:rsidR="00B75031" w:rsidRDefault="00B75031" w:rsidP="00E65122">
      <w:pPr>
        <w:pStyle w:val="Ttulo3"/>
        <w:jc w:val="both"/>
      </w:pPr>
      <w:bookmarkStart w:id="38" w:name="_Toc409395546"/>
      <w:r w:rsidRPr="00B75031">
        <w:t>Planificación temporal</w:t>
      </w:r>
      <w:bookmarkEnd w:id="38"/>
    </w:p>
    <w:p w14:paraId="47E88333" w14:textId="77777777" w:rsidR="00A64A09" w:rsidRPr="00A64A09" w:rsidRDefault="00A64A09" w:rsidP="00E65122">
      <w:pPr>
        <w:jc w:val="both"/>
      </w:pPr>
      <w:r>
        <w:t>A continuación se detallan todas las etapas por las que ha ido pasando el proyecto y se especifica si ha habido algún cambio en algún momento.</w:t>
      </w:r>
    </w:p>
    <w:p w14:paraId="3DFE27A6" w14:textId="77777777" w:rsidR="00B75031" w:rsidRPr="00B75031" w:rsidRDefault="00A64A09" w:rsidP="00E65122">
      <w:pPr>
        <w:pStyle w:val="Ttulo4"/>
        <w:jc w:val="both"/>
      </w:pPr>
      <w:r>
        <w:t xml:space="preserve">Etapa de </w:t>
      </w:r>
      <w:r w:rsidR="00B75031" w:rsidRPr="00B75031">
        <w:t>Planificación y viabilidad del proyecto</w:t>
      </w:r>
    </w:p>
    <w:p w14:paraId="5A43E943" w14:textId="77777777" w:rsidR="00B75031" w:rsidRDefault="00B75031" w:rsidP="00E65122">
      <w:pPr>
        <w:jc w:val="both"/>
      </w:pPr>
      <w:r w:rsidRPr="00B75031">
        <w:t>Esta fase pertenece al curso de Gestión de Proyectos y es la fase en la que se</w:t>
      </w:r>
      <w:r w:rsidR="008C1970">
        <w:t xml:space="preserve"> </w:t>
      </w:r>
      <w:r w:rsidR="00A64A09">
        <w:t>genera</w:t>
      </w:r>
      <w:r w:rsidRPr="00B75031">
        <w:t xml:space="preserve"> el documento para cumplir el hito inicial del proyecto.</w:t>
      </w:r>
    </w:p>
    <w:p w14:paraId="7A58A6FF" w14:textId="77777777" w:rsidR="00A64A09" w:rsidRPr="00B75031" w:rsidRDefault="00A64A09" w:rsidP="00E65122">
      <w:pPr>
        <w:jc w:val="both"/>
      </w:pPr>
      <w:r w:rsidRPr="00A64A09">
        <w:lastRenderedPageBreak/>
        <w:t>No hay cambios respecto a la etapa planificación y vi</w:t>
      </w:r>
      <w:r w:rsidR="007B3686">
        <w:t>abilidad del proyecto y se cumplió en el tiempo previsto</w:t>
      </w:r>
      <w:r w:rsidRPr="00A64A09">
        <w:t>.</w:t>
      </w:r>
    </w:p>
    <w:p w14:paraId="360B87E9" w14:textId="77777777" w:rsidR="00B75031" w:rsidRDefault="00B75031" w:rsidP="00E65122">
      <w:pPr>
        <w:jc w:val="both"/>
      </w:pPr>
      <w:r w:rsidRPr="00B75031">
        <w:t>Consta de las siguientes etapas:</w:t>
      </w:r>
    </w:p>
    <w:tbl>
      <w:tblPr>
        <w:tblStyle w:val="Tablanormal3"/>
        <w:tblW w:w="9360" w:type="dxa"/>
        <w:tblLayout w:type="fixed"/>
        <w:tblLook w:val="04A0" w:firstRow="1" w:lastRow="0" w:firstColumn="1" w:lastColumn="0" w:noHBand="0" w:noVBand="1"/>
      </w:tblPr>
      <w:tblGrid>
        <w:gridCol w:w="6315"/>
        <w:gridCol w:w="1455"/>
        <w:gridCol w:w="1590"/>
      </w:tblGrid>
      <w:tr w:rsidR="007A6D63" w:rsidRPr="002B107A" w14:paraId="20568119" w14:textId="77777777" w:rsidTr="002743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15" w:type="dxa"/>
            <w:hideMark/>
          </w:tcPr>
          <w:p w14:paraId="7369D879" w14:textId="77777777" w:rsidR="007A6D63" w:rsidRPr="002743F8" w:rsidRDefault="007A6D63" w:rsidP="00E65122">
            <w:pPr>
              <w:pStyle w:val="Standard"/>
              <w:spacing w:line="240" w:lineRule="auto"/>
              <w:jc w:val="both"/>
              <w:rPr>
                <w:color w:val="auto"/>
                <w:lang w:val="es-ES"/>
              </w:rPr>
            </w:pPr>
            <w:r w:rsidRPr="002743F8">
              <w:rPr>
                <w:color w:val="auto"/>
                <w:lang w:val="es-ES"/>
              </w:rPr>
              <w:t>Nombre</w:t>
            </w:r>
          </w:p>
        </w:tc>
        <w:tc>
          <w:tcPr>
            <w:tcW w:w="1455" w:type="dxa"/>
            <w:hideMark/>
          </w:tcPr>
          <w:p w14:paraId="3EA28A33" w14:textId="77777777" w:rsidR="007A6D63" w:rsidRPr="002743F8" w:rsidRDefault="007A6D63"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2743F8">
              <w:rPr>
                <w:color w:val="auto"/>
                <w:lang w:val="es-ES"/>
              </w:rPr>
              <w:t>Fecha Inicial</w:t>
            </w:r>
          </w:p>
        </w:tc>
        <w:tc>
          <w:tcPr>
            <w:tcW w:w="1590" w:type="dxa"/>
            <w:hideMark/>
          </w:tcPr>
          <w:p w14:paraId="7C9CA442" w14:textId="77777777" w:rsidR="007A6D63" w:rsidRPr="002743F8" w:rsidRDefault="007A6D63"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2743F8">
              <w:rPr>
                <w:color w:val="auto"/>
                <w:lang w:val="es-ES"/>
              </w:rPr>
              <w:t>Fecha Final</w:t>
            </w:r>
          </w:p>
        </w:tc>
      </w:tr>
      <w:tr w:rsidR="007A6D63" w:rsidRPr="002B107A" w14:paraId="5963AB91"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5" w:type="dxa"/>
            <w:hideMark/>
          </w:tcPr>
          <w:p w14:paraId="31A35F25" w14:textId="77777777" w:rsidR="007A6D63" w:rsidRPr="002B107A" w:rsidRDefault="007A6D63" w:rsidP="00E65122">
            <w:pPr>
              <w:pStyle w:val="Standard"/>
              <w:spacing w:line="240" w:lineRule="auto"/>
              <w:jc w:val="both"/>
              <w:rPr>
                <w:lang w:val="es-ES"/>
              </w:rPr>
            </w:pPr>
            <w:r w:rsidRPr="002B107A">
              <w:rPr>
                <w:lang w:val="es-ES"/>
              </w:rPr>
              <w:t>Alcance</w:t>
            </w:r>
          </w:p>
        </w:tc>
        <w:tc>
          <w:tcPr>
            <w:tcW w:w="1455" w:type="dxa"/>
            <w:hideMark/>
          </w:tcPr>
          <w:p w14:paraId="6385D7B8"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08/09/14</w:t>
            </w:r>
          </w:p>
        </w:tc>
        <w:tc>
          <w:tcPr>
            <w:tcW w:w="1590" w:type="dxa"/>
            <w:hideMark/>
          </w:tcPr>
          <w:p w14:paraId="20B1A069"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12/09/14</w:t>
            </w:r>
          </w:p>
        </w:tc>
      </w:tr>
      <w:tr w:rsidR="007A6D63" w:rsidRPr="002B107A" w14:paraId="7D1F5537" w14:textId="77777777" w:rsidTr="002743F8">
        <w:tc>
          <w:tcPr>
            <w:cnfStyle w:val="001000000000" w:firstRow="0" w:lastRow="0" w:firstColumn="1" w:lastColumn="0" w:oddVBand="0" w:evenVBand="0" w:oddHBand="0" w:evenHBand="0" w:firstRowFirstColumn="0" w:firstRowLastColumn="0" w:lastRowFirstColumn="0" w:lastRowLastColumn="0"/>
            <w:tcW w:w="6315" w:type="dxa"/>
            <w:hideMark/>
          </w:tcPr>
          <w:p w14:paraId="5FB9C832" w14:textId="77777777" w:rsidR="007A6D63" w:rsidRPr="002B107A" w:rsidRDefault="007A6D63" w:rsidP="00E65122">
            <w:pPr>
              <w:pStyle w:val="Standard"/>
              <w:spacing w:line="240" w:lineRule="auto"/>
              <w:jc w:val="both"/>
              <w:rPr>
                <w:lang w:val="es-ES"/>
              </w:rPr>
            </w:pPr>
            <w:r w:rsidRPr="002B107A">
              <w:rPr>
                <w:lang w:val="es-ES"/>
              </w:rPr>
              <w:t>Planificación temporal</w:t>
            </w:r>
          </w:p>
        </w:tc>
        <w:tc>
          <w:tcPr>
            <w:tcW w:w="1455" w:type="dxa"/>
            <w:hideMark/>
          </w:tcPr>
          <w:p w14:paraId="7541FCEE" w14:textId="77777777" w:rsidR="007A6D63" w:rsidRPr="002B107A" w:rsidRDefault="007A6D63"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12/09/14</w:t>
            </w:r>
          </w:p>
        </w:tc>
        <w:tc>
          <w:tcPr>
            <w:tcW w:w="1590" w:type="dxa"/>
            <w:hideMark/>
          </w:tcPr>
          <w:p w14:paraId="7F911D55" w14:textId="77777777" w:rsidR="007A6D63" w:rsidRPr="002B107A" w:rsidRDefault="007A6D63"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16/09/14</w:t>
            </w:r>
          </w:p>
        </w:tc>
      </w:tr>
      <w:tr w:rsidR="007A6D63" w:rsidRPr="002B107A" w14:paraId="4DABA379"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5" w:type="dxa"/>
            <w:hideMark/>
          </w:tcPr>
          <w:p w14:paraId="36150B41" w14:textId="77777777" w:rsidR="007A6D63" w:rsidRPr="002B107A" w:rsidRDefault="007A6D63" w:rsidP="00E65122">
            <w:pPr>
              <w:pStyle w:val="Standard"/>
              <w:spacing w:line="240" w:lineRule="auto"/>
              <w:jc w:val="both"/>
              <w:rPr>
                <w:lang w:val="es-ES"/>
              </w:rPr>
            </w:pPr>
            <w:r w:rsidRPr="002B107A">
              <w:rPr>
                <w:lang w:val="es-ES"/>
              </w:rPr>
              <w:t>Gestión Económica y sostenibilidad</w:t>
            </w:r>
          </w:p>
        </w:tc>
        <w:tc>
          <w:tcPr>
            <w:tcW w:w="1455" w:type="dxa"/>
            <w:hideMark/>
          </w:tcPr>
          <w:p w14:paraId="605D8238"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16/09/14</w:t>
            </w:r>
          </w:p>
        </w:tc>
        <w:tc>
          <w:tcPr>
            <w:tcW w:w="1590" w:type="dxa"/>
            <w:hideMark/>
          </w:tcPr>
          <w:p w14:paraId="7E5994BA"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21/09/14</w:t>
            </w:r>
          </w:p>
        </w:tc>
      </w:tr>
      <w:tr w:rsidR="007A6D63" w:rsidRPr="002B107A" w14:paraId="6CE2A012" w14:textId="77777777" w:rsidTr="002743F8">
        <w:tc>
          <w:tcPr>
            <w:cnfStyle w:val="001000000000" w:firstRow="0" w:lastRow="0" w:firstColumn="1" w:lastColumn="0" w:oddVBand="0" w:evenVBand="0" w:oddHBand="0" w:evenHBand="0" w:firstRowFirstColumn="0" w:firstRowLastColumn="0" w:lastRowFirstColumn="0" w:lastRowLastColumn="0"/>
            <w:tcW w:w="6315" w:type="dxa"/>
            <w:hideMark/>
          </w:tcPr>
          <w:p w14:paraId="4CAB3531" w14:textId="77777777" w:rsidR="007A6D63" w:rsidRPr="002B107A" w:rsidRDefault="007A6D63" w:rsidP="00E65122">
            <w:pPr>
              <w:pStyle w:val="Standard"/>
              <w:spacing w:line="240" w:lineRule="auto"/>
              <w:jc w:val="both"/>
              <w:rPr>
                <w:lang w:val="es-ES"/>
              </w:rPr>
            </w:pPr>
            <w:r w:rsidRPr="002B107A">
              <w:rPr>
                <w:lang w:val="es-ES"/>
              </w:rPr>
              <w:t>Presentación preliminar</w:t>
            </w:r>
          </w:p>
        </w:tc>
        <w:tc>
          <w:tcPr>
            <w:tcW w:w="1455" w:type="dxa"/>
            <w:hideMark/>
          </w:tcPr>
          <w:p w14:paraId="5F2489A4" w14:textId="77777777" w:rsidR="007A6D63" w:rsidRPr="002B107A" w:rsidRDefault="007A6D63"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21/09/14</w:t>
            </w:r>
          </w:p>
        </w:tc>
        <w:tc>
          <w:tcPr>
            <w:tcW w:w="1590" w:type="dxa"/>
            <w:hideMark/>
          </w:tcPr>
          <w:p w14:paraId="17C1478D" w14:textId="77777777" w:rsidR="007A6D63" w:rsidRPr="002B107A" w:rsidRDefault="007A6D63"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28/09/14</w:t>
            </w:r>
          </w:p>
        </w:tc>
      </w:tr>
      <w:tr w:rsidR="007A6D63" w:rsidRPr="002B107A" w14:paraId="5AE453B8"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5" w:type="dxa"/>
            <w:hideMark/>
          </w:tcPr>
          <w:p w14:paraId="4D23C70D" w14:textId="77777777" w:rsidR="007A6D63" w:rsidRPr="002B107A" w:rsidRDefault="007A6D63" w:rsidP="00E65122">
            <w:pPr>
              <w:pStyle w:val="Standard"/>
              <w:spacing w:line="240" w:lineRule="auto"/>
              <w:jc w:val="both"/>
              <w:rPr>
                <w:lang w:val="es-ES"/>
              </w:rPr>
            </w:pPr>
            <w:r w:rsidRPr="002B107A">
              <w:rPr>
                <w:lang w:val="es-ES"/>
              </w:rPr>
              <w:t>Contextualización y bibliografía</w:t>
            </w:r>
          </w:p>
        </w:tc>
        <w:tc>
          <w:tcPr>
            <w:tcW w:w="1455" w:type="dxa"/>
            <w:hideMark/>
          </w:tcPr>
          <w:p w14:paraId="709828F1"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28/09/14</w:t>
            </w:r>
          </w:p>
        </w:tc>
        <w:tc>
          <w:tcPr>
            <w:tcW w:w="1590" w:type="dxa"/>
            <w:hideMark/>
          </w:tcPr>
          <w:p w14:paraId="1867A2FC"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03/10/14</w:t>
            </w:r>
          </w:p>
        </w:tc>
      </w:tr>
      <w:tr w:rsidR="007A6D63" w:rsidRPr="002B107A" w14:paraId="53B227E1" w14:textId="77777777" w:rsidTr="002743F8">
        <w:tc>
          <w:tcPr>
            <w:cnfStyle w:val="001000000000" w:firstRow="0" w:lastRow="0" w:firstColumn="1" w:lastColumn="0" w:oddVBand="0" w:evenVBand="0" w:oddHBand="0" w:evenHBand="0" w:firstRowFirstColumn="0" w:firstRowLastColumn="0" w:lastRowFirstColumn="0" w:lastRowLastColumn="0"/>
            <w:tcW w:w="6315" w:type="dxa"/>
            <w:hideMark/>
          </w:tcPr>
          <w:p w14:paraId="046CA033" w14:textId="77777777" w:rsidR="007A6D63" w:rsidRPr="002B107A" w:rsidRDefault="007A6D63" w:rsidP="00E65122">
            <w:pPr>
              <w:pStyle w:val="Standard"/>
              <w:spacing w:line="240" w:lineRule="auto"/>
              <w:jc w:val="both"/>
              <w:rPr>
                <w:lang w:val="es-ES"/>
              </w:rPr>
            </w:pPr>
            <w:r w:rsidRPr="002B107A">
              <w:rPr>
                <w:lang w:val="es-ES"/>
              </w:rPr>
              <w:t>Documento final</w:t>
            </w:r>
          </w:p>
        </w:tc>
        <w:tc>
          <w:tcPr>
            <w:tcW w:w="1455" w:type="dxa"/>
            <w:hideMark/>
          </w:tcPr>
          <w:p w14:paraId="564A7CA6" w14:textId="77777777" w:rsidR="007A6D63" w:rsidRPr="002B107A" w:rsidRDefault="007A6D63"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03/10/14</w:t>
            </w:r>
          </w:p>
        </w:tc>
        <w:tc>
          <w:tcPr>
            <w:tcW w:w="1590" w:type="dxa"/>
            <w:hideMark/>
          </w:tcPr>
          <w:p w14:paraId="029CC805" w14:textId="77777777" w:rsidR="007A6D63" w:rsidRPr="002B107A" w:rsidRDefault="007A6D63"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12/10/14</w:t>
            </w:r>
          </w:p>
        </w:tc>
      </w:tr>
    </w:tbl>
    <w:p w14:paraId="74B0C831" w14:textId="77777777" w:rsidR="007A6D63" w:rsidRPr="007A6D63" w:rsidRDefault="007A6D63" w:rsidP="00E65122">
      <w:pPr>
        <w:pStyle w:val="Descripcin"/>
        <w:jc w:val="both"/>
      </w:pPr>
      <w:r w:rsidRPr="007A6D63">
        <w:t xml:space="preserve">Tabla </w:t>
      </w:r>
      <w:r w:rsidRPr="007A6D63">
        <w:fldChar w:fldCharType="begin"/>
      </w:r>
      <w:r w:rsidRPr="007A6D63">
        <w:instrText xml:space="preserve"> SEQ Tabla \* ARABIC </w:instrText>
      </w:r>
      <w:r w:rsidRPr="007A6D63">
        <w:fldChar w:fldCharType="separate"/>
      </w:r>
      <w:r w:rsidR="002743F8">
        <w:rPr>
          <w:noProof/>
        </w:rPr>
        <w:t>2</w:t>
      </w:r>
      <w:r w:rsidRPr="007A6D63">
        <w:fldChar w:fldCharType="end"/>
      </w:r>
      <w:r w:rsidRPr="007A6D63">
        <w:t>. Etapa planificación y viabilidad Del proyecto</w:t>
      </w:r>
    </w:p>
    <w:p w14:paraId="3CFCEE65" w14:textId="77777777" w:rsidR="007A6D63" w:rsidRDefault="007A6D63" w:rsidP="00E65122">
      <w:pPr>
        <w:pStyle w:val="Ttulo4"/>
        <w:jc w:val="both"/>
      </w:pPr>
      <w:r>
        <w:t>Primera iteración</w:t>
      </w:r>
    </w:p>
    <w:p w14:paraId="4E52766D" w14:textId="77777777" w:rsidR="00B75031" w:rsidRDefault="00B75031" w:rsidP="00E65122">
      <w:pPr>
        <w:jc w:val="both"/>
      </w:pPr>
      <w:r w:rsidRPr="00B75031">
        <w:t xml:space="preserve">En esta primera fase se </w:t>
      </w:r>
      <w:r w:rsidR="007A6D63">
        <w:t xml:space="preserve">estableció inicialmente que se </w:t>
      </w:r>
      <w:r w:rsidR="007A6D63" w:rsidRPr="00B75031">
        <w:t>implementar</w:t>
      </w:r>
      <w:r w:rsidR="007A6D63">
        <w:t>í</w:t>
      </w:r>
      <w:r w:rsidR="007A6D63" w:rsidRPr="00B75031">
        <w:t>an</w:t>
      </w:r>
      <w:r w:rsidRPr="00B75031">
        <w:t xml:space="preserve"> las </w:t>
      </w:r>
      <w:r w:rsidR="007A6D63" w:rsidRPr="00B75031">
        <w:t>características</w:t>
      </w:r>
      <w:r w:rsidRPr="00B75031">
        <w:t xml:space="preserve"> del editor de </w:t>
      </w:r>
      <w:r w:rsidR="007A6D63" w:rsidRPr="007A6D63">
        <w:rPr>
          <w:i/>
        </w:rPr>
        <w:t>Sprite</w:t>
      </w:r>
      <w:r w:rsidRPr="007A6D63">
        <w:rPr>
          <w:i/>
        </w:rPr>
        <w:t xml:space="preserve"> </w:t>
      </w:r>
      <w:r w:rsidR="007A6D63" w:rsidRPr="007A6D63">
        <w:rPr>
          <w:i/>
        </w:rPr>
        <w:t>Sheets</w:t>
      </w:r>
      <w:r w:rsidR="008C1970">
        <w:t xml:space="preserve"> </w:t>
      </w:r>
      <w:r w:rsidRPr="00B75031">
        <w:t>necesarias para que el usuario pueda elegir cómo serán las animaciones de sus</w:t>
      </w:r>
      <w:r w:rsidR="008C1970">
        <w:t xml:space="preserve"> </w:t>
      </w:r>
      <w:r w:rsidR="007A6D63" w:rsidRPr="007A6D63">
        <w:rPr>
          <w:i/>
        </w:rPr>
        <w:t>Sprites</w:t>
      </w:r>
      <w:r w:rsidRPr="00B75031">
        <w:t>.</w:t>
      </w:r>
    </w:p>
    <w:p w14:paraId="4C96165A" w14:textId="77777777" w:rsidR="007A6D63" w:rsidRPr="002B107A" w:rsidRDefault="007A6D63" w:rsidP="00E65122">
      <w:pPr>
        <w:jc w:val="both"/>
      </w:pPr>
      <w:r w:rsidRPr="002B107A">
        <w:t>Se desplazó la fecha inicial de implementación debido a la infravaloración del tiempo que ocuparía el módulo GEP.</w:t>
      </w:r>
    </w:p>
    <w:p w14:paraId="34E463F8" w14:textId="2D318330" w:rsidR="007A6D63" w:rsidRDefault="007A6D63" w:rsidP="00E65122">
      <w:pPr>
        <w:jc w:val="both"/>
      </w:pPr>
      <w:r w:rsidRPr="002B107A">
        <w:t xml:space="preserve">Además debido a otras obligaciones y la subestimación del tiempo de implementación al desconocer la tecnología utilizada, se </w:t>
      </w:r>
      <w:r>
        <w:t>fue</w:t>
      </w:r>
      <w:r w:rsidRPr="002B107A">
        <w:t xml:space="preserve"> retrasand</w:t>
      </w:r>
      <w:r w:rsidR="002B39AF">
        <w:t>o la fecha final hasta el día 24</w:t>
      </w:r>
      <w:r w:rsidRPr="002B107A">
        <w:t>/12/2014.</w:t>
      </w:r>
    </w:p>
    <w:p w14:paraId="38DC02CD" w14:textId="77777777" w:rsidR="007A6D63" w:rsidRPr="002B107A" w:rsidRDefault="007A6D63" w:rsidP="00E65122">
      <w:pPr>
        <w:jc w:val="both"/>
      </w:pPr>
      <w:r>
        <w:t>Se dividió en las siguientes dos etapas:</w:t>
      </w:r>
    </w:p>
    <w:tbl>
      <w:tblPr>
        <w:tblStyle w:val="Tablanormal3"/>
        <w:tblW w:w="9634" w:type="dxa"/>
        <w:tblLayout w:type="fixed"/>
        <w:tblLook w:val="04A0" w:firstRow="1" w:lastRow="0" w:firstColumn="1" w:lastColumn="0" w:noHBand="0" w:noVBand="1"/>
      </w:tblPr>
      <w:tblGrid>
        <w:gridCol w:w="6232"/>
        <w:gridCol w:w="1560"/>
        <w:gridCol w:w="1842"/>
      </w:tblGrid>
      <w:tr w:rsidR="007A6D63" w:rsidRPr="002B107A" w14:paraId="03406A4F"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2" w:type="dxa"/>
            <w:hideMark/>
          </w:tcPr>
          <w:p w14:paraId="6B6446EA" w14:textId="77777777" w:rsidR="007A6D63" w:rsidRPr="002743F8" w:rsidRDefault="007A6D63" w:rsidP="00E65122">
            <w:pPr>
              <w:pStyle w:val="Standard"/>
              <w:spacing w:line="240" w:lineRule="auto"/>
              <w:jc w:val="both"/>
              <w:rPr>
                <w:color w:val="auto"/>
                <w:lang w:val="es-ES"/>
              </w:rPr>
            </w:pPr>
            <w:r w:rsidRPr="002743F8">
              <w:rPr>
                <w:color w:val="auto"/>
                <w:lang w:val="es-ES"/>
              </w:rPr>
              <w:t>Nombre</w:t>
            </w:r>
          </w:p>
        </w:tc>
        <w:tc>
          <w:tcPr>
            <w:tcW w:w="1560" w:type="dxa"/>
            <w:hideMark/>
          </w:tcPr>
          <w:p w14:paraId="0101740D" w14:textId="77777777" w:rsidR="007A6D63" w:rsidRPr="002743F8" w:rsidRDefault="007A6D63"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2743F8">
              <w:rPr>
                <w:color w:val="auto"/>
                <w:lang w:val="es-ES"/>
              </w:rPr>
              <w:t>Fecha Inicial</w:t>
            </w:r>
          </w:p>
        </w:tc>
        <w:tc>
          <w:tcPr>
            <w:tcW w:w="1842" w:type="dxa"/>
            <w:hideMark/>
          </w:tcPr>
          <w:p w14:paraId="2FCDBFB6" w14:textId="77777777" w:rsidR="007A6D63" w:rsidRPr="002743F8" w:rsidRDefault="007A6D63"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2743F8">
              <w:rPr>
                <w:color w:val="auto"/>
                <w:lang w:val="es-ES"/>
              </w:rPr>
              <w:t>Fecha Final</w:t>
            </w:r>
          </w:p>
        </w:tc>
      </w:tr>
      <w:tr w:rsidR="007A6D63" w:rsidRPr="002B107A" w14:paraId="46CE22CE"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7F7F7F" w:themeColor="text1" w:themeTint="80"/>
              <w:bottom w:val="single" w:sz="4" w:space="0" w:color="auto"/>
            </w:tcBorders>
            <w:shd w:val="clear" w:color="auto" w:fill="BFBFBF" w:themeFill="background1" w:themeFillShade="BF"/>
            <w:hideMark/>
          </w:tcPr>
          <w:p w14:paraId="593B18B9" w14:textId="77777777" w:rsidR="007A6D63" w:rsidRPr="002B107A" w:rsidRDefault="007A6D63" w:rsidP="00E65122">
            <w:pPr>
              <w:pStyle w:val="Standard"/>
              <w:spacing w:line="240" w:lineRule="auto"/>
              <w:jc w:val="both"/>
              <w:rPr>
                <w:lang w:val="es-ES"/>
              </w:rPr>
            </w:pPr>
            <w:r w:rsidRPr="002B107A">
              <w:rPr>
                <w:lang w:val="es-ES"/>
              </w:rPr>
              <w:t xml:space="preserve">Implementación marcaje de </w:t>
            </w:r>
            <w:r w:rsidRPr="007A6D63">
              <w:rPr>
                <w:i/>
                <w:lang w:val="es-ES"/>
              </w:rPr>
              <w:t>Frames</w:t>
            </w:r>
          </w:p>
        </w:tc>
        <w:tc>
          <w:tcPr>
            <w:tcW w:w="1560" w:type="dxa"/>
            <w:tcBorders>
              <w:top w:val="single" w:sz="4" w:space="0" w:color="7F7F7F" w:themeColor="text1" w:themeTint="80"/>
              <w:bottom w:val="single" w:sz="4" w:space="0" w:color="auto"/>
            </w:tcBorders>
            <w:shd w:val="clear" w:color="auto" w:fill="BFBFBF" w:themeFill="background1" w:themeFillShade="BF"/>
            <w:hideMark/>
          </w:tcPr>
          <w:p w14:paraId="4B30665C" w14:textId="77777777" w:rsidR="007A6D63" w:rsidRPr="002B107A" w:rsidRDefault="007A6D63"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2B107A">
              <w:rPr>
                <w:lang w:val="es-ES"/>
              </w:rPr>
              <w:t>13/10/14</w:t>
            </w:r>
          </w:p>
        </w:tc>
        <w:tc>
          <w:tcPr>
            <w:tcW w:w="1842" w:type="dxa"/>
            <w:tcBorders>
              <w:top w:val="single" w:sz="4" w:space="0" w:color="7F7F7F" w:themeColor="text1" w:themeTint="80"/>
              <w:bottom w:val="single" w:sz="4" w:space="0" w:color="auto"/>
            </w:tcBorders>
            <w:shd w:val="clear" w:color="auto" w:fill="BFBFBF" w:themeFill="background1" w:themeFillShade="BF"/>
            <w:hideMark/>
          </w:tcPr>
          <w:p w14:paraId="1AD3B4DC" w14:textId="31EBABB7" w:rsidR="007A6D63" w:rsidRPr="002B107A" w:rsidRDefault="002B39AF"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24</w:t>
            </w:r>
            <w:r w:rsidR="007A6D63" w:rsidRPr="002B107A">
              <w:rPr>
                <w:lang w:val="es-ES"/>
              </w:rPr>
              <w:t>/12/2014</w:t>
            </w:r>
          </w:p>
        </w:tc>
      </w:tr>
      <w:tr w:rsidR="007A6D63" w:rsidRPr="002B107A" w14:paraId="1B5413A5" w14:textId="77777777" w:rsidTr="00DD30CC">
        <w:tc>
          <w:tcPr>
            <w:cnfStyle w:val="001000000000" w:firstRow="0" w:lastRow="0" w:firstColumn="1" w:lastColumn="0" w:oddVBand="0" w:evenVBand="0" w:oddHBand="0" w:evenHBand="0" w:firstRowFirstColumn="0" w:firstRowLastColumn="0" w:lastRowFirstColumn="0" w:lastRowLastColumn="0"/>
            <w:tcW w:w="9634" w:type="dxa"/>
            <w:gridSpan w:val="3"/>
            <w:tcBorders>
              <w:top w:val="single" w:sz="4" w:space="0" w:color="auto"/>
            </w:tcBorders>
            <w:hideMark/>
          </w:tcPr>
          <w:p w14:paraId="6D1A0C3B" w14:textId="77777777" w:rsidR="007A6D63" w:rsidRPr="00DD30CC" w:rsidRDefault="007A6D63" w:rsidP="00E65122">
            <w:pPr>
              <w:pStyle w:val="Standard"/>
              <w:spacing w:line="240" w:lineRule="auto"/>
              <w:jc w:val="both"/>
              <w:rPr>
                <w:b w:val="0"/>
                <w:sz w:val="20"/>
                <w:lang w:val="es-ES"/>
              </w:rPr>
            </w:pPr>
            <w:r w:rsidRPr="00DD30CC">
              <w:rPr>
                <w:b w:val="0"/>
                <w:sz w:val="20"/>
                <w:lang w:val="es-ES"/>
              </w:rPr>
              <w:t>Cargar y visualizar imagen</w:t>
            </w:r>
          </w:p>
        </w:tc>
      </w:tr>
      <w:tr w:rsidR="007A6D63" w:rsidRPr="002B107A" w14:paraId="3B3ACF8B"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03825D1D" w14:textId="77777777" w:rsidR="007A6D63" w:rsidRPr="00DD30CC" w:rsidRDefault="007A6D63" w:rsidP="00E65122">
            <w:pPr>
              <w:pStyle w:val="Standard"/>
              <w:spacing w:line="240" w:lineRule="auto"/>
              <w:jc w:val="both"/>
              <w:rPr>
                <w:b w:val="0"/>
                <w:sz w:val="20"/>
                <w:lang w:val="es-ES"/>
              </w:rPr>
            </w:pPr>
            <w:r w:rsidRPr="00DD30CC">
              <w:rPr>
                <w:b w:val="0"/>
                <w:sz w:val="20"/>
                <w:lang w:val="es-ES"/>
              </w:rPr>
              <w:t>Hacer zoom de la imagen cargada</w:t>
            </w:r>
          </w:p>
        </w:tc>
      </w:tr>
      <w:tr w:rsidR="007A6D63" w:rsidRPr="002B107A" w14:paraId="5071D136" w14:textId="77777777" w:rsidTr="002743F8">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5A38CF34" w14:textId="77777777" w:rsidR="007A6D63" w:rsidRPr="00DD30CC" w:rsidRDefault="007A6D63" w:rsidP="00E65122">
            <w:pPr>
              <w:pStyle w:val="Standard"/>
              <w:spacing w:line="240" w:lineRule="auto"/>
              <w:jc w:val="both"/>
              <w:rPr>
                <w:b w:val="0"/>
                <w:sz w:val="20"/>
                <w:lang w:val="es-ES"/>
              </w:rPr>
            </w:pPr>
            <w:r w:rsidRPr="00DD30CC">
              <w:rPr>
                <w:b w:val="0"/>
                <w:sz w:val="20"/>
                <w:lang w:val="es-ES"/>
              </w:rPr>
              <w:t xml:space="preserve">Permitir al usuario marcar un rectángulo que contenga un </w:t>
            </w:r>
            <w:r w:rsidRPr="00DD30CC">
              <w:rPr>
                <w:b w:val="0"/>
                <w:i/>
                <w:sz w:val="20"/>
                <w:lang w:val="es-ES"/>
              </w:rPr>
              <w:t>Frame</w:t>
            </w:r>
            <w:r w:rsidRPr="00DD30CC">
              <w:rPr>
                <w:b w:val="0"/>
                <w:sz w:val="20"/>
                <w:lang w:val="es-ES"/>
              </w:rPr>
              <w:t xml:space="preserve"> del </w:t>
            </w:r>
            <w:r w:rsidRPr="00DD30CC">
              <w:rPr>
                <w:b w:val="0"/>
                <w:i/>
                <w:sz w:val="20"/>
                <w:lang w:val="es-ES"/>
              </w:rPr>
              <w:t>Sprite</w:t>
            </w:r>
            <w:r w:rsidRPr="00DD30CC">
              <w:rPr>
                <w:b w:val="0"/>
                <w:sz w:val="20"/>
                <w:lang w:val="es-ES"/>
              </w:rPr>
              <w:t xml:space="preserve"> </w:t>
            </w:r>
            <w:r w:rsidRPr="00DD30CC">
              <w:rPr>
                <w:b w:val="0"/>
                <w:i/>
                <w:sz w:val="20"/>
                <w:lang w:val="es-ES"/>
              </w:rPr>
              <w:t>Sheet</w:t>
            </w:r>
          </w:p>
        </w:tc>
      </w:tr>
      <w:tr w:rsidR="007A6D63" w:rsidRPr="002B107A" w14:paraId="2D130136"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3973DDDC" w14:textId="77777777" w:rsidR="007A6D63" w:rsidRPr="00DD30CC" w:rsidRDefault="007A6D63" w:rsidP="00E65122">
            <w:pPr>
              <w:pStyle w:val="Standard"/>
              <w:spacing w:line="240" w:lineRule="auto"/>
              <w:jc w:val="both"/>
              <w:rPr>
                <w:b w:val="0"/>
                <w:sz w:val="20"/>
                <w:lang w:val="es-ES"/>
              </w:rPr>
            </w:pPr>
            <w:r w:rsidRPr="00DD30CC">
              <w:rPr>
                <w:b w:val="0"/>
                <w:sz w:val="20"/>
                <w:lang w:val="es-ES"/>
              </w:rPr>
              <w:t xml:space="preserve">Acumular los </w:t>
            </w:r>
            <w:r w:rsidRPr="00DD30CC">
              <w:rPr>
                <w:b w:val="0"/>
                <w:i/>
                <w:sz w:val="20"/>
                <w:lang w:val="es-ES"/>
              </w:rPr>
              <w:t>Frames</w:t>
            </w:r>
            <w:r w:rsidRPr="00DD30CC">
              <w:rPr>
                <w:b w:val="0"/>
                <w:sz w:val="20"/>
                <w:lang w:val="es-ES"/>
              </w:rPr>
              <w:t xml:space="preserve"> marcados para crear un </w:t>
            </w:r>
            <w:r w:rsidRPr="00DD30CC">
              <w:rPr>
                <w:b w:val="0"/>
                <w:i/>
                <w:sz w:val="20"/>
                <w:lang w:val="es-ES"/>
              </w:rPr>
              <w:t>Sprite</w:t>
            </w:r>
          </w:p>
        </w:tc>
      </w:tr>
      <w:tr w:rsidR="007A6D63" w:rsidRPr="002B107A" w14:paraId="37487A44" w14:textId="77777777" w:rsidTr="00DD30CC">
        <w:trPr>
          <w:trHeight w:val="80"/>
        </w:trPr>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4D22489C" w14:textId="77777777" w:rsidR="007A6D63" w:rsidRPr="00DD30CC" w:rsidRDefault="007A6D63" w:rsidP="00E65122">
            <w:pPr>
              <w:pStyle w:val="Standard"/>
              <w:spacing w:line="240" w:lineRule="auto"/>
              <w:jc w:val="both"/>
              <w:rPr>
                <w:b w:val="0"/>
                <w:sz w:val="20"/>
                <w:lang w:val="es-ES"/>
              </w:rPr>
            </w:pPr>
            <w:r w:rsidRPr="00DD30CC">
              <w:rPr>
                <w:b w:val="0"/>
                <w:sz w:val="20"/>
                <w:lang w:val="es-ES"/>
              </w:rPr>
              <w:t xml:space="preserve">Ajustar la forma manual de la imagen dentro del </w:t>
            </w:r>
            <w:r w:rsidRPr="00DD30CC">
              <w:rPr>
                <w:b w:val="0"/>
                <w:i/>
                <w:sz w:val="20"/>
                <w:lang w:val="es-ES"/>
              </w:rPr>
              <w:t>Frame</w:t>
            </w:r>
            <w:r w:rsidRPr="00DD30CC">
              <w:rPr>
                <w:b w:val="0"/>
                <w:sz w:val="20"/>
                <w:lang w:val="es-ES"/>
              </w:rPr>
              <w:t xml:space="preserve"> para que queden todos centrados</w:t>
            </w:r>
          </w:p>
        </w:tc>
      </w:tr>
      <w:tr w:rsidR="007A6D63" w:rsidRPr="002B107A" w14:paraId="4A52BC12"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Borders>
              <w:bottom w:val="single" w:sz="4" w:space="0" w:color="auto"/>
            </w:tcBorders>
            <w:hideMark/>
          </w:tcPr>
          <w:p w14:paraId="72874443" w14:textId="77777777" w:rsidR="007A6D63" w:rsidRPr="00DD30CC" w:rsidRDefault="007A6D63" w:rsidP="00E65122">
            <w:pPr>
              <w:pStyle w:val="Standard"/>
              <w:spacing w:line="240" w:lineRule="auto"/>
              <w:jc w:val="both"/>
              <w:rPr>
                <w:b w:val="0"/>
                <w:sz w:val="20"/>
                <w:lang w:val="es-ES"/>
              </w:rPr>
            </w:pPr>
            <w:r w:rsidRPr="00DD30CC">
              <w:rPr>
                <w:b w:val="0"/>
                <w:sz w:val="20"/>
                <w:lang w:val="es-ES"/>
              </w:rPr>
              <w:t xml:space="preserve">Permitir poner un </w:t>
            </w:r>
            <w:r w:rsidRPr="00DD30CC">
              <w:rPr>
                <w:b w:val="0"/>
                <w:i/>
                <w:sz w:val="20"/>
                <w:lang w:val="es-ES"/>
              </w:rPr>
              <w:t>Frame</w:t>
            </w:r>
            <w:r w:rsidRPr="00DD30CC">
              <w:rPr>
                <w:b w:val="0"/>
                <w:sz w:val="20"/>
                <w:lang w:val="es-ES"/>
              </w:rPr>
              <w:t xml:space="preserve"> sobre otro con transparencia para facilitar la tarea anterior</w:t>
            </w:r>
          </w:p>
        </w:tc>
      </w:tr>
      <w:tr w:rsidR="007A6D63" w:rsidRPr="002B107A" w14:paraId="6348A87B" w14:textId="77777777" w:rsidTr="00DD30CC">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bottom w:val="single" w:sz="4" w:space="0" w:color="auto"/>
            </w:tcBorders>
            <w:shd w:val="clear" w:color="auto" w:fill="BFBFBF" w:themeFill="background1" w:themeFillShade="BF"/>
            <w:hideMark/>
          </w:tcPr>
          <w:p w14:paraId="6305D095" w14:textId="77777777" w:rsidR="007A6D63" w:rsidRPr="002B107A" w:rsidRDefault="007A6D63" w:rsidP="00E65122">
            <w:pPr>
              <w:pStyle w:val="Standard"/>
              <w:spacing w:line="240" w:lineRule="auto"/>
              <w:jc w:val="both"/>
              <w:rPr>
                <w:lang w:val="es-ES"/>
              </w:rPr>
            </w:pPr>
            <w:r w:rsidRPr="002B107A">
              <w:rPr>
                <w:lang w:val="es-ES"/>
              </w:rPr>
              <w:t>Visualización de la animación</w:t>
            </w:r>
          </w:p>
        </w:tc>
        <w:tc>
          <w:tcPr>
            <w:tcW w:w="1560" w:type="dxa"/>
            <w:tcBorders>
              <w:top w:val="single" w:sz="4" w:space="0" w:color="auto"/>
              <w:bottom w:val="single" w:sz="4" w:space="0" w:color="auto"/>
            </w:tcBorders>
            <w:shd w:val="clear" w:color="auto" w:fill="BFBFBF" w:themeFill="background1" w:themeFillShade="BF"/>
            <w:hideMark/>
          </w:tcPr>
          <w:p w14:paraId="711FE05B" w14:textId="2DD406BD" w:rsidR="007A6D63" w:rsidRPr="002B107A" w:rsidRDefault="00B16B0F"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27/11</w:t>
            </w:r>
            <w:r w:rsidR="007A6D63" w:rsidRPr="002B107A">
              <w:rPr>
                <w:lang w:val="es-ES"/>
              </w:rPr>
              <w:t>/14</w:t>
            </w:r>
          </w:p>
        </w:tc>
        <w:tc>
          <w:tcPr>
            <w:tcW w:w="1842" w:type="dxa"/>
            <w:tcBorders>
              <w:top w:val="single" w:sz="4" w:space="0" w:color="auto"/>
              <w:bottom w:val="single" w:sz="4" w:space="0" w:color="auto"/>
            </w:tcBorders>
            <w:shd w:val="clear" w:color="auto" w:fill="BFBFBF" w:themeFill="background1" w:themeFillShade="BF"/>
            <w:hideMark/>
          </w:tcPr>
          <w:p w14:paraId="6EEF0967" w14:textId="36ABF4DE" w:rsidR="007A6D63" w:rsidRPr="002B107A" w:rsidRDefault="002B39AF"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7A6D63" w:rsidRPr="002B107A">
              <w:rPr>
                <w:lang w:val="es-ES"/>
              </w:rPr>
              <w:t>/12/2014</w:t>
            </w:r>
          </w:p>
        </w:tc>
      </w:tr>
      <w:tr w:rsidR="007A6D63" w:rsidRPr="002B107A" w14:paraId="0C589E4D"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Borders>
              <w:top w:val="single" w:sz="4" w:space="0" w:color="auto"/>
            </w:tcBorders>
            <w:hideMark/>
          </w:tcPr>
          <w:p w14:paraId="75745E75" w14:textId="77777777" w:rsidR="007A6D63" w:rsidRPr="00DD30CC" w:rsidRDefault="007A6D63" w:rsidP="00E65122">
            <w:pPr>
              <w:pStyle w:val="Standard"/>
              <w:spacing w:line="240" w:lineRule="auto"/>
              <w:jc w:val="both"/>
              <w:rPr>
                <w:b w:val="0"/>
                <w:sz w:val="20"/>
                <w:lang w:val="es-ES"/>
              </w:rPr>
            </w:pPr>
            <w:r w:rsidRPr="00DD30CC">
              <w:rPr>
                <w:b w:val="0"/>
                <w:sz w:val="20"/>
                <w:lang w:val="es-ES"/>
              </w:rPr>
              <w:t xml:space="preserve">Visualizar el </w:t>
            </w:r>
            <w:r w:rsidRPr="00DD30CC">
              <w:rPr>
                <w:b w:val="0"/>
                <w:i/>
                <w:sz w:val="20"/>
                <w:lang w:val="es-ES"/>
              </w:rPr>
              <w:t>Sprite</w:t>
            </w:r>
            <w:r w:rsidRPr="00DD30CC">
              <w:rPr>
                <w:b w:val="0"/>
                <w:sz w:val="20"/>
                <w:lang w:val="es-ES"/>
              </w:rPr>
              <w:t xml:space="preserve"> generado a partir de los </w:t>
            </w:r>
            <w:r w:rsidRPr="00DD30CC">
              <w:rPr>
                <w:b w:val="0"/>
                <w:i/>
                <w:sz w:val="20"/>
                <w:lang w:val="es-ES"/>
              </w:rPr>
              <w:t>Frames</w:t>
            </w:r>
            <w:r w:rsidRPr="00DD30CC">
              <w:rPr>
                <w:b w:val="0"/>
                <w:sz w:val="20"/>
                <w:lang w:val="es-ES"/>
              </w:rPr>
              <w:t xml:space="preserve"> seleccionados (un </w:t>
            </w:r>
            <w:r w:rsidRPr="00DD30CC">
              <w:rPr>
                <w:b w:val="0"/>
                <w:i/>
                <w:sz w:val="20"/>
                <w:lang w:val="es-ES"/>
              </w:rPr>
              <w:t>Frame</w:t>
            </w:r>
            <w:r w:rsidRPr="00DD30CC">
              <w:rPr>
                <w:b w:val="0"/>
                <w:sz w:val="20"/>
                <w:lang w:val="es-ES"/>
              </w:rPr>
              <w:t xml:space="preserve"> al lado del otro)</w:t>
            </w:r>
          </w:p>
        </w:tc>
      </w:tr>
      <w:tr w:rsidR="007A6D63" w:rsidRPr="002B107A" w14:paraId="0C3FC3EF" w14:textId="77777777" w:rsidTr="002743F8">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3EBDA3C0" w14:textId="77777777" w:rsidR="007A6D63" w:rsidRPr="00DD30CC" w:rsidRDefault="007A6D63" w:rsidP="00E65122">
            <w:pPr>
              <w:pStyle w:val="Standard"/>
              <w:spacing w:line="240" w:lineRule="auto"/>
              <w:jc w:val="both"/>
              <w:rPr>
                <w:b w:val="0"/>
                <w:sz w:val="20"/>
                <w:lang w:val="es-ES"/>
              </w:rPr>
            </w:pPr>
            <w:r w:rsidRPr="00DD30CC">
              <w:rPr>
                <w:b w:val="0"/>
                <w:sz w:val="20"/>
                <w:lang w:val="es-ES"/>
              </w:rPr>
              <w:t>Visualizar la animación que el usuario a seleccionado</w:t>
            </w:r>
          </w:p>
        </w:tc>
      </w:tr>
      <w:tr w:rsidR="007A6D63" w:rsidRPr="002B107A" w14:paraId="608D85A8" w14:textId="77777777" w:rsidTr="00274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hideMark/>
          </w:tcPr>
          <w:p w14:paraId="054C70BC" w14:textId="77777777" w:rsidR="007A6D63" w:rsidRPr="00DD30CC" w:rsidRDefault="007A6D63" w:rsidP="00E65122">
            <w:pPr>
              <w:pStyle w:val="Standard"/>
              <w:keepNext/>
              <w:spacing w:line="240" w:lineRule="auto"/>
              <w:jc w:val="both"/>
              <w:rPr>
                <w:b w:val="0"/>
                <w:sz w:val="20"/>
                <w:lang w:val="es-ES"/>
              </w:rPr>
            </w:pPr>
            <w:r w:rsidRPr="00DD30CC">
              <w:rPr>
                <w:b w:val="0"/>
                <w:sz w:val="20"/>
                <w:lang w:val="es-ES"/>
              </w:rPr>
              <w:t xml:space="preserve">Darle al usuario la posibilidad de especificar los mili-segundos entre </w:t>
            </w:r>
            <w:r w:rsidRPr="00DD30CC">
              <w:rPr>
                <w:b w:val="0"/>
                <w:i/>
                <w:sz w:val="20"/>
                <w:lang w:val="es-ES"/>
              </w:rPr>
              <w:t>Frame</w:t>
            </w:r>
            <w:r w:rsidRPr="00DD30CC">
              <w:rPr>
                <w:b w:val="0"/>
                <w:sz w:val="20"/>
                <w:lang w:val="es-ES"/>
              </w:rPr>
              <w:t xml:space="preserve"> y </w:t>
            </w:r>
            <w:r w:rsidRPr="00DD30CC">
              <w:rPr>
                <w:b w:val="0"/>
                <w:i/>
                <w:sz w:val="20"/>
                <w:lang w:val="es-ES"/>
              </w:rPr>
              <w:t>Frame</w:t>
            </w:r>
            <w:r w:rsidRPr="00DD30CC">
              <w:rPr>
                <w:b w:val="0"/>
                <w:sz w:val="20"/>
                <w:lang w:val="es-ES"/>
              </w:rPr>
              <w:t xml:space="preserve"> (para todos los </w:t>
            </w:r>
            <w:r w:rsidRPr="00DD30CC">
              <w:rPr>
                <w:b w:val="0"/>
                <w:i/>
                <w:sz w:val="20"/>
                <w:lang w:val="es-ES"/>
              </w:rPr>
              <w:t>Frames</w:t>
            </w:r>
            <w:r w:rsidRPr="00DD30CC">
              <w:rPr>
                <w:b w:val="0"/>
                <w:sz w:val="20"/>
                <w:lang w:val="es-ES"/>
              </w:rPr>
              <w:t xml:space="preserve"> o de uno en uno)</w:t>
            </w:r>
          </w:p>
        </w:tc>
      </w:tr>
    </w:tbl>
    <w:p w14:paraId="304D6210" w14:textId="77777777" w:rsidR="00B75031" w:rsidRPr="00B75031" w:rsidRDefault="00A6259B" w:rsidP="00E65122">
      <w:pPr>
        <w:pStyle w:val="Descripcin"/>
        <w:jc w:val="both"/>
      </w:pPr>
      <w:r>
        <w:t xml:space="preserve">Tabla </w:t>
      </w:r>
      <w:r>
        <w:fldChar w:fldCharType="begin"/>
      </w:r>
      <w:r>
        <w:instrText xml:space="preserve"> SEQ Tabla \* ARABIC </w:instrText>
      </w:r>
      <w:r>
        <w:fldChar w:fldCharType="separate"/>
      </w:r>
      <w:r w:rsidR="002743F8">
        <w:rPr>
          <w:noProof/>
        </w:rPr>
        <w:t>3</w:t>
      </w:r>
      <w:r>
        <w:fldChar w:fldCharType="end"/>
      </w:r>
      <w:r>
        <w:t xml:space="preserve">. </w:t>
      </w:r>
      <w:r w:rsidRPr="002E06D7">
        <w:t>Etapa primera iteración</w:t>
      </w:r>
    </w:p>
    <w:p w14:paraId="23B7C619" w14:textId="77777777" w:rsidR="00B75031" w:rsidRDefault="00B75031" w:rsidP="00E65122">
      <w:pPr>
        <w:pStyle w:val="Ttulo4"/>
        <w:jc w:val="both"/>
      </w:pPr>
      <w:r w:rsidRPr="00B75031">
        <w:t>Segunda iteración</w:t>
      </w:r>
    </w:p>
    <w:p w14:paraId="5C376F18" w14:textId="77777777" w:rsidR="00A6259B" w:rsidRPr="00A6259B" w:rsidRDefault="00A6259B" w:rsidP="00E65122">
      <w:pPr>
        <w:jc w:val="both"/>
      </w:pPr>
      <w:r>
        <w:t xml:space="preserve">Una vez acabada la fase de la exportación, la aplicación ya era utilizable por cualquier usuario que quisiera un editor de </w:t>
      </w:r>
      <w:r w:rsidRPr="00A6259B">
        <w:rPr>
          <w:i/>
        </w:rPr>
        <w:t>Sprite Sheets</w:t>
      </w:r>
      <w:r>
        <w:t xml:space="preserve"> y se habría conseguido alcanzar la primera fase del alcance del </w:t>
      </w:r>
      <w:r>
        <w:lastRenderedPageBreak/>
        <w:t>proyecto. Por esta razón se decidió que en la planificación temporal la exportación se realizara antes que la automatización aunque no existiera ningún prerrequisito entre ellas.</w:t>
      </w:r>
    </w:p>
    <w:p w14:paraId="55ADC688" w14:textId="77777777" w:rsidR="00C639F2" w:rsidRDefault="00C639F2" w:rsidP="00E65122">
      <w:pPr>
        <w:jc w:val="both"/>
      </w:pPr>
      <w:r>
        <w:t>En el hito intermedio se tuvo que retrasar</w:t>
      </w:r>
      <w:r w:rsidR="00A6259B" w:rsidRPr="002B107A">
        <w:t xml:space="preserve"> las fechas de inicio y la</w:t>
      </w:r>
      <w:r w:rsidR="00A6259B">
        <w:t>s fechas de fin pero se mantuvo</w:t>
      </w:r>
      <w:r w:rsidR="00A6259B" w:rsidRPr="002B107A">
        <w:t xml:space="preserve"> la duraci</w:t>
      </w:r>
      <w:r w:rsidR="00A6259B">
        <w:t xml:space="preserve">ón aproximada de esta iteración. </w:t>
      </w:r>
    </w:p>
    <w:p w14:paraId="06A62EF2" w14:textId="77777777" w:rsidR="00C639F2" w:rsidRDefault="00C639F2" w:rsidP="00E65122">
      <w:pPr>
        <w:jc w:val="both"/>
      </w:pPr>
      <w:r>
        <w:t>Al no haber tenido en cuenta las fechas navideñas esto hizo que la etapa se alargara del 10/01/2015 (fecha que se estableció en el hito intermedio) al 15/01/2015.</w:t>
      </w:r>
    </w:p>
    <w:tbl>
      <w:tblPr>
        <w:tblStyle w:val="Tablanormal3"/>
        <w:tblW w:w="9360" w:type="dxa"/>
        <w:tblLayout w:type="fixed"/>
        <w:tblLook w:val="04A0" w:firstRow="1" w:lastRow="0" w:firstColumn="1" w:lastColumn="0" w:noHBand="0" w:noVBand="1"/>
      </w:tblPr>
      <w:tblGrid>
        <w:gridCol w:w="6091"/>
        <w:gridCol w:w="1701"/>
        <w:gridCol w:w="1568"/>
      </w:tblGrid>
      <w:tr w:rsidR="00DD30CC" w:rsidRPr="00DD30CC" w14:paraId="0FB4442E"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91" w:type="dxa"/>
            <w:tcBorders>
              <w:bottom w:val="single" w:sz="4" w:space="0" w:color="auto"/>
            </w:tcBorders>
            <w:hideMark/>
          </w:tcPr>
          <w:p w14:paraId="30639DBB" w14:textId="77777777" w:rsidR="00C639F2" w:rsidRPr="00DD30CC" w:rsidRDefault="00C639F2" w:rsidP="00E65122">
            <w:pPr>
              <w:pStyle w:val="Standard"/>
              <w:spacing w:line="240" w:lineRule="auto"/>
              <w:jc w:val="both"/>
              <w:rPr>
                <w:color w:val="auto"/>
                <w:lang w:val="es-ES"/>
              </w:rPr>
            </w:pPr>
            <w:r w:rsidRPr="00DD30CC">
              <w:rPr>
                <w:color w:val="auto"/>
                <w:lang w:val="es-ES"/>
              </w:rPr>
              <w:t>Nombre</w:t>
            </w:r>
          </w:p>
        </w:tc>
        <w:tc>
          <w:tcPr>
            <w:tcW w:w="1701" w:type="dxa"/>
            <w:tcBorders>
              <w:bottom w:val="single" w:sz="4" w:space="0" w:color="auto"/>
            </w:tcBorders>
            <w:hideMark/>
          </w:tcPr>
          <w:p w14:paraId="78A6E207" w14:textId="77777777" w:rsidR="00C639F2" w:rsidRPr="00DD30CC" w:rsidRDefault="00C639F2"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DD30CC">
              <w:rPr>
                <w:color w:val="auto"/>
                <w:lang w:val="es-ES"/>
              </w:rPr>
              <w:t>Fecha Inicial</w:t>
            </w:r>
          </w:p>
        </w:tc>
        <w:tc>
          <w:tcPr>
            <w:tcW w:w="1568" w:type="dxa"/>
            <w:tcBorders>
              <w:bottom w:val="single" w:sz="4" w:space="0" w:color="auto"/>
            </w:tcBorders>
            <w:hideMark/>
          </w:tcPr>
          <w:p w14:paraId="353A113E" w14:textId="77777777" w:rsidR="00C639F2" w:rsidRPr="00DD30CC" w:rsidRDefault="00C639F2"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DD30CC">
              <w:rPr>
                <w:color w:val="auto"/>
                <w:lang w:val="es-ES"/>
              </w:rPr>
              <w:t>Fecha final</w:t>
            </w:r>
          </w:p>
        </w:tc>
      </w:tr>
      <w:tr w:rsidR="00C639F2" w:rsidRPr="002B107A" w14:paraId="02D315AF"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Borders>
              <w:top w:val="single" w:sz="4" w:space="0" w:color="auto"/>
              <w:bottom w:val="single" w:sz="4" w:space="0" w:color="auto"/>
            </w:tcBorders>
            <w:shd w:val="clear" w:color="auto" w:fill="BFBFBF" w:themeFill="background1" w:themeFillShade="BF"/>
            <w:hideMark/>
          </w:tcPr>
          <w:p w14:paraId="11A84539" w14:textId="77777777" w:rsidR="00C639F2" w:rsidRPr="002B107A" w:rsidRDefault="00C639F2" w:rsidP="00E65122">
            <w:pPr>
              <w:pStyle w:val="Standard"/>
              <w:spacing w:line="240" w:lineRule="auto"/>
              <w:jc w:val="both"/>
              <w:rPr>
                <w:lang w:val="es-ES"/>
              </w:rPr>
            </w:pPr>
            <w:r w:rsidRPr="002B107A">
              <w:rPr>
                <w:lang w:val="es-ES"/>
              </w:rPr>
              <w:t>Exportación</w:t>
            </w:r>
          </w:p>
        </w:tc>
        <w:tc>
          <w:tcPr>
            <w:tcW w:w="1701" w:type="dxa"/>
            <w:tcBorders>
              <w:top w:val="single" w:sz="4" w:space="0" w:color="auto"/>
              <w:bottom w:val="single" w:sz="4" w:space="0" w:color="auto"/>
            </w:tcBorders>
            <w:shd w:val="clear" w:color="auto" w:fill="BFBFBF" w:themeFill="background1" w:themeFillShade="BF"/>
            <w:hideMark/>
          </w:tcPr>
          <w:p w14:paraId="7F744B22" w14:textId="3F4FE906" w:rsidR="00C639F2" w:rsidRPr="002B107A" w:rsidRDefault="002B39AF"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24</w:t>
            </w:r>
            <w:r w:rsidR="00C639F2" w:rsidRPr="002B107A">
              <w:rPr>
                <w:lang w:val="es-ES"/>
              </w:rPr>
              <w:t>/12/2014</w:t>
            </w:r>
          </w:p>
        </w:tc>
        <w:tc>
          <w:tcPr>
            <w:tcW w:w="1568" w:type="dxa"/>
            <w:tcBorders>
              <w:top w:val="single" w:sz="4" w:space="0" w:color="auto"/>
              <w:bottom w:val="single" w:sz="4" w:space="0" w:color="auto"/>
            </w:tcBorders>
            <w:shd w:val="clear" w:color="auto" w:fill="BFBFBF" w:themeFill="background1" w:themeFillShade="BF"/>
            <w:hideMark/>
          </w:tcPr>
          <w:p w14:paraId="2B7356BB" w14:textId="77777777" w:rsidR="00C639F2" w:rsidRPr="002B107A" w:rsidRDefault="00C639F2"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04/01/2015</w:t>
            </w:r>
          </w:p>
        </w:tc>
      </w:tr>
      <w:tr w:rsidR="00C639F2" w:rsidRPr="002B107A" w14:paraId="79976F24"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sz="4" w:space="0" w:color="auto"/>
            </w:tcBorders>
            <w:hideMark/>
          </w:tcPr>
          <w:p w14:paraId="76F39491"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Exportar animaciones para librerías como </w:t>
            </w:r>
            <w:r w:rsidRPr="00DD30CC">
              <w:rPr>
                <w:b w:val="0"/>
                <w:i/>
                <w:sz w:val="20"/>
                <w:lang w:val="es-ES"/>
              </w:rPr>
              <w:t>Clanlib Game SDK</w:t>
            </w:r>
            <w:r w:rsidRPr="00DD30CC">
              <w:rPr>
                <w:b w:val="0"/>
                <w:sz w:val="20"/>
                <w:lang w:val="es-ES"/>
              </w:rPr>
              <w:t xml:space="preserve"> en formato </w:t>
            </w:r>
            <w:r w:rsidRPr="00DD30CC">
              <w:rPr>
                <w:b w:val="0"/>
                <w:i/>
                <w:sz w:val="20"/>
                <w:lang w:val="es-ES"/>
              </w:rPr>
              <w:t>XML</w:t>
            </w:r>
          </w:p>
        </w:tc>
      </w:tr>
      <w:tr w:rsidR="00C639F2" w:rsidRPr="002B107A" w14:paraId="4301E3DE"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418FC192"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Exportar animaciones de un </w:t>
            </w:r>
            <w:r w:rsidRPr="00DD30CC">
              <w:rPr>
                <w:b w:val="0"/>
                <w:i/>
                <w:sz w:val="20"/>
                <w:lang w:val="es-ES"/>
              </w:rPr>
              <w:t>Sprite</w:t>
            </w:r>
            <w:r w:rsidRPr="00DD30CC">
              <w:rPr>
                <w:b w:val="0"/>
                <w:sz w:val="20"/>
                <w:lang w:val="es-ES"/>
              </w:rPr>
              <w:t xml:space="preserve"> especifico en formato </w:t>
            </w:r>
            <w:r w:rsidRPr="00DD30CC">
              <w:rPr>
                <w:b w:val="0"/>
                <w:i/>
                <w:sz w:val="20"/>
                <w:lang w:val="es-ES"/>
              </w:rPr>
              <w:t>GIF</w:t>
            </w:r>
          </w:p>
        </w:tc>
      </w:tr>
      <w:tr w:rsidR="00C639F2" w:rsidRPr="002B107A" w14:paraId="3089580B"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hideMark/>
          </w:tcPr>
          <w:p w14:paraId="3A8F8FB8"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Exportar un </w:t>
            </w:r>
            <w:r w:rsidRPr="00DD30CC">
              <w:rPr>
                <w:b w:val="0"/>
                <w:i/>
                <w:sz w:val="20"/>
                <w:lang w:val="es-ES"/>
              </w:rPr>
              <w:t>Sprite Sheet</w:t>
            </w:r>
            <w:r w:rsidRPr="00DD30CC">
              <w:rPr>
                <w:b w:val="0"/>
                <w:sz w:val="20"/>
                <w:lang w:val="es-ES"/>
              </w:rPr>
              <w:t xml:space="preserve"> en formato </w:t>
            </w:r>
            <w:r w:rsidRPr="00DD30CC">
              <w:rPr>
                <w:b w:val="0"/>
                <w:i/>
                <w:sz w:val="20"/>
                <w:lang w:val="es-ES"/>
              </w:rPr>
              <w:t>PNG</w:t>
            </w:r>
          </w:p>
        </w:tc>
      </w:tr>
      <w:tr w:rsidR="00C639F2" w:rsidRPr="002B107A" w14:paraId="174505EF"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Borders>
              <w:top w:val="single" w:sz="4" w:space="0" w:color="auto"/>
              <w:bottom w:val="single" w:sz="4" w:space="0" w:color="auto"/>
            </w:tcBorders>
            <w:shd w:val="clear" w:color="auto" w:fill="BFBFBF" w:themeFill="background1" w:themeFillShade="BF"/>
            <w:hideMark/>
          </w:tcPr>
          <w:p w14:paraId="20035B71" w14:textId="77777777" w:rsidR="00C639F2" w:rsidRPr="002B107A" w:rsidRDefault="00C639F2" w:rsidP="00E65122">
            <w:pPr>
              <w:pStyle w:val="Standard"/>
              <w:spacing w:line="240" w:lineRule="auto"/>
              <w:jc w:val="both"/>
              <w:rPr>
                <w:lang w:val="es-ES"/>
              </w:rPr>
            </w:pPr>
            <w:r w:rsidRPr="002B107A">
              <w:rPr>
                <w:lang w:val="es-ES"/>
              </w:rPr>
              <w:t>Automatización</w:t>
            </w:r>
          </w:p>
        </w:tc>
        <w:tc>
          <w:tcPr>
            <w:tcW w:w="1701" w:type="dxa"/>
            <w:tcBorders>
              <w:top w:val="single" w:sz="4" w:space="0" w:color="auto"/>
              <w:bottom w:val="single" w:sz="4" w:space="0" w:color="auto"/>
            </w:tcBorders>
            <w:shd w:val="clear" w:color="auto" w:fill="BFBFBF" w:themeFill="background1" w:themeFillShade="BF"/>
            <w:hideMark/>
          </w:tcPr>
          <w:p w14:paraId="3BD7AF6E" w14:textId="77777777" w:rsidR="00C639F2" w:rsidRPr="002B107A" w:rsidRDefault="00C639F2"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04/01/2015</w:t>
            </w:r>
          </w:p>
        </w:tc>
        <w:tc>
          <w:tcPr>
            <w:tcW w:w="1568" w:type="dxa"/>
            <w:tcBorders>
              <w:top w:val="single" w:sz="4" w:space="0" w:color="auto"/>
              <w:bottom w:val="single" w:sz="4" w:space="0" w:color="auto"/>
            </w:tcBorders>
            <w:shd w:val="clear" w:color="auto" w:fill="BFBFBF" w:themeFill="background1" w:themeFillShade="BF"/>
            <w:hideMark/>
          </w:tcPr>
          <w:p w14:paraId="5C71DD56" w14:textId="77777777" w:rsidR="00C639F2" w:rsidRPr="002B107A" w:rsidRDefault="00C639F2"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15</w:t>
            </w:r>
            <w:r w:rsidRPr="002B107A">
              <w:rPr>
                <w:lang w:val="es-ES"/>
              </w:rPr>
              <w:t>/01/2015</w:t>
            </w:r>
          </w:p>
        </w:tc>
      </w:tr>
      <w:tr w:rsidR="00C639F2" w:rsidRPr="002B107A" w14:paraId="26A20095"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sz="4" w:space="0" w:color="auto"/>
            </w:tcBorders>
            <w:hideMark/>
          </w:tcPr>
          <w:p w14:paraId="4E01658F"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Auto detectar que </w:t>
            </w:r>
            <w:r w:rsidRPr="00DD30CC">
              <w:rPr>
                <w:b w:val="0"/>
                <w:i/>
                <w:sz w:val="20"/>
                <w:lang w:val="es-ES"/>
              </w:rPr>
              <w:t>Sprites</w:t>
            </w:r>
            <w:r w:rsidRPr="00DD30CC">
              <w:rPr>
                <w:b w:val="0"/>
                <w:sz w:val="20"/>
                <w:lang w:val="es-ES"/>
              </w:rPr>
              <w:t xml:space="preserve"> forman parte de una animación</w:t>
            </w:r>
          </w:p>
        </w:tc>
      </w:tr>
      <w:tr w:rsidR="00C639F2" w:rsidRPr="002B107A" w14:paraId="1CFF0A1B"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2FFD219B"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Optimizar el espacio vacío entre dos </w:t>
            </w:r>
            <w:r w:rsidRPr="00DD30CC">
              <w:rPr>
                <w:b w:val="0"/>
                <w:i/>
                <w:sz w:val="20"/>
                <w:lang w:val="es-ES"/>
              </w:rPr>
              <w:t>Sprites</w:t>
            </w:r>
          </w:p>
        </w:tc>
      </w:tr>
      <w:tr w:rsidR="00C639F2" w:rsidRPr="002B107A" w14:paraId="75412FFC"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7F337CA1"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Cálculo automático del número de mili-segundos entre </w:t>
            </w:r>
            <w:r w:rsidRPr="00DD30CC">
              <w:rPr>
                <w:b w:val="0"/>
                <w:i/>
                <w:sz w:val="20"/>
                <w:lang w:val="es-ES"/>
              </w:rPr>
              <w:t>Frames</w:t>
            </w:r>
          </w:p>
        </w:tc>
      </w:tr>
      <w:tr w:rsidR="00C639F2" w:rsidRPr="002B107A" w14:paraId="452B63FB"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60DACE5B" w14:textId="77777777" w:rsidR="00C639F2" w:rsidRPr="00DD30CC" w:rsidRDefault="00C639F2" w:rsidP="00E65122">
            <w:pPr>
              <w:pStyle w:val="Standard"/>
              <w:keepNext/>
              <w:spacing w:line="240" w:lineRule="auto"/>
              <w:jc w:val="both"/>
              <w:rPr>
                <w:b w:val="0"/>
                <w:sz w:val="20"/>
                <w:lang w:val="es-ES"/>
              </w:rPr>
            </w:pPr>
            <w:r w:rsidRPr="00DD30CC">
              <w:rPr>
                <w:b w:val="0"/>
                <w:sz w:val="20"/>
                <w:lang w:val="es-ES"/>
              </w:rPr>
              <w:t xml:space="preserve">Cálculo automático de los </w:t>
            </w:r>
            <w:r w:rsidRPr="00DD30CC">
              <w:rPr>
                <w:b w:val="0"/>
                <w:i/>
                <w:sz w:val="20"/>
                <w:lang w:val="es-ES"/>
              </w:rPr>
              <w:t>Frames</w:t>
            </w:r>
            <w:r w:rsidRPr="00DD30CC">
              <w:rPr>
                <w:b w:val="0"/>
                <w:sz w:val="20"/>
                <w:lang w:val="es-ES"/>
              </w:rPr>
              <w:t xml:space="preserve"> que hay entre dos </w:t>
            </w:r>
            <w:r w:rsidRPr="00DD30CC">
              <w:rPr>
                <w:b w:val="0"/>
                <w:i/>
                <w:sz w:val="20"/>
                <w:lang w:val="es-ES"/>
              </w:rPr>
              <w:t>Frames</w:t>
            </w:r>
          </w:p>
        </w:tc>
      </w:tr>
    </w:tbl>
    <w:p w14:paraId="2CA775BE" w14:textId="77777777" w:rsidR="00B75031" w:rsidRDefault="00C639F2" w:rsidP="00E65122">
      <w:pPr>
        <w:pStyle w:val="Descripcin"/>
        <w:jc w:val="both"/>
      </w:pPr>
      <w:r>
        <w:t xml:space="preserve">Tabla </w:t>
      </w:r>
      <w:r>
        <w:fldChar w:fldCharType="begin"/>
      </w:r>
      <w:r>
        <w:instrText xml:space="preserve"> SEQ Tabla \* ARABIC </w:instrText>
      </w:r>
      <w:r>
        <w:fldChar w:fldCharType="separate"/>
      </w:r>
      <w:r w:rsidR="002743F8">
        <w:rPr>
          <w:noProof/>
        </w:rPr>
        <w:t>4</w:t>
      </w:r>
      <w:r>
        <w:fldChar w:fldCharType="end"/>
      </w:r>
      <w:r>
        <w:t xml:space="preserve">. </w:t>
      </w:r>
      <w:r w:rsidRPr="00BF2018">
        <w:t>Etapa segunda iteración</w:t>
      </w:r>
    </w:p>
    <w:p w14:paraId="2F5CC088" w14:textId="77777777" w:rsidR="00C639F2" w:rsidRPr="00C639F2" w:rsidRDefault="00C639F2" w:rsidP="00E65122">
      <w:pPr>
        <w:pStyle w:val="Ttulo4"/>
        <w:jc w:val="both"/>
      </w:pPr>
      <w:r>
        <w:t>Tercera iteración</w:t>
      </w:r>
    </w:p>
    <w:p w14:paraId="1452F853" w14:textId="77777777" w:rsidR="00C639F2" w:rsidRDefault="00C639F2" w:rsidP="00E65122">
      <w:pPr>
        <w:jc w:val="both"/>
      </w:pPr>
      <w:r w:rsidRPr="002B107A">
        <w:t xml:space="preserve">Esta iteración se trataba de una ampliación de características para añadir un aspecto social a la plataforma además de permitir guardar ficheros en la nube. Como ya se explicó en el documento inicial, estas eran características que añadían valor a la plataforma pero que no son necesarias para el problema planteado inicialmente y </w:t>
      </w:r>
      <w:r>
        <w:t>se tratan de</w:t>
      </w:r>
      <w:r w:rsidRPr="002B107A">
        <w:t xml:space="preserve"> tareas opcionales.</w:t>
      </w:r>
    </w:p>
    <w:p w14:paraId="4E0D569A" w14:textId="77777777" w:rsidR="00C639F2" w:rsidRDefault="00C639F2" w:rsidP="00E65122">
      <w:pPr>
        <w:jc w:val="both"/>
      </w:pPr>
      <w:r w:rsidRPr="002B107A">
        <w:t>Debido a la desviación en el proyecto se decidido</w:t>
      </w:r>
      <w:r>
        <w:t xml:space="preserve"> en el momento de hacer el hito intermedio</w:t>
      </w:r>
      <w:r w:rsidRPr="002B107A">
        <w:t xml:space="preserve"> no implementar esta parte a no ser que se hubiera sobrestimado el tiempo restante hasta la finalización del proyecto, en cuyo caso se </w:t>
      </w:r>
      <w:r>
        <w:t>hubiera realizado</w:t>
      </w:r>
      <w:r w:rsidRPr="002B107A">
        <w:t xml:space="preserve"> una reunión con el director del proyecto para elegir cuál de las siguientes características se implementarían para la plataforma.</w:t>
      </w:r>
    </w:p>
    <w:p w14:paraId="70C0329A" w14:textId="77777777" w:rsidR="00C639F2" w:rsidRDefault="00C639F2" w:rsidP="00E65122">
      <w:pPr>
        <w:jc w:val="both"/>
      </w:pPr>
      <w:r>
        <w:t>Debido a que esto no ha ocurrido se deja como posibles implementaciones en un futuro pero no se consideran parte de la plataforma y en caso de realizarlas se trataría de otro nuevo proyecto compatible con la aplicación presentada en este documento.</w:t>
      </w:r>
    </w:p>
    <w:p w14:paraId="186223ED" w14:textId="77777777" w:rsidR="00C639F2" w:rsidRDefault="00C639F2" w:rsidP="00E65122">
      <w:pPr>
        <w:jc w:val="both"/>
      </w:pPr>
      <w:r>
        <w:t>Las funcionalidades que no han sido implementadas para este proyecto son las siguientes:</w:t>
      </w:r>
    </w:p>
    <w:tbl>
      <w:tblPr>
        <w:tblStyle w:val="Tablanormal3"/>
        <w:tblW w:w="9360" w:type="dxa"/>
        <w:tblLayout w:type="fixed"/>
        <w:tblLook w:val="04A0" w:firstRow="1" w:lastRow="0" w:firstColumn="1" w:lastColumn="0" w:noHBand="0" w:noVBand="1"/>
      </w:tblPr>
      <w:tblGrid>
        <w:gridCol w:w="6516"/>
        <w:gridCol w:w="1417"/>
        <w:gridCol w:w="1427"/>
      </w:tblGrid>
      <w:tr w:rsidR="00C639F2" w:rsidRPr="002B107A" w14:paraId="6AB032C6"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Borders>
              <w:bottom w:val="single" w:sz="4" w:space="0" w:color="auto"/>
            </w:tcBorders>
            <w:hideMark/>
          </w:tcPr>
          <w:p w14:paraId="0808F6D2" w14:textId="77777777" w:rsidR="00C639F2" w:rsidRPr="00DD30CC" w:rsidRDefault="00C639F2" w:rsidP="00E65122">
            <w:pPr>
              <w:pStyle w:val="Standard"/>
              <w:spacing w:line="240" w:lineRule="auto"/>
              <w:jc w:val="both"/>
            </w:pPr>
            <w:r w:rsidRPr="00DD30CC">
              <w:t>Nombre</w:t>
            </w:r>
          </w:p>
        </w:tc>
        <w:tc>
          <w:tcPr>
            <w:tcW w:w="1417" w:type="dxa"/>
            <w:tcBorders>
              <w:bottom w:val="single" w:sz="4" w:space="0" w:color="auto"/>
            </w:tcBorders>
            <w:hideMark/>
          </w:tcPr>
          <w:p w14:paraId="5AF180D9" w14:textId="77777777" w:rsidR="00C639F2" w:rsidRPr="00DD30CC" w:rsidRDefault="00C639F2"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pPr>
            <w:r w:rsidRPr="00DD30CC">
              <w:t>Fecha inicial</w:t>
            </w:r>
          </w:p>
        </w:tc>
        <w:tc>
          <w:tcPr>
            <w:tcW w:w="1427" w:type="dxa"/>
            <w:tcBorders>
              <w:bottom w:val="single" w:sz="4" w:space="0" w:color="auto"/>
            </w:tcBorders>
            <w:hideMark/>
          </w:tcPr>
          <w:p w14:paraId="7DE8E543" w14:textId="77777777" w:rsidR="00C639F2" w:rsidRPr="00DD30CC" w:rsidRDefault="00C639F2"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pPr>
            <w:r w:rsidRPr="00DD30CC">
              <w:t>Fecha final</w:t>
            </w:r>
          </w:p>
        </w:tc>
      </w:tr>
      <w:tr w:rsidR="00C639F2" w:rsidRPr="002B107A" w14:paraId="60200A7C"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Borders>
              <w:top w:val="single" w:sz="4" w:space="0" w:color="auto"/>
              <w:bottom w:val="single" w:sz="4" w:space="0" w:color="auto"/>
            </w:tcBorders>
            <w:shd w:val="clear" w:color="auto" w:fill="BFBFBF" w:themeFill="background1" w:themeFillShade="BF"/>
            <w:hideMark/>
          </w:tcPr>
          <w:p w14:paraId="0498C474" w14:textId="77777777" w:rsidR="00C639F2" w:rsidRPr="002B107A" w:rsidRDefault="00C639F2" w:rsidP="00E65122">
            <w:pPr>
              <w:pStyle w:val="Standard"/>
              <w:spacing w:line="240" w:lineRule="auto"/>
              <w:jc w:val="both"/>
              <w:rPr>
                <w:lang w:val="es-ES"/>
              </w:rPr>
            </w:pPr>
            <w:r w:rsidRPr="002B107A">
              <w:rPr>
                <w:lang w:val="es-ES"/>
              </w:rPr>
              <w:t>Socialización plataforma</w:t>
            </w:r>
          </w:p>
        </w:tc>
        <w:tc>
          <w:tcPr>
            <w:tcW w:w="1417" w:type="dxa"/>
            <w:tcBorders>
              <w:top w:val="single" w:sz="4" w:space="0" w:color="auto"/>
              <w:bottom w:val="single" w:sz="4" w:space="0" w:color="auto"/>
            </w:tcBorders>
            <w:shd w:val="clear" w:color="auto" w:fill="BFBFBF" w:themeFill="background1" w:themeFillShade="BF"/>
            <w:hideMark/>
          </w:tcPr>
          <w:p w14:paraId="73B5468B" w14:textId="77777777" w:rsidR="00C639F2" w:rsidRPr="002B107A" w:rsidRDefault="00C639F2"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No aplica</w:t>
            </w:r>
          </w:p>
        </w:tc>
        <w:tc>
          <w:tcPr>
            <w:tcW w:w="1427" w:type="dxa"/>
            <w:tcBorders>
              <w:top w:val="single" w:sz="4" w:space="0" w:color="auto"/>
              <w:bottom w:val="single" w:sz="4" w:space="0" w:color="auto"/>
            </w:tcBorders>
            <w:shd w:val="clear" w:color="auto" w:fill="BFBFBF" w:themeFill="background1" w:themeFillShade="BF"/>
            <w:hideMark/>
          </w:tcPr>
          <w:p w14:paraId="0C602960" w14:textId="77777777" w:rsidR="00C639F2" w:rsidRPr="002B107A" w:rsidRDefault="00C639F2"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No aplica</w:t>
            </w:r>
          </w:p>
        </w:tc>
      </w:tr>
      <w:tr w:rsidR="00C639F2" w:rsidRPr="002B107A" w14:paraId="3937E674"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sz="4" w:space="0" w:color="auto"/>
            </w:tcBorders>
            <w:hideMark/>
          </w:tcPr>
          <w:p w14:paraId="483F233E" w14:textId="77777777" w:rsidR="00C639F2" w:rsidRPr="00DD30CC" w:rsidRDefault="00C639F2" w:rsidP="00E65122">
            <w:pPr>
              <w:pStyle w:val="Standard"/>
              <w:spacing w:line="240" w:lineRule="auto"/>
              <w:jc w:val="both"/>
              <w:rPr>
                <w:b w:val="0"/>
                <w:sz w:val="20"/>
                <w:lang w:val="es-ES"/>
              </w:rPr>
            </w:pPr>
            <w:r w:rsidRPr="00DD30CC">
              <w:rPr>
                <w:b w:val="0"/>
                <w:sz w:val="20"/>
                <w:lang w:val="es-ES"/>
              </w:rPr>
              <w:t>Crear cuenta de usuario para conservar ficheros</w:t>
            </w:r>
          </w:p>
        </w:tc>
      </w:tr>
      <w:tr w:rsidR="00C639F2" w:rsidRPr="002B107A" w14:paraId="3BBBA9B6"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3090BD51" w14:textId="77777777" w:rsidR="00C639F2" w:rsidRPr="00DD30CC" w:rsidRDefault="00C639F2" w:rsidP="00E65122">
            <w:pPr>
              <w:pStyle w:val="Standard"/>
              <w:spacing w:line="240" w:lineRule="auto"/>
              <w:jc w:val="both"/>
              <w:rPr>
                <w:b w:val="0"/>
                <w:sz w:val="20"/>
                <w:lang w:val="es-ES"/>
              </w:rPr>
            </w:pPr>
            <w:r w:rsidRPr="00DD30CC">
              <w:rPr>
                <w:b w:val="0"/>
                <w:sz w:val="20"/>
                <w:lang w:val="es-ES"/>
              </w:rPr>
              <w:t>Posibilidad de conservar ficheros con otras personas</w:t>
            </w:r>
          </w:p>
        </w:tc>
      </w:tr>
      <w:tr w:rsidR="00C639F2" w:rsidRPr="002B107A" w14:paraId="774D533B"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296A8A6D" w14:textId="77777777" w:rsidR="00C639F2" w:rsidRPr="00DD30CC" w:rsidRDefault="00C639F2" w:rsidP="00E65122">
            <w:pPr>
              <w:pStyle w:val="Standard"/>
              <w:spacing w:line="240" w:lineRule="auto"/>
              <w:jc w:val="both"/>
              <w:rPr>
                <w:b w:val="0"/>
                <w:sz w:val="20"/>
                <w:lang w:val="es-ES"/>
              </w:rPr>
            </w:pPr>
            <w:r w:rsidRPr="00DD30CC">
              <w:rPr>
                <w:b w:val="0"/>
                <w:sz w:val="20"/>
                <w:lang w:val="es-ES"/>
              </w:rPr>
              <w:t>Poder guardar las creaciones como publicas</w:t>
            </w:r>
          </w:p>
        </w:tc>
      </w:tr>
      <w:tr w:rsidR="00C639F2" w:rsidRPr="002B107A" w14:paraId="5FD31B56"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6C7F0441"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Buscador de creaciones públicas mediante </w:t>
            </w:r>
            <w:r w:rsidRPr="00DD30CC">
              <w:rPr>
                <w:b w:val="0"/>
                <w:i/>
                <w:sz w:val="20"/>
                <w:lang w:val="es-ES"/>
              </w:rPr>
              <w:t>tags</w:t>
            </w:r>
          </w:p>
        </w:tc>
      </w:tr>
      <w:tr w:rsidR="00C639F2" w:rsidRPr="002B107A" w14:paraId="03DBBFA6"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40CC9778"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Posibilidad de editar los </w:t>
            </w:r>
            <w:r w:rsidRPr="00DD30CC">
              <w:rPr>
                <w:b w:val="0"/>
                <w:i/>
                <w:sz w:val="20"/>
                <w:lang w:val="es-ES"/>
              </w:rPr>
              <w:t>Sprite Sheets</w:t>
            </w:r>
            <w:r w:rsidRPr="00DD30CC">
              <w:rPr>
                <w:b w:val="0"/>
                <w:sz w:val="20"/>
                <w:lang w:val="es-ES"/>
              </w:rPr>
              <w:t xml:space="preserve"> entre varias personas a la vez</w:t>
            </w:r>
          </w:p>
        </w:tc>
      </w:tr>
      <w:tr w:rsidR="00C639F2" w:rsidRPr="002B107A" w14:paraId="4E3AFED5"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hideMark/>
          </w:tcPr>
          <w:p w14:paraId="2053E9BF" w14:textId="77777777" w:rsidR="00C639F2" w:rsidRPr="00DD30CC" w:rsidRDefault="00C639F2" w:rsidP="00E65122">
            <w:pPr>
              <w:pStyle w:val="Standard"/>
              <w:spacing w:line="240" w:lineRule="auto"/>
              <w:jc w:val="both"/>
              <w:rPr>
                <w:b w:val="0"/>
                <w:sz w:val="20"/>
                <w:lang w:val="es-ES"/>
              </w:rPr>
            </w:pPr>
            <w:r w:rsidRPr="00DD30CC">
              <w:rPr>
                <w:b w:val="0"/>
                <w:sz w:val="20"/>
                <w:lang w:val="es-ES"/>
              </w:rPr>
              <w:t xml:space="preserve">Posibilidad de crear </w:t>
            </w:r>
            <w:r w:rsidRPr="00DD30CC">
              <w:rPr>
                <w:b w:val="0"/>
                <w:i/>
                <w:sz w:val="20"/>
                <w:lang w:val="es-ES"/>
              </w:rPr>
              <w:t>Sprite Sheets</w:t>
            </w:r>
            <w:r w:rsidRPr="00DD30CC">
              <w:rPr>
                <w:b w:val="0"/>
                <w:sz w:val="20"/>
                <w:lang w:val="es-ES"/>
              </w:rPr>
              <w:t xml:space="preserve"> en grupos de trabajo (funcionalidad colaborativa)</w:t>
            </w:r>
          </w:p>
        </w:tc>
      </w:tr>
      <w:tr w:rsidR="00C639F2" w:rsidRPr="002B107A" w14:paraId="42C0D271" w14:textId="77777777" w:rsidTr="00DD30CC">
        <w:tc>
          <w:tcPr>
            <w:cnfStyle w:val="001000000000" w:firstRow="0" w:lastRow="0" w:firstColumn="1" w:lastColumn="0" w:oddVBand="0" w:evenVBand="0" w:oddHBand="0" w:evenHBand="0" w:firstRowFirstColumn="0" w:firstRowLastColumn="0" w:lastRowFirstColumn="0" w:lastRowLastColumn="0"/>
            <w:tcW w:w="6516" w:type="dxa"/>
            <w:tcBorders>
              <w:top w:val="single" w:sz="4" w:space="0" w:color="auto"/>
              <w:bottom w:val="single" w:sz="4" w:space="0" w:color="auto"/>
            </w:tcBorders>
            <w:shd w:val="clear" w:color="auto" w:fill="BFBFBF" w:themeFill="background1" w:themeFillShade="BF"/>
            <w:hideMark/>
          </w:tcPr>
          <w:p w14:paraId="484EFEEE" w14:textId="77777777" w:rsidR="00C639F2" w:rsidRPr="002B107A" w:rsidRDefault="00C639F2" w:rsidP="00E65122">
            <w:pPr>
              <w:pStyle w:val="Standard"/>
              <w:spacing w:line="240" w:lineRule="auto"/>
              <w:jc w:val="both"/>
              <w:rPr>
                <w:lang w:val="es-ES"/>
              </w:rPr>
            </w:pPr>
            <w:r w:rsidRPr="002B107A">
              <w:rPr>
                <w:lang w:val="es-ES"/>
              </w:rPr>
              <w:t>Ampliación funcionalidades</w:t>
            </w:r>
          </w:p>
        </w:tc>
        <w:tc>
          <w:tcPr>
            <w:tcW w:w="1417" w:type="dxa"/>
            <w:tcBorders>
              <w:top w:val="single" w:sz="4" w:space="0" w:color="auto"/>
              <w:bottom w:val="single" w:sz="4" w:space="0" w:color="auto"/>
            </w:tcBorders>
            <w:shd w:val="clear" w:color="auto" w:fill="BFBFBF" w:themeFill="background1" w:themeFillShade="BF"/>
            <w:hideMark/>
          </w:tcPr>
          <w:p w14:paraId="1996CA3A" w14:textId="77777777" w:rsidR="00C639F2" w:rsidRPr="002B107A" w:rsidRDefault="00C639F2"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No aplica</w:t>
            </w:r>
          </w:p>
        </w:tc>
        <w:tc>
          <w:tcPr>
            <w:tcW w:w="1427" w:type="dxa"/>
            <w:tcBorders>
              <w:top w:val="single" w:sz="4" w:space="0" w:color="auto"/>
              <w:bottom w:val="single" w:sz="4" w:space="0" w:color="auto"/>
            </w:tcBorders>
            <w:shd w:val="clear" w:color="auto" w:fill="BFBFBF" w:themeFill="background1" w:themeFillShade="BF"/>
            <w:hideMark/>
          </w:tcPr>
          <w:p w14:paraId="48D8DDC6" w14:textId="77777777" w:rsidR="00C639F2" w:rsidRPr="002B107A" w:rsidRDefault="00C639F2"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No aplica</w:t>
            </w:r>
          </w:p>
        </w:tc>
      </w:tr>
      <w:tr w:rsidR="00C639F2" w:rsidRPr="002B107A" w14:paraId="51539B31"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sz="4" w:space="0" w:color="auto"/>
            </w:tcBorders>
            <w:hideMark/>
          </w:tcPr>
          <w:p w14:paraId="7A5606E6" w14:textId="77777777" w:rsidR="00C639F2" w:rsidRPr="00DD30CC" w:rsidRDefault="00C639F2" w:rsidP="00E65122">
            <w:pPr>
              <w:pStyle w:val="Standard"/>
              <w:spacing w:line="240" w:lineRule="auto"/>
              <w:jc w:val="both"/>
              <w:rPr>
                <w:b w:val="0"/>
                <w:sz w:val="20"/>
                <w:lang w:val="es-ES"/>
              </w:rPr>
            </w:pPr>
            <w:r w:rsidRPr="00DD30CC">
              <w:rPr>
                <w:b w:val="0"/>
                <w:sz w:val="20"/>
                <w:lang w:val="es-ES"/>
              </w:rPr>
              <w:t>Mejoras en el buscador</w:t>
            </w:r>
          </w:p>
        </w:tc>
      </w:tr>
      <w:tr w:rsidR="00C639F2" w:rsidRPr="002B107A" w14:paraId="2ADD595B" w14:textId="77777777" w:rsidTr="00DD30CC">
        <w:tc>
          <w:tcPr>
            <w:cnfStyle w:val="001000000000" w:firstRow="0" w:lastRow="0" w:firstColumn="1" w:lastColumn="0" w:oddVBand="0" w:evenVBand="0" w:oddHBand="0" w:evenHBand="0" w:firstRowFirstColumn="0" w:firstRowLastColumn="0" w:lastRowFirstColumn="0" w:lastRowLastColumn="0"/>
            <w:tcW w:w="9360" w:type="dxa"/>
            <w:gridSpan w:val="3"/>
            <w:hideMark/>
          </w:tcPr>
          <w:p w14:paraId="0F758789" w14:textId="77777777" w:rsidR="00C639F2" w:rsidRPr="00DD30CC" w:rsidRDefault="00C639F2" w:rsidP="00E65122">
            <w:pPr>
              <w:pStyle w:val="Standard"/>
              <w:keepNext/>
              <w:spacing w:line="240" w:lineRule="auto"/>
              <w:jc w:val="both"/>
              <w:rPr>
                <w:b w:val="0"/>
                <w:sz w:val="20"/>
                <w:lang w:val="es-ES"/>
              </w:rPr>
            </w:pPr>
            <w:r w:rsidRPr="00DD30CC">
              <w:rPr>
                <w:b w:val="0"/>
                <w:sz w:val="20"/>
                <w:lang w:val="es-ES"/>
              </w:rPr>
              <w:lastRenderedPageBreak/>
              <w:t xml:space="preserve">Modificar partes de un </w:t>
            </w:r>
            <w:r w:rsidRPr="00DD30CC">
              <w:rPr>
                <w:b w:val="0"/>
                <w:i/>
                <w:sz w:val="20"/>
                <w:lang w:val="es-ES"/>
              </w:rPr>
              <w:t>Sprite Sheet</w:t>
            </w:r>
            <w:r w:rsidRPr="00DD30CC">
              <w:rPr>
                <w:b w:val="0"/>
                <w:sz w:val="20"/>
                <w:lang w:val="es-ES"/>
              </w:rPr>
              <w:t xml:space="preserve"> (como puede ser modificar el color de un pixel, o el color de varios pixeles)</w:t>
            </w:r>
          </w:p>
        </w:tc>
      </w:tr>
    </w:tbl>
    <w:p w14:paraId="08B9AF96" w14:textId="77777777" w:rsidR="00C639F2" w:rsidRPr="002B107A" w:rsidRDefault="00C639F2" w:rsidP="00E65122">
      <w:pPr>
        <w:pStyle w:val="Descripcin"/>
        <w:jc w:val="both"/>
      </w:pPr>
      <w:r>
        <w:t xml:space="preserve">Tabla </w:t>
      </w:r>
      <w:r>
        <w:fldChar w:fldCharType="begin"/>
      </w:r>
      <w:r>
        <w:instrText xml:space="preserve"> SEQ Tabla \* ARABIC </w:instrText>
      </w:r>
      <w:r>
        <w:fldChar w:fldCharType="separate"/>
      </w:r>
      <w:r w:rsidR="002743F8">
        <w:rPr>
          <w:noProof/>
        </w:rPr>
        <w:t>5</w:t>
      </w:r>
      <w:r>
        <w:fldChar w:fldCharType="end"/>
      </w:r>
      <w:r>
        <w:t>. Etapa tercera iteración</w:t>
      </w:r>
    </w:p>
    <w:p w14:paraId="5691B175" w14:textId="77777777" w:rsidR="00C639F2" w:rsidRPr="002B107A" w:rsidRDefault="00C639F2" w:rsidP="00E65122">
      <w:pPr>
        <w:pStyle w:val="Standard"/>
        <w:jc w:val="both"/>
        <w:rPr>
          <w:lang w:val="es-ES"/>
        </w:rPr>
      </w:pPr>
    </w:p>
    <w:p w14:paraId="2E51B68A" w14:textId="77777777" w:rsidR="00B75031" w:rsidRDefault="00B75031" w:rsidP="00E65122">
      <w:pPr>
        <w:pStyle w:val="Ttulo4"/>
        <w:jc w:val="both"/>
      </w:pPr>
      <w:r w:rsidRPr="00B75031">
        <w:t>Final de proyecto</w:t>
      </w:r>
    </w:p>
    <w:p w14:paraId="0FD4883B" w14:textId="77777777" w:rsidR="00C639F2" w:rsidRPr="00B75031" w:rsidRDefault="00C639F2" w:rsidP="00E65122">
      <w:pPr>
        <w:jc w:val="both"/>
      </w:pPr>
      <w:r w:rsidRPr="00B75031">
        <w:t>La última fase se trata de la preparación para la presentación del TFG ante el tribunal.</w:t>
      </w:r>
    </w:p>
    <w:p w14:paraId="677AE678" w14:textId="77777777" w:rsidR="00C639F2" w:rsidRDefault="002001E6" w:rsidP="00E65122">
      <w:pPr>
        <w:jc w:val="both"/>
      </w:pPr>
      <w:r>
        <w:t xml:space="preserve">Inicialmente se pusieron </w:t>
      </w:r>
      <w:r w:rsidR="00C639F2" w:rsidRPr="00B75031">
        <w:t>u</w:t>
      </w:r>
      <w:r>
        <w:t>nas fechas orientativas y se dejó</w:t>
      </w:r>
      <w:r w:rsidR="00C639F2">
        <w:t xml:space="preserve"> un margen (la etapa Testing y </w:t>
      </w:r>
      <w:r w:rsidR="00C639F2" w:rsidRPr="00B75031">
        <w:t>ajustes) para comprobar que toda la aplicación funcione correctamente, en caso de</w:t>
      </w:r>
      <w:r w:rsidR="00C639F2">
        <w:t xml:space="preserve"> desvío de alguna de las </w:t>
      </w:r>
      <w:r w:rsidR="00C639F2" w:rsidRPr="00B75031">
        <w:t>iteraciones anteriores se util</w:t>
      </w:r>
      <w:r w:rsidR="00C639F2">
        <w:t xml:space="preserve">izaría parte de esta etapa para </w:t>
      </w:r>
      <w:r>
        <w:t>compensar este desvío. Hay que recordar que aunque ese margen de tiempo quedara en 0 días no significaría que no existiera el testing porque aunque no están especificado en la planificación temporal todas las etapas tienen incluidas el análisis, diseño, implementación y comprobación de validez para cada una de ellas.</w:t>
      </w:r>
    </w:p>
    <w:p w14:paraId="70E87BC8" w14:textId="77777777" w:rsidR="002001E6" w:rsidRDefault="002001E6" w:rsidP="00E65122">
      <w:pPr>
        <w:jc w:val="both"/>
      </w:pPr>
      <w:r>
        <w:t xml:space="preserve">Se desplazó esta etapa debido al retraso de las otras etapas. Finalmente la etapa de ajustes se ha utilizado para mejorar el aspecto visual de la aplicación. También se han modificado las fechas de preparación de la documentación teniéndolas antes de lo marcado durante la etapa del hito intermedio </w:t>
      </w:r>
    </w:p>
    <w:p w14:paraId="21E1A0F8" w14:textId="299D22A6" w:rsidR="002001E6" w:rsidRDefault="002001E6" w:rsidP="00E65122">
      <w:pPr>
        <w:jc w:val="both"/>
      </w:pPr>
      <w:r>
        <w:t>A continuación la</w:t>
      </w:r>
      <w:r w:rsidR="00CC3EF1">
        <w:t xml:space="preserve"> </w:t>
      </w:r>
      <w:r w:rsidR="00CC3EF1">
        <w:fldChar w:fldCharType="begin"/>
      </w:r>
      <w:r w:rsidR="00CC3EF1">
        <w:instrText xml:space="preserve"> REF _Ref409390823 </w:instrText>
      </w:r>
      <w:r w:rsidR="00E65122">
        <w:instrText xml:space="preserve"> \* MERGEFORMAT </w:instrText>
      </w:r>
      <w:r w:rsidR="00CC3EF1">
        <w:fldChar w:fldCharType="separate"/>
      </w:r>
      <w:r w:rsidR="00CC3EF1">
        <w:t xml:space="preserve">Tabla </w:t>
      </w:r>
      <w:r w:rsidR="00CC3EF1">
        <w:rPr>
          <w:noProof/>
        </w:rPr>
        <w:t>5</w:t>
      </w:r>
      <w:r w:rsidR="00CC3EF1">
        <w:fldChar w:fldCharType="end"/>
      </w:r>
      <w:r>
        <w:t xml:space="preserve"> indica las fechas finales de esta etapa teniendo en cuenta todos estos cambios:</w:t>
      </w:r>
    </w:p>
    <w:tbl>
      <w:tblPr>
        <w:tblStyle w:val="Tablanormal3"/>
        <w:tblW w:w="9365" w:type="dxa"/>
        <w:tblLayout w:type="fixed"/>
        <w:tblLook w:val="04A0" w:firstRow="1" w:lastRow="0" w:firstColumn="1" w:lastColumn="0" w:noHBand="0" w:noVBand="1"/>
      </w:tblPr>
      <w:tblGrid>
        <w:gridCol w:w="6521"/>
        <w:gridCol w:w="1701"/>
        <w:gridCol w:w="1143"/>
      </w:tblGrid>
      <w:tr w:rsidR="002001E6" w:rsidRPr="002B107A" w14:paraId="3F16C7A3"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21" w:type="dxa"/>
            <w:hideMark/>
          </w:tcPr>
          <w:p w14:paraId="67E90091" w14:textId="77777777" w:rsidR="002001E6" w:rsidRPr="00DD30CC" w:rsidRDefault="002001E6" w:rsidP="00E65122">
            <w:pPr>
              <w:pStyle w:val="Standard"/>
              <w:spacing w:line="240" w:lineRule="auto"/>
              <w:jc w:val="both"/>
              <w:rPr>
                <w:color w:val="auto"/>
                <w:lang w:val="es-ES"/>
              </w:rPr>
            </w:pPr>
            <w:r w:rsidRPr="00DD30CC">
              <w:rPr>
                <w:color w:val="auto"/>
                <w:lang w:val="es-ES"/>
              </w:rPr>
              <w:t>Nombre</w:t>
            </w:r>
          </w:p>
        </w:tc>
        <w:tc>
          <w:tcPr>
            <w:tcW w:w="1701" w:type="dxa"/>
            <w:hideMark/>
          </w:tcPr>
          <w:p w14:paraId="70C79689" w14:textId="77777777" w:rsidR="002001E6" w:rsidRPr="00DD30CC" w:rsidRDefault="002001E6"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DD30CC">
              <w:rPr>
                <w:color w:val="auto"/>
                <w:lang w:val="es-ES"/>
              </w:rPr>
              <w:t>Fecha inicial</w:t>
            </w:r>
          </w:p>
        </w:tc>
        <w:tc>
          <w:tcPr>
            <w:tcW w:w="1143" w:type="dxa"/>
            <w:hideMark/>
          </w:tcPr>
          <w:p w14:paraId="33E6FA22" w14:textId="77777777" w:rsidR="002001E6" w:rsidRPr="00DD30CC" w:rsidRDefault="002001E6"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DD30CC">
              <w:rPr>
                <w:color w:val="auto"/>
                <w:lang w:val="es-ES"/>
              </w:rPr>
              <w:t>Fecha final</w:t>
            </w:r>
          </w:p>
        </w:tc>
      </w:tr>
      <w:tr w:rsidR="002001E6" w:rsidRPr="002B107A" w14:paraId="3260E4AD"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hideMark/>
          </w:tcPr>
          <w:p w14:paraId="67F59786" w14:textId="77777777" w:rsidR="002001E6" w:rsidRPr="002B107A" w:rsidRDefault="002001E6" w:rsidP="00E65122">
            <w:pPr>
              <w:pStyle w:val="Standard"/>
              <w:spacing w:line="240" w:lineRule="auto"/>
              <w:jc w:val="both"/>
              <w:rPr>
                <w:lang w:val="es-ES"/>
              </w:rPr>
            </w:pPr>
            <w:r w:rsidRPr="002B107A">
              <w:rPr>
                <w:lang w:val="es-ES"/>
              </w:rPr>
              <w:t>Testing y ajustes</w:t>
            </w:r>
          </w:p>
        </w:tc>
        <w:tc>
          <w:tcPr>
            <w:tcW w:w="1701" w:type="dxa"/>
            <w:hideMark/>
          </w:tcPr>
          <w:p w14:paraId="53C2CB51" w14:textId="77777777" w:rsidR="002001E6" w:rsidRPr="002B107A" w:rsidRDefault="002001E6"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15</w:t>
            </w:r>
            <w:r w:rsidRPr="002B107A">
              <w:rPr>
                <w:lang w:val="es-ES"/>
              </w:rPr>
              <w:t>/01/15</w:t>
            </w:r>
          </w:p>
        </w:tc>
        <w:tc>
          <w:tcPr>
            <w:tcW w:w="1143" w:type="dxa"/>
            <w:hideMark/>
          </w:tcPr>
          <w:p w14:paraId="72FEC1E2" w14:textId="77777777" w:rsidR="002001E6" w:rsidRPr="002B107A" w:rsidRDefault="002001E6"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Pr="002B107A">
              <w:rPr>
                <w:lang w:val="es-ES"/>
              </w:rPr>
              <w:t>/01/15</w:t>
            </w:r>
          </w:p>
        </w:tc>
      </w:tr>
      <w:tr w:rsidR="002001E6" w:rsidRPr="002B107A" w14:paraId="58EC1A38" w14:textId="77777777" w:rsidTr="00DD30CC">
        <w:tc>
          <w:tcPr>
            <w:cnfStyle w:val="001000000000" w:firstRow="0" w:lastRow="0" w:firstColumn="1" w:lastColumn="0" w:oddVBand="0" w:evenVBand="0" w:oddHBand="0" w:evenHBand="0" w:firstRowFirstColumn="0" w:firstRowLastColumn="0" w:lastRowFirstColumn="0" w:lastRowLastColumn="0"/>
            <w:tcW w:w="6521" w:type="dxa"/>
            <w:hideMark/>
          </w:tcPr>
          <w:p w14:paraId="4A319824" w14:textId="77777777" w:rsidR="002001E6" w:rsidRPr="002B107A" w:rsidRDefault="002001E6" w:rsidP="00E65122">
            <w:pPr>
              <w:pStyle w:val="Standard"/>
              <w:spacing w:line="240" w:lineRule="auto"/>
              <w:jc w:val="both"/>
              <w:rPr>
                <w:lang w:val="es-ES"/>
              </w:rPr>
            </w:pPr>
            <w:r w:rsidRPr="002B107A">
              <w:rPr>
                <w:lang w:val="es-ES"/>
              </w:rPr>
              <w:t>Documentación</w:t>
            </w:r>
          </w:p>
        </w:tc>
        <w:tc>
          <w:tcPr>
            <w:tcW w:w="1701" w:type="dxa"/>
            <w:hideMark/>
          </w:tcPr>
          <w:p w14:paraId="6BA66801" w14:textId="77777777" w:rsidR="002001E6" w:rsidRPr="002B107A" w:rsidRDefault="002001E6"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15/01/15</w:t>
            </w:r>
          </w:p>
        </w:tc>
        <w:tc>
          <w:tcPr>
            <w:tcW w:w="1143" w:type="dxa"/>
            <w:hideMark/>
          </w:tcPr>
          <w:p w14:paraId="69F0E0C7" w14:textId="77777777" w:rsidR="002001E6" w:rsidRPr="002B107A" w:rsidRDefault="002001E6"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19</w:t>
            </w:r>
            <w:r w:rsidRPr="002B107A">
              <w:rPr>
                <w:lang w:val="es-ES"/>
              </w:rPr>
              <w:t>/01/15</w:t>
            </w:r>
          </w:p>
        </w:tc>
      </w:tr>
      <w:tr w:rsidR="002001E6" w:rsidRPr="002B107A" w14:paraId="554CEDB2"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hideMark/>
          </w:tcPr>
          <w:p w14:paraId="74B6ADB5" w14:textId="77777777" w:rsidR="002001E6" w:rsidRPr="002B107A" w:rsidRDefault="002001E6" w:rsidP="00E65122">
            <w:pPr>
              <w:pStyle w:val="Standard"/>
              <w:spacing w:line="240" w:lineRule="auto"/>
              <w:jc w:val="both"/>
              <w:rPr>
                <w:lang w:val="es-ES"/>
              </w:rPr>
            </w:pPr>
            <w:r w:rsidRPr="002B107A">
              <w:rPr>
                <w:lang w:val="es-ES"/>
              </w:rPr>
              <w:t>Preparación presentación</w:t>
            </w:r>
          </w:p>
        </w:tc>
        <w:tc>
          <w:tcPr>
            <w:tcW w:w="1701" w:type="dxa"/>
            <w:hideMark/>
          </w:tcPr>
          <w:p w14:paraId="1F32F104" w14:textId="77777777" w:rsidR="002001E6" w:rsidRPr="002B107A" w:rsidRDefault="002001E6"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Pr="002B107A">
              <w:rPr>
                <w:lang w:val="es-ES"/>
              </w:rPr>
              <w:t>/01/15</w:t>
            </w:r>
          </w:p>
        </w:tc>
        <w:tc>
          <w:tcPr>
            <w:tcW w:w="1143" w:type="dxa"/>
            <w:hideMark/>
          </w:tcPr>
          <w:p w14:paraId="0054EE77" w14:textId="77777777" w:rsidR="002001E6" w:rsidRPr="002B107A" w:rsidRDefault="002001E6"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26</w:t>
            </w:r>
            <w:r w:rsidRPr="002B107A">
              <w:rPr>
                <w:lang w:val="es-ES"/>
              </w:rPr>
              <w:t>/01/15</w:t>
            </w:r>
          </w:p>
        </w:tc>
      </w:tr>
      <w:tr w:rsidR="002001E6" w:rsidRPr="002B107A" w14:paraId="3BFB9CB7" w14:textId="77777777" w:rsidTr="00DD30CC">
        <w:tc>
          <w:tcPr>
            <w:cnfStyle w:val="001000000000" w:firstRow="0" w:lastRow="0" w:firstColumn="1" w:lastColumn="0" w:oddVBand="0" w:evenVBand="0" w:oddHBand="0" w:evenHBand="0" w:firstRowFirstColumn="0" w:firstRowLastColumn="0" w:lastRowFirstColumn="0" w:lastRowLastColumn="0"/>
            <w:tcW w:w="6521" w:type="dxa"/>
            <w:hideMark/>
          </w:tcPr>
          <w:p w14:paraId="0347B4CA" w14:textId="77777777" w:rsidR="002001E6" w:rsidRPr="002B107A" w:rsidRDefault="002001E6" w:rsidP="00E65122">
            <w:pPr>
              <w:pStyle w:val="Standard"/>
              <w:spacing w:line="240" w:lineRule="auto"/>
              <w:jc w:val="both"/>
              <w:rPr>
                <w:lang w:val="es-ES"/>
              </w:rPr>
            </w:pPr>
            <w:r w:rsidRPr="002B107A">
              <w:rPr>
                <w:lang w:val="es-ES"/>
              </w:rPr>
              <w:t>Presentación</w:t>
            </w:r>
          </w:p>
        </w:tc>
        <w:tc>
          <w:tcPr>
            <w:tcW w:w="1701" w:type="dxa"/>
            <w:hideMark/>
          </w:tcPr>
          <w:p w14:paraId="70EF5331" w14:textId="77777777" w:rsidR="002001E6" w:rsidRPr="002B107A" w:rsidRDefault="002001E6"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26/01/15</w:t>
            </w:r>
          </w:p>
        </w:tc>
        <w:tc>
          <w:tcPr>
            <w:tcW w:w="1143" w:type="dxa"/>
            <w:hideMark/>
          </w:tcPr>
          <w:p w14:paraId="28576648" w14:textId="77777777" w:rsidR="002001E6" w:rsidRPr="002B107A" w:rsidRDefault="002001E6"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2B107A">
              <w:rPr>
                <w:lang w:val="es-ES"/>
              </w:rPr>
              <w:t>30/01/15</w:t>
            </w:r>
          </w:p>
        </w:tc>
      </w:tr>
    </w:tbl>
    <w:p w14:paraId="3EB7FA0A" w14:textId="77777777" w:rsidR="002001E6" w:rsidRPr="00B75031" w:rsidRDefault="002001E6" w:rsidP="00E65122">
      <w:pPr>
        <w:pStyle w:val="Descripcin"/>
        <w:jc w:val="both"/>
      </w:pPr>
      <w:bookmarkStart w:id="39" w:name="_Ref409390586"/>
      <w:bookmarkStart w:id="40" w:name="_Ref409390823"/>
      <w:r>
        <w:t xml:space="preserve">Tabla </w:t>
      </w:r>
      <w:r>
        <w:fldChar w:fldCharType="begin"/>
      </w:r>
      <w:r>
        <w:instrText xml:space="preserve"> SEQ Tabla \* ARABIC </w:instrText>
      </w:r>
      <w:r>
        <w:fldChar w:fldCharType="separate"/>
      </w:r>
      <w:r w:rsidR="002743F8">
        <w:rPr>
          <w:noProof/>
        </w:rPr>
        <w:t>7</w:t>
      </w:r>
      <w:r>
        <w:fldChar w:fldCharType="end"/>
      </w:r>
      <w:bookmarkEnd w:id="40"/>
      <w:r>
        <w:t xml:space="preserve">. </w:t>
      </w:r>
      <w:r w:rsidRPr="004F6675">
        <w:t>Etapa final del proyecto</w:t>
      </w:r>
      <w:bookmarkEnd w:id="39"/>
    </w:p>
    <w:p w14:paraId="2490668C" w14:textId="77777777" w:rsidR="002743F8" w:rsidRDefault="002743F8" w:rsidP="00E65122">
      <w:pPr>
        <w:pStyle w:val="Ttulo4"/>
        <w:jc w:val="both"/>
      </w:pPr>
      <w:r>
        <w:t>Tiempo total</w:t>
      </w:r>
    </w:p>
    <w:tbl>
      <w:tblPr>
        <w:tblStyle w:val="Tablanormal3"/>
        <w:tblW w:w="9214" w:type="dxa"/>
        <w:tblLook w:val="04E0" w:firstRow="1" w:lastRow="1" w:firstColumn="1" w:lastColumn="0" w:noHBand="0" w:noVBand="1"/>
      </w:tblPr>
      <w:tblGrid>
        <w:gridCol w:w="8222"/>
        <w:gridCol w:w="992"/>
      </w:tblGrid>
      <w:tr w:rsidR="002743F8" w14:paraId="570657B1"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tcPr>
          <w:p w14:paraId="52BAD6DC" w14:textId="77777777" w:rsidR="002743F8" w:rsidRDefault="002743F8" w:rsidP="00E65122">
            <w:pPr>
              <w:jc w:val="both"/>
            </w:pPr>
            <w:r w:rsidRPr="002743F8">
              <w:t>Etapa</w:t>
            </w:r>
          </w:p>
        </w:tc>
        <w:tc>
          <w:tcPr>
            <w:tcW w:w="992" w:type="dxa"/>
          </w:tcPr>
          <w:p w14:paraId="64D19321" w14:textId="77777777" w:rsidR="002743F8" w:rsidRDefault="002743F8" w:rsidP="00E65122">
            <w:pPr>
              <w:jc w:val="both"/>
              <w:cnfStyle w:val="100000000000" w:firstRow="1" w:lastRow="0" w:firstColumn="0" w:lastColumn="0" w:oddVBand="0" w:evenVBand="0" w:oddHBand="0" w:evenHBand="0" w:firstRowFirstColumn="0" w:firstRowLastColumn="0" w:lastRowFirstColumn="0" w:lastRowLastColumn="0"/>
            </w:pPr>
            <w:r>
              <w:t>Horas</w:t>
            </w:r>
          </w:p>
        </w:tc>
      </w:tr>
      <w:tr w:rsidR="002743F8" w14:paraId="0C67FD81"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95F0110" w14:textId="77777777" w:rsidR="002743F8" w:rsidRDefault="002743F8" w:rsidP="00E65122">
            <w:pPr>
              <w:jc w:val="both"/>
            </w:pPr>
            <w:r w:rsidRPr="002743F8">
              <w:t>Planificación y viabilidad del proyecto</w:t>
            </w:r>
          </w:p>
        </w:tc>
        <w:tc>
          <w:tcPr>
            <w:tcW w:w="992" w:type="dxa"/>
          </w:tcPr>
          <w:p w14:paraId="3CB87B89" w14:textId="77777777" w:rsidR="002743F8" w:rsidRDefault="002743F8" w:rsidP="00E65122">
            <w:pPr>
              <w:jc w:val="both"/>
              <w:cnfStyle w:val="000000100000" w:firstRow="0" w:lastRow="0" w:firstColumn="0" w:lastColumn="0" w:oddVBand="0" w:evenVBand="0" w:oddHBand="1" w:evenHBand="0" w:firstRowFirstColumn="0" w:firstRowLastColumn="0" w:lastRowFirstColumn="0" w:lastRowLastColumn="0"/>
            </w:pPr>
            <w:r>
              <w:t>90</w:t>
            </w:r>
          </w:p>
        </w:tc>
      </w:tr>
      <w:tr w:rsidR="002743F8" w14:paraId="18BF8AF2" w14:textId="77777777" w:rsidTr="00DD30CC">
        <w:tc>
          <w:tcPr>
            <w:cnfStyle w:val="001000000000" w:firstRow="0" w:lastRow="0" w:firstColumn="1" w:lastColumn="0" w:oddVBand="0" w:evenVBand="0" w:oddHBand="0" w:evenHBand="0" w:firstRowFirstColumn="0" w:firstRowLastColumn="0" w:lastRowFirstColumn="0" w:lastRowLastColumn="0"/>
            <w:tcW w:w="8222" w:type="dxa"/>
          </w:tcPr>
          <w:p w14:paraId="0C750353" w14:textId="77777777" w:rsidR="002743F8" w:rsidRDefault="002743F8" w:rsidP="00E65122">
            <w:pPr>
              <w:jc w:val="both"/>
            </w:pPr>
            <w:r w:rsidRPr="002743F8">
              <w:t>Primera iteración</w:t>
            </w:r>
          </w:p>
        </w:tc>
        <w:tc>
          <w:tcPr>
            <w:tcW w:w="992" w:type="dxa"/>
          </w:tcPr>
          <w:p w14:paraId="000D493E" w14:textId="77777777" w:rsidR="002743F8" w:rsidRDefault="002743F8" w:rsidP="00E65122">
            <w:pPr>
              <w:jc w:val="both"/>
              <w:cnfStyle w:val="000000000000" w:firstRow="0" w:lastRow="0" w:firstColumn="0" w:lastColumn="0" w:oddVBand="0" w:evenVBand="0" w:oddHBand="0" w:evenHBand="0" w:firstRowFirstColumn="0" w:firstRowLastColumn="0" w:lastRowFirstColumn="0" w:lastRowLastColumn="0"/>
            </w:pPr>
            <w:r>
              <w:t>78</w:t>
            </w:r>
          </w:p>
        </w:tc>
      </w:tr>
      <w:tr w:rsidR="002743F8" w14:paraId="48E7E086"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7421AF8" w14:textId="77777777" w:rsidR="002743F8" w:rsidRDefault="002743F8" w:rsidP="00E65122">
            <w:pPr>
              <w:jc w:val="both"/>
            </w:pPr>
            <w:r w:rsidRPr="002743F8">
              <w:t>Segunda iteración</w:t>
            </w:r>
          </w:p>
        </w:tc>
        <w:tc>
          <w:tcPr>
            <w:tcW w:w="992" w:type="dxa"/>
          </w:tcPr>
          <w:p w14:paraId="0E114DF1" w14:textId="77777777" w:rsidR="002743F8" w:rsidRDefault="002743F8" w:rsidP="00E65122">
            <w:pPr>
              <w:jc w:val="both"/>
              <w:cnfStyle w:val="000000100000" w:firstRow="0" w:lastRow="0" w:firstColumn="0" w:lastColumn="0" w:oddVBand="0" w:evenVBand="0" w:oddHBand="1" w:evenHBand="0" w:firstRowFirstColumn="0" w:firstRowLastColumn="0" w:lastRowFirstColumn="0" w:lastRowLastColumn="0"/>
            </w:pPr>
            <w:r>
              <w:t>84</w:t>
            </w:r>
          </w:p>
        </w:tc>
      </w:tr>
      <w:tr w:rsidR="002743F8" w14:paraId="2E8EFEA7" w14:textId="77777777" w:rsidTr="00DD30CC">
        <w:tc>
          <w:tcPr>
            <w:cnfStyle w:val="001000000000" w:firstRow="0" w:lastRow="0" w:firstColumn="1" w:lastColumn="0" w:oddVBand="0" w:evenVBand="0" w:oddHBand="0" w:evenHBand="0" w:firstRowFirstColumn="0" w:firstRowLastColumn="0" w:lastRowFirstColumn="0" w:lastRowLastColumn="0"/>
            <w:tcW w:w="8222" w:type="dxa"/>
          </w:tcPr>
          <w:p w14:paraId="029D5164" w14:textId="77777777" w:rsidR="002743F8" w:rsidRDefault="002743F8" w:rsidP="00E65122">
            <w:pPr>
              <w:jc w:val="both"/>
            </w:pPr>
            <w:r w:rsidRPr="002743F8">
              <w:t>Tercera iteración</w:t>
            </w:r>
          </w:p>
        </w:tc>
        <w:tc>
          <w:tcPr>
            <w:tcW w:w="992" w:type="dxa"/>
          </w:tcPr>
          <w:p w14:paraId="68480905" w14:textId="77777777" w:rsidR="002743F8" w:rsidRDefault="002743F8" w:rsidP="00E65122">
            <w:pPr>
              <w:jc w:val="both"/>
              <w:cnfStyle w:val="000000000000" w:firstRow="0" w:lastRow="0" w:firstColumn="0" w:lastColumn="0" w:oddVBand="0" w:evenVBand="0" w:oddHBand="0" w:evenHBand="0" w:firstRowFirstColumn="0" w:firstRowLastColumn="0" w:lastRowFirstColumn="0" w:lastRowLastColumn="0"/>
            </w:pPr>
            <w:r>
              <w:t>108</w:t>
            </w:r>
          </w:p>
        </w:tc>
      </w:tr>
      <w:tr w:rsidR="002743F8" w14:paraId="001D97E7"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Borders>
              <w:bottom w:val="single" w:sz="4" w:space="0" w:color="auto"/>
            </w:tcBorders>
          </w:tcPr>
          <w:p w14:paraId="3ECC247C" w14:textId="77777777" w:rsidR="002743F8" w:rsidRDefault="002743F8" w:rsidP="00E65122">
            <w:pPr>
              <w:jc w:val="both"/>
            </w:pPr>
            <w:r>
              <w:t>Final del proyecto</w:t>
            </w:r>
          </w:p>
        </w:tc>
        <w:tc>
          <w:tcPr>
            <w:tcW w:w="992" w:type="dxa"/>
            <w:tcBorders>
              <w:bottom w:val="single" w:sz="4" w:space="0" w:color="auto"/>
            </w:tcBorders>
          </w:tcPr>
          <w:p w14:paraId="38A07E64" w14:textId="77777777" w:rsidR="002743F8" w:rsidRDefault="002743F8" w:rsidP="00E65122">
            <w:pPr>
              <w:jc w:val="both"/>
              <w:cnfStyle w:val="000000100000" w:firstRow="0" w:lastRow="0" w:firstColumn="0" w:lastColumn="0" w:oddVBand="0" w:evenVBand="0" w:oddHBand="1" w:evenHBand="0" w:firstRowFirstColumn="0" w:firstRowLastColumn="0" w:lastRowFirstColumn="0" w:lastRowLastColumn="0"/>
            </w:pPr>
            <w:r>
              <w:t>108</w:t>
            </w:r>
          </w:p>
        </w:tc>
      </w:tr>
      <w:tr w:rsidR="002743F8" w14:paraId="78361342" w14:textId="77777777" w:rsidTr="00DD30C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Borders>
              <w:top w:val="single" w:sz="4" w:space="0" w:color="auto"/>
            </w:tcBorders>
          </w:tcPr>
          <w:p w14:paraId="0A5916AB" w14:textId="77777777" w:rsidR="002743F8" w:rsidRDefault="002743F8" w:rsidP="00E65122">
            <w:pPr>
              <w:jc w:val="both"/>
            </w:pPr>
            <w:r>
              <w:t>Horas Totales</w:t>
            </w:r>
          </w:p>
        </w:tc>
        <w:tc>
          <w:tcPr>
            <w:tcW w:w="992" w:type="dxa"/>
            <w:tcBorders>
              <w:top w:val="single" w:sz="4" w:space="0" w:color="auto"/>
            </w:tcBorders>
          </w:tcPr>
          <w:p w14:paraId="16C755DF" w14:textId="77777777" w:rsidR="002743F8" w:rsidRDefault="002743F8" w:rsidP="00E65122">
            <w:pPr>
              <w:keepNext/>
              <w:jc w:val="both"/>
              <w:cnfStyle w:val="010000000000" w:firstRow="0" w:lastRow="1" w:firstColumn="0" w:lastColumn="0" w:oddVBand="0" w:evenVBand="0" w:oddHBand="0" w:evenHBand="0" w:firstRowFirstColumn="0" w:firstRowLastColumn="0" w:lastRowFirstColumn="0" w:lastRowLastColumn="0"/>
            </w:pPr>
            <w:r>
              <w:t>468</w:t>
            </w:r>
          </w:p>
        </w:tc>
      </w:tr>
    </w:tbl>
    <w:p w14:paraId="4A6BCC7B" w14:textId="4FF13103" w:rsidR="002743F8" w:rsidRDefault="002743F8" w:rsidP="00E65122">
      <w:pPr>
        <w:pStyle w:val="Descripcin"/>
        <w:jc w:val="both"/>
      </w:pPr>
      <w:r>
        <w:t xml:space="preserve">Tabla </w:t>
      </w:r>
      <w:r>
        <w:fldChar w:fldCharType="begin"/>
      </w:r>
      <w:r>
        <w:instrText xml:space="preserve"> SEQ Tabla \* ARABIC </w:instrText>
      </w:r>
      <w:r>
        <w:fldChar w:fldCharType="separate"/>
      </w:r>
      <w:r>
        <w:rPr>
          <w:noProof/>
        </w:rPr>
        <w:t>6</w:t>
      </w:r>
      <w:r>
        <w:fldChar w:fldCharType="end"/>
      </w:r>
      <w:r>
        <w:t>. Horas del proyecto</w:t>
      </w:r>
    </w:p>
    <w:p w14:paraId="33001824" w14:textId="05148388" w:rsidR="00C639F2" w:rsidRDefault="002B39AF" w:rsidP="00E65122">
      <w:pPr>
        <w:pStyle w:val="Ttulo4"/>
        <w:jc w:val="both"/>
      </w:pPr>
      <w:r>
        <w:t>Diagrama</w:t>
      </w:r>
      <w:r w:rsidR="00DE3706">
        <w:t xml:space="preserve"> de Gantt</w:t>
      </w:r>
    </w:p>
    <w:p w14:paraId="3DF564ED" w14:textId="0C47162C" w:rsidR="009F4825" w:rsidRDefault="002B39AF" w:rsidP="00E65122">
      <w:pPr>
        <w:jc w:val="both"/>
        <w:sectPr w:rsidR="009F4825" w:rsidSect="00420BAB">
          <w:pgSz w:w="12240" w:h="15840"/>
          <w:pgMar w:top="1417" w:right="1701" w:bottom="1417" w:left="1701" w:header="720" w:footer="720" w:gutter="0"/>
          <w:cols w:space="720"/>
          <w:docGrid w:linePitch="299"/>
        </w:sectPr>
      </w:pPr>
      <w:r>
        <w:t xml:space="preserve">A continuación en la </w:t>
      </w:r>
      <w:r w:rsidR="009F4825">
        <w:fldChar w:fldCharType="begin"/>
      </w:r>
      <w:r w:rsidR="009F4825">
        <w:instrText xml:space="preserve"> REF _Ref409429062 </w:instrText>
      </w:r>
      <w:r w:rsidR="00E65122">
        <w:instrText xml:space="preserve"> \* MERGEFORMAT </w:instrText>
      </w:r>
      <w:r w:rsidR="009F4825">
        <w:fldChar w:fldCharType="separate"/>
      </w:r>
      <w:r w:rsidR="009F4825">
        <w:t xml:space="preserve">Ilustración </w:t>
      </w:r>
      <w:r w:rsidR="009F4825">
        <w:rPr>
          <w:noProof/>
        </w:rPr>
        <w:t>1</w:t>
      </w:r>
      <w:r w:rsidR="009F4825">
        <w:fldChar w:fldCharType="end"/>
      </w:r>
      <w:r w:rsidR="009F4825">
        <w:t xml:space="preserve"> </w:t>
      </w:r>
      <w:r>
        <w:t xml:space="preserve">se </w:t>
      </w:r>
      <w:r w:rsidR="009F4825">
        <w:t>puede observar</w:t>
      </w:r>
      <w:r>
        <w:t xml:space="preserve"> un diagrama detallado con las fechas </w:t>
      </w:r>
      <w:r w:rsidR="009F4825">
        <w:t>explicadas en los anteriores apartados.</w:t>
      </w:r>
    </w:p>
    <w:p w14:paraId="0F243EE8" w14:textId="77777777" w:rsidR="009F4825" w:rsidRDefault="009F4825" w:rsidP="00E65122">
      <w:pPr>
        <w:keepNext/>
        <w:jc w:val="both"/>
      </w:pPr>
    </w:p>
    <w:p w14:paraId="3942D196" w14:textId="725B91CD" w:rsidR="009F4825" w:rsidRDefault="009F4825" w:rsidP="00E65122">
      <w:pPr>
        <w:keepNext/>
        <w:jc w:val="both"/>
      </w:pPr>
      <w:r>
        <w:rPr>
          <w:noProof/>
          <w:lang w:eastAsia="es-ES"/>
        </w:rPr>
        <w:drawing>
          <wp:inline distT="0" distB="0" distL="0" distR="0" wp14:anchorId="4ECCA319" wp14:editId="365FE35B">
            <wp:extent cx="11773457" cy="3552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77811" cy="3554139"/>
                    </a:xfrm>
                    <a:prstGeom prst="rect">
                      <a:avLst/>
                    </a:prstGeom>
                    <a:noFill/>
                    <a:ln>
                      <a:noFill/>
                    </a:ln>
                  </pic:spPr>
                </pic:pic>
              </a:graphicData>
            </a:graphic>
          </wp:inline>
        </w:drawing>
      </w:r>
    </w:p>
    <w:p w14:paraId="40AEAFBC" w14:textId="77777777" w:rsidR="002B39AF" w:rsidRPr="00DE3706" w:rsidRDefault="009F4825" w:rsidP="00E65122">
      <w:pPr>
        <w:pStyle w:val="Descripcin"/>
        <w:jc w:val="both"/>
      </w:pPr>
      <w:bookmarkStart w:id="41" w:name="_Ref409429062"/>
      <w:r>
        <w:t xml:space="preserve">Ilustración </w:t>
      </w:r>
      <w:r>
        <w:fldChar w:fldCharType="begin"/>
      </w:r>
      <w:r>
        <w:instrText xml:space="preserve"> SEQ Ilustración \* ARABIC </w:instrText>
      </w:r>
      <w:r>
        <w:fldChar w:fldCharType="separate"/>
      </w:r>
      <w:r w:rsidR="008E08C2">
        <w:rPr>
          <w:noProof/>
        </w:rPr>
        <w:t>8</w:t>
      </w:r>
      <w:r>
        <w:fldChar w:fldCharType="end"/>
      </w:r>
      <w:bookmarkEnd w:id="41"/>
      <w:r>
        <w:t>. Diagrama de Gantt</w:t>
      </w:r>
    </w:p>
    <w:p w14:paraId="15E7D7AC" w14:textId="77777777" w:rsidR="009F4825" w:rsidRDefault="009F4825" w:rsidP="00E65122">
      <w:pPr>
        <w:pStyle w:val="Ttulo2"/>
        <w:jc w:val="both"/>
        <w:sectPr w:rsidR="009F4825" w:rsidSect="009F4825">
          <w:pgSz w:w="15840" w:h="12240" w:orient="landscape"/>
          <w:pgMar w:top="1440" w:right="1440" w:bottom="1440" w:left="1440" w:header="720" w:footer="720" w:gutter="0"/>
          <w:cols w:space="720"/>
        </w:sectPr>
      </w:pPr>
      <w:bookmarkStart w:id="42" w:name="_Toc409395547"/>
    </w:p>
    <w:p w14:paraId="25AAF3FF" w14:textId="0A2DB0E4" w:rsidR="00CC3EF1" w:rsidRDefault="00CC3EF1" w:rsidP="00E65122">
      <w:pPr>
        <w:pStyle w:val="Ttulo2"/>
        <w:jc w:val="both"/>
      </w:pPr>
      <w:r>
        <w:lastRenderedPageBreak/>
        <w:t>Plan de acción</w:t>
      </w:r>
      <w:bookmarkEnd w:id="42"/>
    </w:p>
    <w:p w14:paraId="2A5F4C17" w14:textId="1E2A3DA0" w:rsidR="00B75031" w:rsidRPr="00B75031" w:rsidRDefault="00B75031" w:rsidP="00E65122">
      <w:pPr>
        <w:jc w:val="both"/>
      </w:pPr>
      <w:r w:rsidRPr="00B75031">
        <w:t xml:space="preserve">Como se ha explicado en el </w:t>
      </w:r>
      <w:r w:rsidR="00CC3EF1">
        <w:t>apartado</w:t>
      </w:r>
      <w:r w:rsidRPr="00B75031">
        <w:t xml:space="preserve"> </w:t>
      </w:r>
      <w:r w:rsidR="00CC3EF1">
        <w:fldChar w:fldCharType="begin"/>
      </w:r>
      <w:r w:rsidR="00CC3EF1">
        <w:instrText xml:space="preserve"> REF _Ref409390923 \r </w:instrText>
      </w:r>
      <w:r w:rsidR="00E65122">
        <w:instrText xml:space="preserve"> \* MERGEFORMAT </w:instrText>
      </w:r>
      <w:r w:rsidR="00CC3EF1">
        <w:fldChar w:fldCharType="separate"/>
      </w:r>
      <w:r w:rsidR="00CC3EF1">
        <w:t>2.3</w:t>
      </w:r>
      <w:r w:rsidR="00CC3EF1">
        <w:fldChar w:fldCharType="end"/>
      </w:r>
      <w:r w:rsidR="00CC3EF1">
        <w:t xml:space="preserve"> en este proyecto </w:t>
      </w:r>
      <w:r w:rsidRPr="00B75031">
        <w:t xml:space="preserve">se </w:t>
      </w:r>
      <w:r w:rsidR="00CC3EF1">
        <w:t>utilizan metodologías ágiles</w:t>
      </w:r>
      <w:r w:rsidRPr="00B75031">
        <w:t xml:space="preserve">. </w:t>
      </w:r>
      <w:r w:rsidR="00646214">
        <w:t>La idea que se iba a seguir e</w:t>
      </w:r>
      <w:r w:rsidRPr="00B75031">
        <w:t xml:space="preserve">n caso de tardar menos tiempo del previsto en alguna iteración, </w:t>
      </w:r>
      <w:r w:rsidR="00646214">
        <w:t>era comenzar</w:t>
      </w:r>
      <w:r w:rsidR="008C1970">
        <w:t xml:space="preserve"> </w:t>
      </w:r>
      <w:r w:rsidRPr="00B75031">
        <w:t>a implementar características de la siguiente iteración en el orden establecido. En el caso</w:t>
      </w:r>
      <w:r w:rsidR="008C1970">
        <w:t xml:space="preserve"> </w:t>
      </w:r>
      <w:r w:rsidRPr="00B75031">
        <w:t xml:space="preserve">contrario, se </w:t>
      </w:r>
      <w:r w:rsidR="00646214">
        <w:t xml:space="preserve">tenía pensado </w:t>
      </w:r>
      <w:r w:rsidRPr="00B75031">
        <w:t xml:space="preserve">retrasar la implementación de iteraciones siguientes. Se </w:t>
      </w:r>
      <w:r w:rsidR="00646214" w:rsidRPr="00B75031">
        <w:t>dejó</w:t>
      </w:r>
      <w:r w:rsidRPr="00B75031">
        <w:t xml:space="preserve"> una</w:t>
      </w:r>
      <w:r w:rsidR="008C1970">
        <w:t xml:space="preserve"> </w:t>
      </w:r>
      <w:r w:rsidRPr="00B75031">
        <w:t>etapa en la iteración final llamada testing y ajustes para compensar este tipo de desvíos.</w:t>
      </w:r>
    </w:p>
    <w:p w14:paraId="24F6C8A7" w14:textId="77777777" w:rsidR="00B75031" w:rsidRDefault="00646214" w:rsidP="00E65122">
      <w:pPr>
        <w:jc w:val="both"/>
      </w:pPr>
      <w:r>
        <w:t>Al final de cada iteración había</w:t>
      </w:r>
      <w:r w:rsidR="00B75031" w:rsidRPr="00B75031">
        <w:t xml:space="preserve"> una reunión con el director del proyecto para analizar el</w:t>
      </w:r>
      <w:r w:rsidR="008C1970">
        <w:t xml:space="preserve"> </w:t>
      </w:r>
      <w:r w:rsidR="00B75031" w:rsidRPr="00B75031">
        <w:t>progreso del proyecto y confirmar que todo esta</w:t>
      </w:r>
      <w:r>
        <w:t>ba</w:t>
      </w:r>
      <w:r w:rsidR="00B75031" w:rsidRPr="00B75031">
        <w:t xml:space="preserve"> siendo implementado según lo esperado.</w:t>
      </w:r>
    </w:p>
    <w:p w14:paraId="2A7C6E49" w14:textId="77777777" w:rsidR="00646214" w:rsidRPr="00B75031" w:rsidRDefault="00646214" w:rsidP="00E65122">
      <w:pPr>
        <w:jc w:val="both"/>
      </w:pPr>
      <w:r>
        <w:t>Debido a los retrasos respecto a la planificación propuesta inicialmente, estas reuniones se fueron retrasando. En el hito intermedio se decidió cambiar las reuniones, en lugar de esperar a que una fase acabara, el director del proyecto y el alumno se ponían en contacto mediante email cada vez que una funcionalidad intermedia de una fase era implementada para darla por validada o no según los requisitos iniciales propuestos.</w:t>
      </w:r>
    </w:p>
    <w:p w14:paraId="029FA22B" w14:textId="77777777" w:rsidR="00B75031" w:rsidRPr="00B75031" w:rsidRDefault="00B75031" w:rsidP="00E65122">
      <w:pPr>
        <w:pStyle w:val="Ttulo2"/>
        <w:jc w:val="both"/>
      </w:pPr>
      <w:bookmarkStart w:id="43" w:name="_Toc409395548"/>
      <w:r w:rsidRPr="00B75031">
        <w:t>Presupuesto y sostenibilidad</w:t>
      </w:r>
      <w:bookmarkEnd w:id="43"/>
    </w:p>
    <w:p w14:paraId="411CEF36" w14:textId="77777777" w:rsidR="00B75031" w:rsidRPr="00B75031" w:rsidRDefault="00B75031" w:rsidP="00E65122">
      <w:pPr>
        <w:pStyle w:val="Ttulo3"/>
        <w:jc w:val="both"/>
      </w:pPr>
      <w:bookmarkStart w:id="44" w:name="_Toc409395549"/>
      <w:r w:rsidRPr="00B75031">
        <w:t>Introducción</w:t>
      </w:r>
      <w:bookmarkEnd w:id="44"/>
    </w:p>
    <w:p w14:paraId="0E11CF2D" w14:textId="644D2C4A" w:rsidR="00B75031" w:rsidRDefault="00B75031" w:rsidP="00E65122">
      <w:pPr>
        <w:jc w:val="both"/>
      </w:pPr>
      <w:r w:rsidRPr="00B75031">
        <w:t>En</w:t>
      </w:r>
      <w:r w:rsidR="007806F9">
        <w:t xml:space="preserve"> este apartado se explicara detalladamente el c</w:t>
      </w:r>
      <w:r w:rsidRPr="00B75031">
        <w:t>ost</w:t>
      </w:r>
      <w:r>
        <w:t xml:space="preserve">e del proyecto. Se ha intentado </w:t>
      </w:r>
      <w:r w:rsidRPr="00B75031">
        <w:t>trabajar con herramientas de software libre en la medida de lo posible. Dado que este</w:t>
      </w:r>
      <w:r>
        <w:t xml:space="preserve"> </w:t>
      </w:r>
      <w:r w:rsidRPr="00B75031">
        <w:t>proyecto no va a generar beneficios al tratarse de software libre no se desea generar</w:t>
      </w:r>
      <w:r>
        <w:t xml:space="preserve"> </w:t>
      </w:r>
      <w:r w:rsidRPr="00B75031">
        <w:t>gastos innecesarios.</w:t>
      </w:r>
    </w:p>
    <w:p w14:paraId="7FA8ED05" w14:textId="70DA16E9" w:rsidR="007806F9" w:rsidRDefault="007806F9" w:rsidP="00E65122">
      <w:pPr>
        <w:jc w:val="both"/>
      </w:pPr>
      <w:r>
        <w:t>Cabe destacar que aproximadamente las horas dedicadas a cada tarea son las mismas y el proyecto se ha desplazado por haber dedicado 21 horas semanales en lugar de las 31 que se tenían previstas.</w:t>
      </w:r>
    </w:p>
    <w:p w14:paraId="67F5F55B" w14:textId="27AC8CC7" w:rsidR="007806F9" w:rsidRPr="00B75031" w:rsidRDefault="007806F9" w:rsidP="00E65122">
      <w:pPr>
        <w:jc w:val="both"/>
      </w:pPr>
      <w:r>
        <w:t xml:space="preserve">Además inicialmente se planteó la necesidad de un servidor sobre todo por las funcionalidades de la tercera fase. Como estas no se han implementado el servidor no es necesario, pero no comporta ningún gasto extra, en primer lugar porque el </w:t>
      </w:r>
      <w:r w:rsidRPr="007806F9">
        <w:rPr>
          <w:i/>
        </w:rPr>
        <w:t>hosting</w:t>
      </w:r>
      <w:r>
        <w:t xml:space="preserve"> que se había buscado era gratuito. En segundo porque en el caso de haberlo contratado de pago, se habría contratado al poner la página en producción, y esto solo habría ocurrido finalizada la tercera fase.</w:t>
      </w:r>
    </w:p>
    <w:p w14:paraId="5C45B2AF" w14:textId="77777777" w:rsidR="00646214" w:rsidRDefault="00646214" w:rsidP="00E65122">
      <w:pPr>
        <w:pStyle w:val="Ttulo3"/>
        <w:jc w:val="both"/>
      </w:pPr>
      <w:bookmarkStart w:id="45" w:name="_Toc409395550"/>
      <w:bookmarkStart w:id="46" w:name="_Ref409438852"/>
      <w:bookmarkStart w:id="47" w:name="_Ref409438870"/>
      <w:bookmarkStart w:id="48" w:name="_Ref409438891"/>
      <w:r w:rsidRPr="00B75031">
        <w:t>Recursos</w:t>
      </w:r>
      <w:bookmarkEnd w:id="45"/>
      <w:bookmarkEnd w:id="46"/>
      <w:bookmarkEnd w:id="47"/>
      <w:bookmarkEnd w:id="48"/>
    </w:p>
    <w:p w14:paraId="78E4CC65" w14:textId="77777777" w:rsidR="00646214" w:rsidRDefault="00646214" w:rsidP="00E65122">
      <w:pPr>
        <w:jc w:val="both"/>
      </w:pPr>
      <w:r>
        <w:t>Durante el desarrollo de la plataforma, se han utilizado los siguientes recursos:</w:t>
      </w:r>
    </w:p>
    <w:p w14:paraId="7C824350" w14:textId="77777777" w:rsidR="00646214" w:rsidRPr="00B75031" w:rsidRDefault="00646214" w:rsidP="00E65122">
      <w:pPr>
        <w:jc w:val="both"/>
      </w:pPr>
      <w:r w:rsidRPr="00B75031">
        <w:t>Hardware:</w:t>
      </w:r>
    </w:p>
    <w:p w14:paraId="2C5D4162" w14:textId="77777777" w:rsidR="00646214" w:rsidRDefault="00646214" w:rsidP="00E65122">
      <w:pPr>
        <w:pStyle w:val="Prrafodelista"/>
        <w:numPr>
          <w:ilvl w:val="0"/>
          <w:numId w:val="17"/>
        </w:numPr>
        <w:jc w:val="both"/>
      </w:pPr>
      <w:r w:rsidRPr="00B75031">
        <w:rPr>
          <w:rFonts w:hint="eastAsia"/>
        </w:rPr>
        <w:t>MSI GE60</w:t>
      </w:r>
    </w:p>
    <w:p w14:paraId="10A2270B" w14:textId="77777777" w:rsidR="00646214" w:rsidRDefault="00646214" w:rsidP="00E65122">
      <w:pPr>
        <w:pStyle w:val="Prrafodelista"/>
        <w:numPr>
          <w:ilvl w:val="0"/>
          <w:numId w:val="17"/>
        </w:numPr>
        <w:jc w:val="both"/>
      </w:pPr>
      <w:r w:rsidRPr="00B75031">
        <w:rPr>
          <w:rFonts w:hint="eastAsia"/>
        </w:rPr>
        <w:t>Hosting con las siguientes características:</w:t>
      </w:r>
    </w:p>
    <w:p w14:paraId="37C08DB0" w14:textId="77777777" w:rsidR="00646214" w:rsidRDefault="00646214" w:rsidP="00E65122">
      <w:pPr>
        <w:pStyle w:val="Prrafodelista"/>
        <w:numPr>
          <w:ilvl w:val="1"/>
          <w:numId w:val="17"/>
        </w:numPr>
        <w:jc w:val="both"/>
      </w:pPr>
      <w:r w:rsidRPr="00B75031">
        <w:rPr>
          <w:rFonts w:hint="eastAsia"/>
        </w:rPr>
        <w:t>Velocidad de la red: 10 mbps</w:t>
      </w:r>
    </w:p>
    <w:p w14:paraId="710877B8" w14:textId="77777777" w:rsidR="00646214" w:rsidRDefault="00646214" w:rsidP="00E65122">
      <w:pPr>
        <w:pStyle w:val="Prrafodelista"/>
        <w:numPr>
          <w:ilvl w:val="1"/>
          <w:numId w:val="17"/>
        </w:numPr>
        <w:jc w:val="both"/>
      </w:pPr>
      <w:r w:rsidRPr="00B75031">
        <w:rPr>
          <w:rFonts w:hint="eastAsia"/>
        </w:rPr>
        <w:t>RAM: 16GB</w:t>
      </w:r>
    </w:p>
    <w:p w14:paraId="6CE5C56D" w14:textId="77777777" w:rsidR="00646214" w:rsidRDefault="00646214" w:rsidP="00E65122">
      <w:pPr>
        <w:pStyle w:val="Prrafodelista"/>
        <w:numPr>
          <w:ilvl w:val="1"/>
          <w:numId w:val="17"/>
        </w:numPr>
        <w:jc w:val="both"/>
      </w:pPr>
      <w:r w:rsidRPr="00B75031">
        <w:rPr>
          <w:rFonts w:hint="eastAsia"/>
        </w:rPr>
        <w:t>Procesador: Intel Xeon E3-1230</w:t>
      </w:r>
    </w:p>
    <w:p w14:paraId="45D3E2E7" w14:textId="77777777" w:rsidR="00646214" w:rsidRPr="00B75031" w:rsidRDefault="00646214" w:rsidP="00E65122">
      <w:pPr>
        <w:pStyle w:val="Prrafodelista"/>
        <w:numPr>
          <w:ilvl w:val="1"/>
          <w:numId w:val="17"/>
        </w:numPr>
        <w:jc w:val="both"/>
      </w:pPr>
      <w:r w:rsidRPr="00B75031">
        <w:rPr>
          <w:rFonts w:hint="eastAsia"/>
        </w:rPr>
        <w:t>Sistema operativo: CentOS 6.2</w:t>
      </w:r>
    </w:p>
    <w:p w14:paraId="6CB49EF1" w14:textId="77777777" w:rsidR="00646214" w:rsidRPr="00B75031" w:rsidRDefault="00646214" w:rsidP="00E65122">
      <w:pPr>
        <w:jc w:val="both"/>
      </w:pPr>
      <w:r w:rsidRPr="00B75031">
        <w:t>Software:</w:t>
      </w:r>
    </w:p>
    <w:p w14:paraId="68427A63" w14:textId="77777777" w:rsidR="00646214" w:rsidRDefault="00646214" w:rsidP="00E65122">
      <w:pPr>
        <w:pStyle w:val="Prrafodelista"/>
        <w:numPr>
          <w:ilvl w:val="0"/>
          <w:numId w:val="18"/>
        </w:numPr>
        <w:jc w:val="both"/>
      </w:pPr>
      <w:r w:rsidRPr="00B75031">
        <w:rPr>
          <w:rFonts w:hint="eastAsia"/>
        </w:rPr>
        <w:lastRenderedPageBreak/>
        <w:t>Microsoft Windows 8.1 Professional</w:t>
      </w:r>
    </w:p>
    <w:p w14:paraId="595E0519" w14:textId="77777777" w:rsidR="00646214" w:rsidRDefault="00646214" w:rsidP="00E65122">
      <w:pPr>
        <w:pStyle w:val="Prrafodelista"/>
        <w:numPr>
          <w:ilvl w:val="0"/>
          <w:numId w:val="18"/>
        </w:numPr>
        <w:jc w:val="both"/>
      </w:pPr>
      <w:r w:rsidRPr="00B75031">
        <w:t>Open Office</w:t>
      </w:r>
      <w:r w:rsidRPr="00B75031">
        <w:rPr>
          <w:rFonts w:hint="eastAsia"/>
        </w:rPr>
        <w:t xml:space="preserve"> 4</w:t>
      </w:r>
    </w:p>
    <w:p w14:paraId="06F687D2" w14:textId="77777777" w:rsidR="00646214" w:rsidRDefault="00646214" w:rsidP="00E65122">
      <w:pPr>
        <w:pStyle w:val="Prrafodelista"/>
        <w:numPr>
          <w:ilvl w:val="0"/>
          <w:numId w:val="18"/>
        </w:numPr>
        <w:jc w:val="both"/>
      </w:pPr>
      <w:r w:rsidRPr="00B75031">
        <w:rPr>
          <w:rFonts w:hint="eastAsia"/>
        </w:rPr>
        <w:t>XAMPP v.3.2.1</w:t>
      </w:r>
    </w:p>
    <w:p w14:paraId="3AC540CE" w14:textId="77777777" w:rsidR="00646214" w:rsidRPr="00646214" w:rsidRDefault="00646214" w:rsidP="00E65122">
      <w:pPr>
        <w:pStyle w:val="Prrafodelista"/>
        <w:numPr>
          <w:ilvl w:val="0"/>
          <w:numId w:val="18"/>
        </w:numPr>
        <w:jc w:val="both"/>
      </w:pPr>
      <w:r w:rsidRPr="00B75031">
        <w:rPr>
          <w:rFonts w:hint="eastAsia"/>
        </w:rPr>
        <w:t>Navegador Ch</w:t>
      </w:r>
      <w:r>
        <w:t>r</w:t>
      </w:r>
      <w:r>
        <w:rPr>
          <w:rFonts w:hint="eastAsia"/>
        </w:rPr>
        <w:t>o</w:t>
      </w:r>
      <w:r w:rsidRPr="00B75031">
        <w:rPr>
          <w:rFonts w:hint="eastAsia"/>
        </w:rPr>
        <w:t xml:space="preserve">me Versión </w:t>
      </w:r>
      <w:r>
        <w:rPr>
          <w:rStyle w:val="apple-converted-space"/>
          <w:rFonts w:ascii="Segoe UI" w:hAnsi="Segoe UI" w:cs="Segoe UI"/>
          <w:color w:val="303942"/>
          <w:sz w:val="18"/>
          <w:szCs w:val="18"/>
        </w:rPr>
        <w:t> </w:t>
      </w:r>
      <w:r w:rsidRPr="00646214">
        <w:t>39.0.2171.99 m</w:t>
      </w:r>
    </w:p>
    <w:p w14:paraId="3C53FD8C" w14:textId="77777777" w:rsidR="00646214" w:rsidRDefault="00646214" w:rsidP="00E65122">
      <w:pPr>
        <w:pStyle w:val="Prrafodelista"/>
        <w:numPr>
          <w:ilvl w:val="0"/>
          <w:numId w:val="18"/>
        </w:numPr>
        <w:jc w:val="both"/>
      </w:pPr>
      <w:r w:rsidRPr="00B75031">
        <w:rPr>
          <w:rFonts w:hint="eastAsia"/>
        </w:rPr>
        <w:t xml:space="preserve">Navegador Firefox v </w:t>
      </w:r>
      <w:r w:rsidRPr="00646214">
        <w:t>33.1.1</w:t>
      </w:r>
    </w:p>
    <w:p w14:paraId="7D32AE1C" w14:textId="77777777" w:rsidR="00646214" w:rsidRPr="00B75031" w:rsidRDefault="00646214" w:rsidP="00E65122">
      <w:pPr>
        <w:pStyle w:val="Prrafodelista"/>
        <w:numPr>
          <w:ilvl w:val="0"/>
          <w:numId w:val="18"/>
        </w:numPr>
        <w:jc w:val="both"/>
      </w:pPr>
      <w:r w:rsidRPr="00B75031">
        <w:rPr>
          <w:rFonts w:hint="eastAsia"/>
        </w:rPr>
        <w:t>Internet Explorer v 11.0.9600.17107</w:t>
      </w:r>
    </w:p>
    <w:p w14:paraId="1C4E689A" w14:textId="77777777" w:rsidR="00646214" w:rsidRPr="00B75031" w:rsidRDefault="00646214" w:rsidP="00E65122">
      <w:pPr>
        <w:jc w:val="both"/>
      </w:pPr>
      <w:r w:rsidRPr="00B75031">
        <w:t>Humanos:</w:t>
      </w:r>
    </w:p>
    <w:p w14:paraId="62BD2494" w14:textId="74C89030" w:rsidR="002743F8" w:rsidRDefault="00646214" w:rsidP="00E65122">
      <w:pPr>
        <w:pStyle w:val="Prrafodelista"/>
        <w:numPr>
          <w:ilvl w:val="0"/>
          <w:numId w:val="19"/>
        </w:numPr>
        <w:jc w:val="both"/>
      </w:pPr>
      <w:r w:rsidRPr="00B75031">
        <w:rPr>
          <w:rFonts w:hint="eastAsia"/>
        </w:rPr>
        <w:t xml:space="preserve">1 Persona </w:t>
      </w:r>
      <w:r w:rsidR="002743F8">
        <w:rPr>
          <w:rFonts w:hint="eastAsia"/>
        </w:rPr>
        <w:t>con disponibilidad semanal de 21</w:t>
      </w:r>
      <w:r w:rsidR="007806F9">
        <w:rPr>
          <w:rFonts w:hint="eastAsia"/>
        </w:rPr>
        <w:t xml:space="preserve"> horas</w:t>
      </w:r>
      <w:r w:rsidR="002743F8">
        <w:t>.</w:t>
      </w:r>
    </w:p>
    <w:p w14:paraId="12D209DE" w14:textId="1DB138DD" w:rsidR="00646214" w:rsidRDefault="00646214" w:rsidP="00E65122">
      <w:pPr>
        <w:jc w:val="both"/>
      </w:pPr>
      <w:r>
        <w:t>En los siguientes puntos se detallara el coste de los recursos utilizados</w:t>
      </w:r>
    </w:p>
    <w:p w14:paraId="1ED14BAA" w14:textId="77777777" w:rsidR="00B75031" w:rsidRPr="00B75031" w:rsidRDefault="00B75031" w:rsidP="00E65122">
      <w:pPr>
        <w:pStyle w:val="Ttulo4"/>
        <w:jc w:val="both"/>
      </w:pPr>
      <w:r w:rsidRPr="00B75031">
        <w:t>Recursos Humanos</w:t>
      </w:r>
    </w:p>
    <w:p w14:paraId="53E2C386" w14:textId="558AD9F9" w:rsidR="002743F8" w:rsidRPr="00B75031" w:rsidRDefault="00B75031" w:rsidP="00E65122">
      <w:pPr>
        <w:jc w:val="both"/>
      </w:pPr>
      <w:r w:rsidRPr="00B75031">
        <w:t>El proyecto estará desarrollado por una persona. Se ha estimado el coste dividiendo las</w:t>
      </w:r>
      <w:r w:rsidR="008C1970">
        <w:t xml:space="preserve"> </w:t>
      </w:r>
      <w:r w:rsidRPr="00B75031">
        <w:t>tareas que debe real</w:t>
      </w:r>
      <w:r w:rsidR="00B60D3A">
        <w:t xml:space="preserve">izar según su rol. En la </w:t>
      </w:r>
      <w:r w:rsidR="00B60D3A">
        <w:fldChar w:fldCharType="begin"/>
      </w:r>
      <w:r w:rsidR="00B60D3A">
        <w:instrText xml:space="preserve"> REF _Ref409393504 </w:instrText>
      </w:r>
      <w:r w:rsidR="00E65122">
        <w:instrText xml:space="preserve"> \* MERGEFORMAT </w:instrText>
      </w:r>
      <w:r w:rsidR="00B60D3A">
        <w:fldChar w:fldCharType="separate"/>
      </w:r>
      <w:r w:rsidR="00B60D3A">
        <w:t xml:space="preserve">Tabla </w:t>
      </w:r>
      <w:r w:rsidR="00B60D3A">
        <w:rPr>
          <w:noProof/>
        </w:rPr>
        <w:t>6</w:t>
      </w:r>
      <w:r w:rsidR="00B60D3A">
        <w:fldChar w:fldCharType="end"/>
      </w:r>
      <w:r w:rsidRPr="00B75031">
        <w:t xml:space="preserve"> aparecen estas tareas desglosadas</w:t>
      </w:r>
      <w:r w:rsidR="008C1970">
        <w:t xml:space="preserve"> </w:t>
      </w:r>
      <w:r w:rsidRPr="00B75031">
        <w:t>según el diagrama de Gantt.</w:t>
      </w:r>
    </w:p>
    <w:tbl>
      <w:tblPr>
        <w:tblStyle w:val="Tablanormal3"/>
        <w:tblpPr w:leftFromText="141" w:rightFromText="141" w:vertAnchor="text" w:tblpY="1"/>
        <w:tblW w:w="11765" w:type="dxa"/>
        <w:tblLayout w:type="fixed"/>
        <w:tblLook w:val="04A0" w:firstRow="1" w:lastRow="0" w:firstColumn="1" w:lastColumn="0" w:noHBand="0" w:noVBand="1"/>
      </w:tblPr>
      <w:tblGrid>
        <w:gridCol w:w="2268"/>
        <w:gridCol w:w="2410"/>
        <w:gridCol w:w="465"/>
        <w:gridCol w:w="2228"/>
        <w:gridCol w:w="1560"/>
        <w:gridCol w:w="283"/>
        <w:gridCol w:w="1134"/>
        <w:gridCol w:w="1417"/>
      </w:tblGrid>
      <w:tr w:rsidR="00B60D3A" w:rsidRPr="002B107A" w14:paraId="04D81C1E" w14:textId="77777777" w:rsidTr="00181950">
        <w:trPr>
          <w:gridAfter w:val="1"/>
          <w:cnfStyle w:val="100000000000" w:firstRow="1" w:lastRow="0" w:firstColumn="0" w:lastColumn="0" w:oddVBand="0" w:evenVBand="0" w:oddHBand="0" w:evenHBand="0" w:firstRowFirstColumn="0" w:firstRowLastColumn="0" w:lastRowFirstColumn="0" w:lastRowLastColumn="0"/>
          <w:wAfter w:w="1417" w:type="dxa"/>
        </w:trPr>
        <w:tc>
          <w:tcPr>
            <w:cnfStyle w:val="001000000100" w:firstRow="0" w:lastRow="0" w:firstColumn="1" w:lastColumn="0" w:oddVBand="0" w:evenVBand="0" w:oddHBand="0" w:evenHBand="0" w:firstRowFirstColumn="1" w:firstRowLastColumn="0" w:lastRowFirstColumn="0" w:lastRowLastColumn="0"/>
            <w:tcW w:w="2268" w:type="dxa"/>
            <w:hideMark/>
          </w:tcPr>
          <w:p w14:paraId="4E7A69C9" w14:textId="77777777" w:rsidR="001D6E19" w:rsidRPr="00B60D3A" w:rsidRDefault="001D6E19" w:rsidP="00E65122">
            <w:pPr>
              <w:pStyle w:val="Standard"/>
              <w:spacing w:line="240" w:lineRule="auto"/>
              <w:jc w:val="both"/>
              <w:rPr>
                <w:color w:val="auto"/>
                <w:lang w:val="es-ES"/>
              </w:rPr>
            </w:pPr>
            <w:r w:rsidRPr="00B60D3A">
              <w:rPr>
                <w:color w:val="auto"/>
                <w:lang w:val="es-ES"/>
              </w:rPr>
              <w:t>Rol</w:t>
            </w:r>
          </w:p>
        </w:tc>
        <w:tc>
          <w:tcPr>
            <w:tcW w:w="2410" w:type="dxa"/>
          </w:tcPr>
          <w:p w14:paraId="49393490" w14:textId="77777777" w:rsidR="001D6E19" w:rsidRPr="00B60D3A" w:rsidRDefault="001D6E19"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B60D3A">
              <w:rPr>
                <w:color w:val="auto"/>
                <w:lang w:val="es-ES"/>
              </w:rPr>
              <w:t>Tarea</w:t>
            </w:r>
          </w:p>
        </w:tc>
        <w:tc>
          <w:tcPr>
            <w:tcW w:w="2693" w:type="dxa"/>
            <w:gridSpan w:val="2"/>
            <w:hideMark/>
          </w:tcPr>
          <w:p w14:paraId="32A24B69" w14:textId="77777777" w:rsidR="001D6E19" w:rsidRPr="00B60D3A" w:rsidRDefault="001D6E19"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B60D3A">
              <w:rPr>
                <w:color w:val="auto"/>
                <w:lang w:val="es-ES"/>
              </w:rPr>
              <w:t>Horas Aproximadas</w:t>
            </w:r>
          </w:p>
        </w:tc>
        <w:tc>
          <w:tcPr>
            <w:tcW w:w="1843" w:type="dxa"/>
            <w:gridSpan w:val="2"/>
          </w:tcPr>
          <w:p w14:paraId="1733BF7B" w14:textId="77777777" w:rsidR="001D6E19" w:rsidRPr="00B60D3A" w:rsidRDefault="00B60D3A"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Pr>
                <w:color w:val="auto"/>
                <w:lang w:val="es-ES"/>
              </w:rPr>
              <w:t>Coste</w:t>
            </w:r>
            <w:r w:rsidR="001D6E19" w:rsidRPr="00B60D3A">
              <w:rPr>
                <w:color w:val="auto"/>
                <w:lang w:val="es-ES"/>
              </w:rPr>
              <w:t xml:space="preserve"> hora</w:t>
            </w:r>
          </w:p>
        </w:tc>
        <w:tc>
          <w:tcPr>
            <w:tcW w:w="1134" w:type="dxa"/>
            <w:hideMark/>
          </w:tcPr>
          <w:p w14:paraId="37459E56" w14:textId="77777777" w:rsidR="001D6E19" w:rsidRPr="00B60D3A" w:rsidRDefault="001D6E19" w:rsidP="00E65122">
            <w:pPr>
              <w:pStyle w:val="Standard"/>
              <w:spacing w:line="240" w:lineRule="auto"/>
              <w:jc w:val="both"/>
              <w:cnfStyle w:val="100000000000" w:firstRow="1" w:lastRow="0" w:firstColumn="0" w:lastColumn="0" w:oddVBand="0" w:evenVBand="0" w:oddHBand="0" w:evenHBand="0" w:firstRowFirstColumn="0" w:firstRowLastColumn="0" w:lastRowFirstColumn="0" w:lastRowLastColumn="0"/>
              <w:rPr>
                <w:color w:val="auto"/>
                <w:lang w:val="es-ES"/>
              </w:rPr>
            </w:pPr>
            <w:r w:rsidRPr="00B60D3A">
              <w:rPr>
                <w:color w:val="auto"/>
                <w:lang w:val="es-ES"/>
              </w:rPr>
              <w:t>Coste</w:t>
            </w:r>
          </w:p>
        </w:tc>
      </w:tr>
      <w:tr w:rsidR="00B60D3A" w:rsidRPr="002B107A" w14:paraId="00D476AD"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30"/>
        </w:trPr>
        <w:tc>
          <w:tcPr>
            <w:cnfStyle w:val="001000000000" w:firstRow="0" w:lastRow="0" w:firstColumn="1" w:lastColumn="0" w:oddVBand="0" w:evenVBand="0" w:oddHBand="0" w:evenHBand="0" w:firstRowFirstColumn="0" w:firstRowLastColumn="0" w:lastRowFirstColumn="0" w:lastRowLastColumn="0"/>
            <w:tcW w:w="2268" w:type="dxa"/>
            <w:hideMark/>
          </w:tcPr>
          <w:p w14:paraId="71BB5A53" w14:textId="77777777" w:rsidR="001D6E19" w:rsidRPr="002B107A" w:rsidRDefault="001D6E19" w:rsidP="00E65122">
            <w:pPr>
              <w:pStyle w:val="Standard"/>
              <w:spacing w:line="240" w:lineRule="auto"/>
              <w:jc w:val="both"/>
              <w:rPr>
                <w:lang w:val="es-ES"/>
              </w:rPr>
            </w:pPr>
            <w:r>
              <w:rPr>
                <w:lang w:val="es-ES"/>
              </w:rPr>
              <w:t>Project Manager</w:t>
            </w:r>
          </w:p>
        </w:tc>
        <w:tc>
          <w:tcPr>
            <w:tcW w:w="2875" w:type="dxa"/>
            <w:gridSpan w:val="2"/>
          </w:tcPr>
          <w:p w14:paraId="3B852188"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Planificación y viabilidad</w:t>
            </w:r>
          </w:p>
        </w:tc>
        <w:tc>
          <w:tcPr>
            <w:tcW w:w="2228" w:type="dxa"/>
            <w:hideMark/>
          </w:tcPr>
          <w:p w14:paraId="7D643026"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90 h</w:t>
            </w:r>
          </w:p>
        </w:tc>
        <w:tc>
          <w:tcPr>
            <w:tcW w:w="1560" w:type="dxa"/>
          </w:tcPr>
          <w:p w14:paraId="07982888"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30 €/h</w:t>
            </w:r>
          </w:p>
        </w:tc>
        <w:tc>
          <w:tcPr>
            <w:tcW w:w="1417" w:type="dxa"/>
            <w:gridSpan w:val="2"/>
            <w:hideMark/>
          </w:tcPr>
          <w:p w14:paraId="73578D4B"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2.700,00 €</w:t>
            </w:r>
          </w:p>
        </w:tc>
      </w:tr>
      <w:tr w:rsidR="001D6E19" w:rsidRPr="002B107A" w14:paraId="0C820EFB" w14:textId="77777777" w:rsidTr="00181950">
        <w:trPr>
          <w:gridAfter w:val="1"/>
          <w:wAfter w:w="1417" w:type="dxa"/>
          <w:trHeight w:val="312"/>
        </w:trPr>
        <w:tc>
          <w:tcPr>
            <w:cnfStyle w:val="001000000000" w:firstRow="0" w:lastRow="0" w:firstColumn="1" w:lastColumn="0" w:oddVBand="0" w:evenVBand="0" w:oddHBand="0" w:evenHBand="0" w:firstRowFirstColumn="0" w:firstRowLastColumn="0" w:lastRowFirstColumn="0" w:lastRowLastColumn="0"/>
            <w:tcW w:w="2268" w:type="dxa"/>
            <w:hideMark/>
          </w:tcPr>
          <w:p w14:paraId="71D98B35" w14:textId="77777777" w:rsidR="001D6E19" w:rsidRPr="002B107A" w:rsidRDefault="001D6E19" w:rsidP="00E65122">
            <w:pPr>
              <w:pStyle w:val="Standard"/>
              <w:spacing w:line="240" w:lineRule="auto"/>
              <w:jc w:val="both"/>
              <w:rPr>
                <w:lang w:val="es-ES"/>
              </w:rPr>
            </w:pPr>
          </w:p>
        </w:tc>
        <w:tc>
          <w:tcPr>
            <w:tcW w:w="2875" w:type="dxa"/>
            <w:gridSpan w:val="2"/>
          </w:tcPr>
          <w:p w14:paraId="41BE7195"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Primera Iteración</w:t>
            </w:r>
          </w:p>
        </w:tc>
        <w:tc>
          <w:tcPr>
            <w:tcW w:w="2228" w:type="dxa"/>
            <w:hideMark/>
          </w:tcPr>
          <w:p w14:paraId="421833C6"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8 h</w:t>
            </w:r>
          </w:p>
        </w:tc>
        <w:tc>
          <w:tcPr>
            <w:tcW w:w="1560" w:type="dxa"/>
          </w:tcPr>
          <w:p w14:paraId="35871A2F" w14:textId="77777777" w:rsidR="001D6E19"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30 €/h</w:t>
            </w:r>
          </w:p>
        </w:tc>
        <w:tc>
          <w:tcPr>
            <w:tcW w:w="1417" w:type="dxa"/>
            <w:gridSpan w:val="2"/>
            <w:hideMark/>
          </w:tcPr>
          <w:p w14:paraId="1B043C17"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240,00 €</w:t>
            </w:r>
          </w:p>
        </w:tc>
      </w:tr>
      <w:tr w:rsidR="00B60D3A" w:rsidRPr="002B107A" w14:paraId="65D01246"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145"/>
        </w:trPr>
        <w:tc>
          <w:tcPr>
            <w:cnfStyle w:val="001000000000" w:firstRow="0" w:lastRow="0" w:firstColumn="1" w:lastColumn="0" w:oddVBand="0" w:evenVBand="0" w:oddHBand="0" w:evenHBand="0" w:firstRowFirstColumn="0" w:firstRowLastColumn="0" w:lastRowFirstColumn="0" w:lastRowLastColumn="0"/>
            <w:tcW w:w="2268" w:type="dxa"/>
            <w:hideMark/>
          </w:tcPr>
          <w:p w14:paraId="748577BD" w14:textId="77777777" w:rsidR="001D6E19" w:rsidRPr="002B107A" w:rsidRDefault="001D6E19" w:rsidP="00E65122">
            <w:pPr>
              <w:pStyle w:val="Standard"/>
              <w:spacing w:line="240" w:lineRule="auto"/>
              <w:jc w:val="both"/>
              <w:rPr>
                <w:lang w:val="es-ES"/>
              </w:rPr>
            </w:pPr>
          </w:p>
        </w:tc>
        <w:tc>
          <w:tcPr>
            <w:tcW w:w="2875" w:type="dxa"/>
            <w:gridSpan w:val="2"/>
          </w:tcPr>
          <w:p w14:paraId="3F4F9595"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Segunda Iteración</w:t>
            </w:r>
          </w:p>
        </w:tc>
        <w:tc>
          <w:tcPr>
            <w:tcW w:w="2228" w:type="dxa"/>
            <w:hideMark/>
          </w:tcPr>
          <w:p w14:paraId="6B2A3BC9"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8 h</w:t>
            </w:r>
          </w:p>
        </w:tc>
        <w:tc>
          <w:tcPr>
            <w:tcW w:w="1560" w:type="dxa"/>
          </w:tcPr>
          <w:p w14:paraId="4E4472DF"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30 €/h</w:t>
            </w:r>
          </w:p>
        </w:tc>
        <w:tc>
          <w:tcPr>
            <w:tcW w:w="1417" w:type="dxa"/>
            <w:gridSpan w:val="2"/>
            <w:hideMark/>
          </w:tcPr>
          <w:p w14:paraId="32F7C1BC"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240,00 €</w:t>
            </w:r>
          </w:p>
        </w:tc>
      </w:tr>
      <w:tr w:rsidR="001D6E19" w:rsidRPr="002B107A" w14:paraId="31A503E9" w14:textId="77777777" w:rsidTr="00181950">
        <w:trPr>
          <w:gridAfter w:val="1"/>
          <w:wAfter w:w="1417" w:type="dxa"/>
          <w:trHeight w:val="25"/>
        </w:trPr>
        <w:tc>
          <w:tcPr>
            <w:cnfStyle w:val="001000000000" w:firstRow="0" w:lastRow="0" w:firstColumn="1" w:lastColumn="0" w:oddVBand="0" w:evenVBand="0" w:oddHBand="0" w:evenHBand="0" w:firstRowFirstColumn="0" w:firstRowLastColumn="0" w:lastRowFirstColumn="0" w:lastRowLastColumn="0"/>
            <w:tcW w:w="2268" w:type="dxa"/>
          </w:tcPr>
          <w:p w14:paraId="7A5A047B" w14:textId="77777777" w:rsidR="001D6E19" w:rsidRPr="002B107A" w:rsidRDefault="001D6E19" w:rsidP="00E65122">
            <w:pPr>
              <w:pStyle w:val="Standard"/>
              <w:spacing w:line="240" w:lineRule="auto"/>
              <w:jc w:val="both"/>
              <w:rPr>
                <w:lang w:val="es-ES"/>
              </w:rPr>
            </w:pPr>
          </w:p>
        </w:tc>
        <w:tc>
          <w:tcPr>
            <w:tcW w:w="2875" w:type="dxa"/>
            <w:gridSpan w:val="2"/>
          </w:tcPr>
          <w:p w14:paraId="6A6AE8F4"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Tercera Iteración</w:t>
            </w:r>
          </w:p>
        </w:tc>
        <w:tc>
          <w:tcPr>
            <w:tcW w:w="2228" w:type="dxa"/>
          </w:tcPr>
          <w:p w14:paraId="2277C5AA"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8 h</w:t>
            </w:r>
          </w:p>
        </w:tc>
        <w:tc>
          <w:tcPr>
            <w:tcW w:w="1560" w:type="dxa"/>
          </w:tcPr>
          <w:p w14:paraId="67E6C93F"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30 €/h</w:t>
            </w:r>
          </w:p>
        </w:tc>
        <w:tc>
          <w:tcPr>
            <w:tcW w:w="1417" w:type="dxa"/>
            <w:gridSpan w:val="2"/>
          </w:tcPr>
          <w:p w14:paraId="1BC36276"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240,00 €</w:t>
            </w:r>
          </w:p>
        </w:tc>
      </w:tr>
      <w:tr w:rsidR="00B60D3A" w:rsidRPr="002B107A" w14:paraId="5ADEFC70"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145"/>
        </w:trPr>
        <w:tc>
          <w:tcPr>
            <w:cnfStyle w:val="001000000000" w:firstRow="0" w:lastRow="0" w:firstColumn="1" w:lastColumn="0" w:oddVBand="0" w:evenVBand="0" w:oddHBand="0" w:evenHBand="0" w:firstRowFirstColumn="0" w:firstRowLastColumn="0" w:lastRowFirstColumn="0" w:lastRowLastColumn="0"/>
            <w:tcW w:w="2268" w:type="dxa"/>
            <w:hideMark/>
          </w:tcPr>
          <w:p w14:paraId="2293E095" w14:textId="77777777" w:rsidR="001D6E19" w:rsidRPr="002B107A" w:rsidRDefault="001D6E19" w:rsidP="00E65122">
            <w:pPr>
              <w:pStyle w:val="Standard"/>
              <w:spacing w:line="240" w:lineRule="auto"/>
              <w:jc w:val="both"/>
              <w:rPr>
                <w:lang w:val="es-ES"/>
              </w:rPr>
            </w:pPr>
          </w:p>
        </w:tc>
        <w:tc>
          <w:tcPr>
            <w:tcW w:w="2875" w:type="dxa"/>
            <w:gridSpan w:val="2"/>
            <w:tcBorders>
              <w:bottom w:val="single" w:sz="4" w:space="0" w:color="auto"/>
            </w:tcBorders>
          </w:tcPr>
          <w:p w14:paraId="1E1B6CED"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Final del Proyecto</w:t>
            </w:r>
          </w:p>
        </w:tc>
        <w:tc>
          <w:tcPr>
            <w:tcW w:w="2228" w:type="dxa"/>
            <w:tcBorders>
              <w:bottom w:val="single" w:sz="4" w:space="0" w:color="auto"/>
            </w:tcBorders>
            <w:hideMark/>
          </w:tcPr>
          <w:p w14:paraId="1D2E8DCD"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60 h</w:t>
            </w:r>
          </w:p>
        </w:tc>
        <w:tc>
          <w:tcPr>
            <w:tcW w:w="1560" w:type="dxa"/>
            <w:tcBorders>
              <w:bottom w:val="single" w:sz="4" w:space="0" w:color="auto"/>
            </w:tcBorders>
          </w:tcPr>
          <w:p w14:paraId="1E02B2D0"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30 €/h</w:t>
            </w:r>
          </w:p>
        </w:tc>
        <w:tc>
          <w:tcPr>
            <w:tcW w:w="1417" w:type="dxa"/>
            <w:gridSpan w:val="2"/>
            <w:tcBorders>
              <w:bottom w:val="single" w:sz="4" w:space="0" w:color="auto"/>
            </w:tcBorders>
            <w:hideMark/>
          </w:tcPr>
          <w:p w14:paraId="68929806"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1.800,00 €</w:t>
            </w:r>
          </w:p>
        </w:tc>
      </w:tr>
      <w:tr w:rsidR="00B60D3A" w:rsidRPr="002B107A" w14:paraId="697E99D8" w14:textId="77777777" w:rsidTr="00181950">
        <w:trPr>
          <w:gridAfter w:val="1"/>
          <w:wAfter w:w="1417" w:type="dxa"/>
          <w:trHeight w:val="371"/>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378741DC" w14:textId="77777777" w:rsidR="001D6E19" w:rsidRPr="002B107A" w:rsidRDefault="001D6E19" w:rsidP="00E65122">
            <w:pPr>
              <w:pStyle w:val="Standard"/>
              <w:spacing w:line="240" w:lineRule="auto"/>
              <w:jc w:val="both"/>
              <w:rPr>
                <w:lang w:val="es-ES"/>
              </w:rPr>
            </w:pPr>
          </w:p>
        </w:tc>
        <w:tc>
          <w:tcPr>
            <w:tcW w:w="2875" w:type="dxa"/>
            <w:gridSpan w:val="2"/>
            <w:tcBorders>
              <w:top w:val="single" w:sz="4" w:space="0" w:color="auto"/>
              <w:bottom w:val="single" w:sz="4" w:space="0" w:color="auto"/>
            </w:tcBorders>
          </w:tcPr>
          <w:p w14:paraId="5AF66159"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Total</w:t>
            </w:r>
          </w:p>
        </w:tc>
        <w:tc>
          <w:tcPr>
            <w:tcW w:w="2228" w:type="dxa"/>
            <w:tcBorders>
              <w:top w:val="single" w:sz="4" w:space="0" w:color="auto"/>
              <w:bottom w:val="single" w:sz="4" w:space="0" w:color="auto"/>
            </w:tcBorders>
          </w:tcPr>
          <w:p w14:paraId="390177A9"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174 h</w:t>
            </w:r>
          </w:p>
        </w:tc>
        <w:tc>
          <w:tcPr>
            <w:tcW w:w="1560" w:type="dxa"/>
            <w:tcBorders>
              <w:top w:val="single" w:sz="4" w:space="0" w:color="auto"/>
              <w:bottom w:val="single" w:sz="4" w:space="0" w:color="auto"/>
            </w:tcBorders>
          </w:tcPr>
          <w:p w14:paraId="0858708E"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30 €/h</w:t>
            </w:r>
          </w:p>
        </w:tc>
        <w:tc>
          <w:tcPr>
            <w:tcW w:w="1417" w:type="dxa"/>
            <w:gridSpan w:val="2"/>
            <w:tcBorders>
              <w:top w:val="single" w:sz="4" w:space="0" w:color="auto"/>
              <w:bottom w:val="single" w:sz="4" w:space="0" w:color="auto"/>
            </w:tcBorders>
          </w:tcPr>
          <w:p w14:paraId="43E2A91D"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5.220,00 €</w:t>
            </w:r>
          </w:p>
        </w:tc>
      </w:tr>
      <w:tr w:rsidR="00B60D3A" w:rsidRPr="002B107A" w14:paraId="56BA95B7"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145"/>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hideMark/>
          </w:tcPr>
          <w:p w14:paraId="38E0EB48" w14:textId="77777777" w:rsidR="001D6E19" w:rsidRPr="002B107A" w:rsidRDefault="001D6E19" w:rsidP="00E65122">
            <w:pPr>
              <w:pStyle w:val="Standard"/>
              <w:spacing w:line="240" w:lineRule="auto"/>
              <w:jc w:val="both"/>
              <w:rPr>
                <w:lang w:val="es-ES"/>
              </w:rPr>
            </w:pPr>
            <w:r w:rsidRPr="001D6E19">
              <w:rPr>
                <w:lang w:val="es-ES"/>
              </w:rPr>
              <w:t>Software Developer</w:t>
            </w:r>
          </w:p>
        </w:tc>
        <w:tc>
          <w:tcPr>
            <w:tcW w:w="2875" w:type="dxa"/>
            <w:gridSpan w:val="2"/>
            <w:tcBorders>
              <w:top w:val="single" w:sz="4" w:space="0" w:color="auto"/>
            </w:tcBorders>
          </w:tcPr>
          <w:p w14:paraId="27AEEDA4"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Planificación y viabilidad</w:t>
            </w:r>
          </w:p>
        </w:tc>
        <w:tc>
          <w:tcPr>
            <w:tcW w:w="2228" w:type="dxa"/>
            <w:tcBorders>
              <w:top w:val="single" w:sz="4" w:space="0" w:color="auto"/>
            </w:tcBorders>
            <w:hideMark/>
          </w:tcPr>
          <w:p w14:paraId="7CDF872A"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0 h</w:t>
            </w:r>
          </w:p>
        </w:tc>
        <w:tc>
          <w:tcPr>
            <w:tcW w:w="1560" w:type="dxa"/>
            <w:tcBorders>
              <w:top w:val="single" w:sz="4" w:space="0" w:color="auto"/>
            </w:tcBorders>
          </w:tcPr>
          <w:p w14:paraId="26514740"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15 €/h</w:t>
            </w:r>
          </w:p>
        </w:tc>
        <w:tc>
          <w:tcPr>
            <w:tcW w:w="1417" w:type="dxa"/>
            <w:gridSpan w:val="2"/>
            <w:tcBorders>
              <w:top w:val="single" w:sz="4" w:space="0" w:color="auto"/>
            </w:tcBorders>
            <w:hideMark/>
          </w:tcPr>
          <w:p w14:paraId="172738CC"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0,00 €</w:t>
            </w:r>
          </w:p>
        </w:tc>
      </w:tr>
      <w:tr w:rsidR="00B60D3A" w:rsidRPr="002B107A" w14:paraId="18BEC7FD" w14:textId="77777777" w:rsidTr="00181950">
        <w:trPr>
          <w:trHeight w:val="361"/>
        </w:trPr>
        <w:tc>
          <w:tcPr>
            <w:cnfStyle w:val="001000000000" w:firstRow="0" w:lastRow="0" w:firstColumn="1" w:lastColumn="0" w:oddVBand="0" w:evenVBand="0" w:oddHBand="0" w:evenHBand="0" w:firstRowFirstColumn="0" w:firstRowLastColumn="0" w:lastRowFirstColumn="0" w:lastRowLastColumn="0"/>
            <w:tcW w:w="2268" w:type="dxa"/>
          </w:tcPr>
          <w:p w14:paraId="4F0E82BE" w14:textId="77777777" w:rsidR="001D6E19" w:rsidRPr="002B107A" w:rsidRDefault="001D6E19" w:rsidP="00E65122">
            <w:pPr>
              <w:pStyle w:val="Standard"/>
              <w:spacing w:line="240" w:lineRule="auto"/>
              <w:jc w:val="both"/>
              <w:rPr>
                <w:lang w:val="es-ES"/>
              </w:rPr>
            </w:pPr>
          </w:p>
        </w:tc>
        <w:tc>
          <w:tcPr>
            <w:tcW w:w="2875" w:type="dxa"/>
            <w:gridSpan w:val="2"/>
          </w:tcPr>
          <w:p w14:paraId="7ABA9720" w14:textId="77777777" w:rsidR="001D6E19" w:rsidRPr="001D6E19"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Primera Iteración</w:t>
            </w:r>
          </w:p>
        </w:tc>
        <w:tc>
          <w:tcPr>
            <w:tcW w:w="2228" w:type="dxa"/>
          </w:tcPr>
          <w:p w14:paraId="63449A3D" w14:textId="77777777" w:rsidR="001D6E19" w:rsidRPr="001D6E19"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70 h</w:t>
            </w:r>
          </w:p>
        </w:tc>
        <w:tc>
          <w:tcPr>
            <w:tcW w:w="1560" w:type="dxa"/>
          </w:tcPr>
          <w:p w14:paraId="59DDFA7D" w14:textId="77777777" w:rsidR="001D6E19" w:rsidRPr="001D6E19"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15 €/h</w:t>
            </w:r>
          </w:p>
        </w:tc>
        <w:tc>
          <w:tcPr>
            <w:tcW w:w="1417" w:type="dxa"/>
            <w:gridSpan w:val="2"/>
          </w:tcPr>
          <w:p w14:paraId="33DF6F91" w14:textId="77777777" w:rsidR="001D6E19"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1.050,00 €</w:t>
            </w:r>
          </w:p>
        </w:tc>
        <w:tc>
          <w:tcPr>
            <w:tcW w:w="1417" w:type="dxa"/>
          </w:tcPr>
          <w:p w14:paraId="1DC7E592"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p>
        </w:tc>
      </w:tr>
      <w:tr w:rsidR="00B60D3A" w:rsidRPr="002B107A" w14:paraId="4230573C"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145"/>
        </w:trPr>
        <w:tc>
          <w:tcPr>
            <w:cnfStyle w:val="001000000000" w:firstRow="0" w:lastRow="0" w:firstColumn="1" w:lastColumn="0" w:oddVBand="0" w:evenVBand="0" w:oddHBand="0" w:evenHBand="0" w:firstRowFirstColumn="0" w:firstRowLastColumn="0" w:lastRowFirstColumn="0" w:lastRowLastColumn="0"/>
            <w:tcW w:w="2268" w:type="dxa"/>
          </w:tcPr>
          <w:p w14:paraId="6A0B065B" w14:textId="77777777" w:rsidR="001D6E19" w:rsidRPr="001D6E19" w:rsidRDefault="001D6E19" w:rsidP="00E65122">
            <w:pPr>
              <w:pStyle w:val="Standard"/>
              <w:spacing w:line="240" w:lineRule="auto"/>
              <w:jc w:val="both"/>
              <w:rPr>
                <w:lang w:val="es-ES"/>
              </w:rPr>
            </w:pPr>
          </w:p>
        </w:tc>
        <w:tc>
          <w:tcPr>
            <w:tcW w:w="2875" w:type="dxa"/>
            <w:gridSpan w:val="2"/>
          </w:tcPr>
          <w:p w14:paraId="43FFBBE8" w14:textId="77777777" w:rsidR="001D6E19" w:rsidRP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sidRPr="001D6E19">
              <w:rPr>
                <w:lang w:val="es-ES"/>
              </w:rPr>
              <w:t>Segunda Iteración</w:t>
            </w:r>
          </w:p>
        </w:tc>
        <w:tc>
          <w:tcPr>
            <w:tcW w:w="2228" w:type="dxa"/>
          </w:tcPr>
          <w:p w14:paraId="44D88DDF" w14:textId="77777777" w:rsidR="001D6E19" w:rsidRP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76 h</w:t>
            </w:r>
          </w:p>
        </w:tc>
        <w:tc>
          <w:tcPr>
            <w:tcW w:w="1560" w:type="dxa"/>
          </w:tcPr>
          <w:p w14:paraId="42C76EA4"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15 €/h</w:t>
            </w:r>
          </w:p>
        </w:tc>
        <w:tc>
          <w:tcPr>
            <w:tcW w:w="1417" w:type="dxa"/>
            <w:gridSpan w:val="2"/>
          </w:tcPr>
          <w:p w14:paraId="77EC601E"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1.140,00 €</w:t>
            </w:r>
          </w:p>
        </w:tc>
      </w:tr>
      <w:tr w:rsidR="00B60D3A" w:rsidRPr="002B107A" w14:paraId="259D2762" w14:textId="77777777" w:rsidTr="00181950">
        <w:trPr>
          <w:gridAfter w:val="1"/>
          <w:wAfter w:w="1417" w:type="dxa"/>
          <w:trHeight w:val="361"/>
        </w:trPr>
        <w:tc>
          <w:tcPr>
            <w:cnfStyle w:val="001000000000" w:firstRow="0" w:lastRow="0" w:firstColumn="1" w:lastColumn="0" w:oddVBand="0" w:evenVBand="0" w:oddHBand="0" w:evenHBand="0" w:firstRowFirstColumn="0" w:firstRowLastColumn="0" w:lastRowFirstColumn="0" w:lastRowLastColumn="0"/>
            <w:tcW w:w="2268" w:type="dxa"/>
          </w:tcPr>
          <w:p w14:paraId="538F67D8" w14:textId="77777777" w:rsidR="001D6E19" w:rsidRPr="002B107A" w:rsidRDefault="001D6E19" w:rsidP="00E65122">
            <w:pPr>
              <w:pStyle w:val="Standard"/>
              <w:spacing w:line="240" w:lineRule="auto"/>
              <w:jc w:val="both"/>
              <w:rPr>
                <w:lang w:val="es-ES"/>
              </w:rPr>
            </w:pPr>
          </w:p>
        </w:tc>
        <w:tc>
          <w:tcPr>
            <w:tcW w:w="2875" w:type="dxa"/>
            <w:gridSpan w:val="2"/>
          </w:tcPr>
          <w:p w14:paraId="3F8FBB83"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sidRPr="001D6E19">
              <w:rPr>
                <w:lang w:val="es-ES"/>
              </w:rPr>
              <w:t>Tercera Iteración</w:t>
            </w:r>
          </w:p>
        </w:tc>
        <w:tc>
          <w:tcPr>
            <w:tcW w:w="2228" w:type="dxa"/>
          </w:tcPr>
          <w:p w14:paraId="0819559A" w14:textId="77777777" w:rsidR="001D6E19" w:rsidRPr="002B107A"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100 h</w:t>
            </w:r>
          </w:p>
        </w:tc>
        <w:tc>
          <w:tcPr>
            <w:tcW w:w="1560" w:type="dxa"/>
          </w:tcPr>
          <w:p w14:paraId="4EF5B396"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15 €/h</w:t>
            </w:r>
          </w:p>
        </w:tc>
        <w:tc>
          <w:tcPr>
            <w:tcW w:w="1417" w:type="dxa"/>
            <w:gridSpan w:val="2"/>
          </w:tcPr>
          <w:p w14:paraId="42F755A3" w14:textId="77777777" w:rsidR="001D6E19" w:rsidRPr="002B107A"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rPr>
                <w:lang w:val="es-ES"/>
              </w:rPr>
            </w:pPr>
            <w:r>
              <w:rPr>
                <w:lang w:val="es-ES"/>
              </w:rPr>
              <w:t>1.50</w:t>
            </w:r>
            <w:r w:rsidRPr="001D6E19">
              <w:rPr>
                <w:lang w:val="es-ES"/>
              </w:rPr>
              <w:t>0,00 €</w:t>
            </w:r>
          </w:p>
        </w:tc>
      </w:tr>
      <w:tr w:rsidR="001D6E19" w:rsidRPr="002B107A" w14:paraId="2C429039"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145"/>
        </w:trPr>
        <w:tc>
          <w:tcPr>
            <w:cnfStyle w:val="001000000000" w:firstRow="0" w:lastRow="0" w:firstColumn="1" w:lastColumn="0" w:oddVBand="0" w:evenVBand="0" w:oddHBand="0" w:evenHBand="0" w:firstRowFirstColumn="0" w:firstRowLastColumn="0" w:lastRowFirstColumn="0" w:lastRowLastColumn="0"/>
            <w:tcW w:w="2268" w:type="dxa"/>
          </w:tcPr>
          <w:p w14:paraId="18FC93ED" w14:textId="77777777" w:rsidR="001D6E19" w:rsidRPr="001D6E19" w:rsidRDefault="001D6E19" w:rsidP="00E65122">
            <w:pPr>
              <w:pStyle w:val="Standard"/>
              <w:spacing w:line="240" w:lineRule="auto"/>
              <w:jc w:val="both"/>
              <w:rPr>
                <w:lang w:val="es-ES"/>
              </w:rPr>
            </w:pPr>
          </w:p>
        </w:tc>
        <w:tc>
          <w:tcPr>
            <w:tcW w:w="2875" w:type="dxa"/>
            <w:gridSpan w:val="2"/>
          </w:tcPr>
          <w:p w14:paraId="2CC39CDA" w14:textId="77777777" w:rsidR="001D6E19" w:rsidRP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Final del Proyecto</w:t>
            </w:r>
          </w:p>
        </w:tc>
        <w:tc>
          <w:tcPr>
            <w:tcW w:w="2228" w:type="dxa"/>
          </w:tcPr>
          <w:p w14:paraId="6765220C" w14:textId="77777777" w:rsidR="001D6E19" w:rsidRP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48 h</w:t>
            </w:r>
          </w:p>
        </w:tc>
        <w:tc>
          <w:tcPr>
            <w:tcW w:w="1560" w:type="dxa"/>
          </w:tcPr>
          <w:p w14:paraId="2DD811CF"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15 €/h</w:t>
            </w:r>
          </w:p>
        </w:tc>
        <w:tc>
          <w:tcPr>
            <w:tcW w:w="1417" w:type="dxa"/>
            <w:gridSpan w:val="2"/>
          </w:tcPr>
          <w:p w14:paraId="552FF7CE" w14:textId="77777777" w:rsidR="001D6E19" w:rsidRPr="002B107A"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720,00 €</w:t>
            </w:r>
          </w:p>
        </w:tc>
      </w:tr>
      <w:tr w:rsidR="00B60D3A" w:rsidRPr="002B107A" w14:paraId="0D5928C1" w14:textId="77777777" w:rsidTr="00181950">
        <w:trPr>
          <w:gridAfter w:val="1"/>
          <w:wAfter w:w="1417" w:type="dxa"/>
          <w:trHeight w:val="331"/>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10A3B440" w14:textId="77777777" w:rsidR="001D6E19" w:rsidRPr="002B107A" w:rsidRDefault="001D6E19" w:rsidP="00E65122">
            <w:pPr>
              <w:pStyle w:val="Standard"/>
              <w:spacing w:line="240" w:lineRule="auto"/>
              <w:jc w:val="both"/>
              <w:rPr>
                <w:lang w:val="es-ES"/>
              </w:rPr>
            </w:pPr>
          </w:p>
        </w:tc>
        <w:tc>
          <w:tcPr>
            <w:tcW w:w="2875" w:type="dxa"/>
            <w:gridSpan w:val="2"/>
            <w:tcBorders>
              <w:bottom w:val="single" w:sz="4" w:space="0" w:color="auto"/>
            </w:tcBorders>
          </w:tcPr>
          <w:p w14:paraId="7346B10C" w14:textId="77777777" w:rsidR="001D6E19" w:rsidRPr="00181950"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pPr>
            <w:r w:rsidRPr="00181950">
              <w:t>Total</w:t>
            </w:r>
          </w:p>
        </w:tc>
        <w:tc>
          <w:tcPr>
            <w:tcW w:w="2228" w:type="dxa"/>
            <w:tcBorders>
              <w:bottom w:val="single" w:sz="4" w:space="0" w:color="auto"/>
            </w:tcBorders>
          </w:tcPr>
          <w:p w14:paraId="7A03033B" w14:textId="77777777" w:rsidR="001D6E19" w:rsidRPr="00181950" w:rsidRDefault="001D6E19" w:rsidP="00E65122">
            <w:pPr>
              <w:pStyle w:val="Standard"/>
              <w:spacing w:line="240" w:lineRule="auto"/>
              <w:jc w:val="both"/>
              <w:cnfStyle w:val="000000000000" w:firstRow="0" w:lastRow="0" w:firstColumn="0" w:lastColumn="0" w:oddVBand="0" w:evenVBand="0" w:oddHBand="0" w:evenHBand="0" w:firstRowFirstColumn="0" w:firstRowLastColumn="0" w:lastRowFirstColumn="0" w:lastRowLastColumn="0"/>
            </w:pPr>
            <w:r w:rsidRPr="00181950">
              <w:t>294 h</w:t>
            </w:r>
          </w:p>
        </w:tc>
        <w:tc>
          <w:tcPr>
            <w:tcW w:w="1560" w:type="dxa"/>
            <w:tcBorders>
              <w:bottom w:val="single" w:sz="4" w:space="0" w:color="auto"/>
            </w:tcBorders>
          </w:tcPr>
          <w:p w14:paraId="609FE199" w14:textId="77777777" w:rsidR="001D6E19" w:rsidRPr="00181950"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pPr>
            <w:r w:rsidRPr="00181950">
              <w:t>15 €/h</w:t>
            </w:r>
          </w:p>
        </w:tc>
        <w:tc>
          <w:tcPr>
            <w:tcW w:w="1417" w:type="dxa"/>
            <w:gridSpan w:val="2"/>
            <w:tcBorders>
              <w:bottom w:val="single" w:sz="4" w:space="0" w:color="auto"/>
            </w:tcBorders>
          </w:tcPr>
          <w:p w14:paraId="709E8B76" w14:textId="77777777" w:rsidR="001D6E19" w:rsidRPr="00181950" w:rsidRDefault="001D6E19" w:rsidP="00E65122">
            <w:pPr>
              <w:pStyle w:val="Standard"/>
              <w:keepNext/>
              <w:spacing w:line="240" w:lineRule="auto"/>
              <w:jc w:val="both"/>
              <w:cnfStyle w:val="000000000000" w:firstRow="0" w:lastRow="0" w:firstColumn="0" w:lastColumn="0" w:oddVBand="0" w:evenVBand="0" w:oddHBand="0" w:evenHBand="0" w:firstRowFirstColumn="0" w:firstRowLastColumn="0" w:lastRowFirstColumn="0" w:lastRowLastColumn="0"/>
            </w:pPr>
            <w:r w:rsidRPr="00181950">
              <w:t>4.410,00 €</w:t>
            </w:r>
          </w:p>
        </w:tc>
      </w:tr>
      <w:tr w:rsidR="00181950" w:rsidRPr="002B107A" w14:paraId="138FDD0A" w14:textId="77777777" w:rsidTr="00181950">
        <w:trPr>
          <w:gridAfter w:val="1"/>
          <w:cnfStyle w:val="000000100000" w:firstRow="0" w:lastRow="0" w:firstColumn="0" w:lastColumn="0" w:oddVBand="0" w:evenVBand="0" w:oddHBand="1" w:evenHBand="0" w:firstRowFirstColumn="0" w:firstRowLastColumn="0" w:lastRowFirstColumn="0" w:lastRowLastColumn="0"/>
          <w:wAfter w:w="1417" w:type="dxa"/>
          <w:trHeight w:val="361"/>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307D2365" w14:textId="77777777" w:rsidR="001D6E19" w:rsidRPr="002B107A" w:rsidRDefault="001D6E19" w:rsidP="00E65122">
            <w:pPr>
              <w:pStyle w:val="Standard"/>
              <w:spacing w:line="240" w:lineRule="auto"/>
              <w:jc w:val="both"/>
              <w:rPr>
                <w:lang w:val="es-ES"/>
              </w:rPr>
            </w:pPr>
            <w:r>
              <w:rPr>
                <w:lang w:val="es-ES"/>
              </w:rPr>
              <w:t>Total</w:t>
            </w:r>
          </w:p>
        </w:tc>
        <w:tc>
          <w:tcPr>
            <w:tcW w:w="2875" w:type="dxa"/>
            <w:gridSpan w:val="2"/>
            <w:tcBorders>
              <w:top w:val="single" w:sz="4" w:space="0" w:color="auto"/>
            </w:tcBorders>
          </w:tcPr>
          <w:p w14:paraId="4BC3A4C5"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p>
        </w:tc>
        <w:tc>
          <w:tcPr>
            <w:tcW w:w="2228" w:type="dxa"/>
            <w:tcBorders>
              <w:top w:val="single" w:sz="4" w:space="0" w:color="auto"/>
            </w:tcBorders>
          </w:tcPr>
          <w:p w14:paraId="2B94F38F" w14:textId="77777777" w:rsidR="001D6E19" w:rsidRDefault="001D6E19" w:rsidP="00E65122">
            <w:pPr>
              <w:pStyle w:val="Standard"/>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468 h</w:t>
            </w:r>
          </w:p>
        </w:tc>
        <w:tc>
          <w:tcPr>
            <w:tcW w:w="1560" w:type="dxa"/>
            <w:tcBorders>
              <w:top w:val="single" w:sz="4" w:space="0" w:color="auto"/>
            </w:tcBorders>
          </w:tcPr>
          <w:p w14:paraId="0C506E33" w14:textId="77777777" w:rsidR="001D6E19" w:rsidRDefault="001D6E19" w:rsidP="00E65122">
            <w:pPr>
              <w:pStyle w:val="Standard"/>
              <w:keepNext/>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p>
        </w:tc>
        <w:tc>
          <w:tcPr>
            <w:tcW w:w="1417" w:type="dxa"/>
            <w:gridSpan w:val="2"/>
            <w:tcBorders>
              <w:top w:val="single" w:sz="4" w:space="0" w:color="auto"/>
            </w:tcBorders>
          </w:tcPr>
          <w:p w14:paraId="04A04551" w14:textId="77777777" w:rsidR="001D6E19" w:rsidRDefault="001D6E19" w:rsidP="00E65122">
            <w:pPr>
              <w:pStyle w:val="Standard"/>
              <w:keepNext/>
              <w:spacing w:line="240" w:lineRule="auto"/>
              <w:jc w:val="both"/>
              <w:cnfStyle w:val="000000100000" w:firstRow="0" w:lastRow="0" w:firstColumn="0" w:lastColumn="0" w:oddVBand="0" w:evenVBand="0" w:oddHBand="1" w:evenHBand="0" w:firstRowFirstColumn="0" w:firstRowLastColumn="0" w:lastRowFirstColumn="0" w:lastRowLastColumn="0"/>
              <w:rPr>
                <w:lang w:val="es-ES"/>
              </w:rPr>
            </w:pPr>
            <w:r>
              <w:rPr>
                <w:lang w:val="es-ES"/>
              </w:rPr>
              <w:t>9.630,00 €</w:t>
            </w:r>
          </w:p>
        </w:tc>
      </w:tr>
    </w:tbl>
    <w:p w14:paraId="111F8D58" w14:textId="77777777" w:rsidR="00B60D3A" w:rsidRDefault="00B60D3A" w:rsidP="00E65122">
      <w:pPr>
        <w:pStyle w:val="Descripcin"/>
        <w:framePr w:hSpace="141" w:wrap="around" w:vAnchor="text" w:hAnchor="page" w:x="1480" w:y="5202"/>
        <w:jc w:val="both"/>
      </w:pPr>
      <w:bookmarkStart w:id="49" w:name="_Ref409393504"/>
      <w:r>
        <w:t xml:space="preserve">Tabla </w:t>
      </w:r>
      <w:r>
        <w:fldChar w:fldCharType="begin"/>
      </w:r>
      <w:r>
        <w:instrText xml:space="preserve"> SEQ Tabla \* ARABIC </w:instrText>
      </w:r>
      <w:r>
        <w:fldChar w:fldCharType="separate"/>
      </w:r>
      <w:r w:rsidR="002743F8">
        <w:rPr>
          <w:noProof/>
        </w:rPr>
        <w:t>8</w:t>
      </w:r>
      <w:r>
        <w:fldChar w:fldCharType="end"/>
      </w:r>
      <w:bookmarkEnd w:id="49"/>
      <w:r>
        <w:t>. Recursos humanos</w:t>
      </w:r>
    </w:p>
    <w:p w14:paraId="027E321A" w14:textId="77777777" w:rsidR="00B60D3A" w:rsidRDefault="00B60D3A" w:rsidP="00E65122">
      <w:pPr>
        <w:jc w:val="both"/>
      </w:pPr>
      <w:r>
        <w:br w:type="textWrapping" w:clear="all"/>
      </w:r>
    </w:p>
    <w:p w14:paraId="3E54CDB6" w14:textId="77777777" w:rsidR="00B75031" w:rsidRPr="00B75031" w:rsidRDefault="00B75031" w:rsidP="00E65122">
      <w:pPr>
        <w:pStyle w:val="Ttulo4"/>
        <w:jc w:val="both"/>
      </w:pPr>
      <w:r w:rsidRPr="00B75031">
        <w:t>Hardware</w:t>
      </w:r>
    </w:p>
    <w:p w14:paraId="566496C9" w14:textId="4AD8FDCC" w:rsidR="00B75031" w:rsidRDefault="00B75031" w:rsidP="00E65122">
      <w:pPr>
        <w:jc w:val="both"/>
      </w:pPr>
      <w:r w:rsidRPr="00B75031">
        <w:t>El proyecto requiere del uso de hardware. Concretamente un ordenador para</w:t>
      </w:r>
      <w:r w:rsidR="008C1970">
        <w:t xml:space="preserve"> </w:t>
      </w:r>
      <w:r w:rsidRPr="00B75031">
        <w:t>desarrollar tanto el programa como la documentación y un servidor para acceder a la</w:t>
      </w:r>
      <w:r w:rsidR="008C1970">
        <w:t xml:space="preserve"> </w:t>
      </w:r>
      <w:r w:rsidRPr="00B75031">
        <w:t>aplicación online, la página web estará alojada en un servidor gratuito y por esta razón</w:t>
      </w:r>
      <w:r w:rsidR="008C1970">
        <w:t xml:space="preserve"> </w:t>
      </w:r>
      <w:r w:rsidRPr="00B75031">
        <w:t xml:space="preserve">su coste será de 0 €. En la </w:t>
      </w:r>
      <w:r w:rsidR="00181950">
        <w:fldChar w:fldCharType="begin"/>
      </w:r>
      <w:r w:rsidR="00181950">
        <w:instrText xml:space="preserve"> REF _Ref409394104 </w:instrText>
      </w:r>
      <w:r w:rsidR="00E65122">
        <w:instrText xml:space="preserve"> \* MERGEFORMAT </w:instrText>
      </w:r>
      <w:r w:rsidR="00181950">
        <w:fldChar w:fldCharType="separate"/>
      </w:r>
      <w:r w:rsidR="00181950">
        <w:t xml:space="preserve">Tabla </w:t>
      </w:r>
      <w:r w:rsidR="00181950">
        <w:rPr>
          <w:noProof/>
        </w:rPr>
        <w:t>7</w:t>
      </w:r>
      <w:r w:rsidR="00181950">
        <w:fldChar w:fldCharType="end"/>
      </w:r>
      <w:r w:rsidR="00181950">
        <w:t xml:space="preserve"> </w:t>
      </w:r>
      <w:r w:rsidRPr="00B75031">
        <w:t>se incluyen los gastos que el hardware comporta.</w:t>
      </w:r>
    </w:p>
    <w:tbl>
      <w:tblPr>
        <w:tblStyle w:val="Tablanormal3"/>
        <w:tblW w:w="0" w:type="auto"/>
        <w:tblLook w:val="04A0" w:firstRow="1" w:lastRow="0" w:firstColumn="1" w:lastColumn="0" w:noHBand="0" w:noVBand="1"/>
      </w:tblPr>
      <w:tblGrid>
        <w:gridCol w:w="1870"/>
        <w:gridCol w:w="1870"/>
        <w:gridCol w:w="1870"/>
        <w:gridCol w:w="1615"/>
        <w:gridCol w:w="2125"/>
      </w:tblGrid>
      <w:tr w:rsidR="00181950" w14:paraId="6FCAD02B" w14:textId="77777777" w:rsidTr="00181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6BF97B6D" w14:textId="77777777" w:rsidR="00181950" w:rsidRDefault="00181950" w:rsidP="00E65122">
            <w:pPr>
              <w:jc w:val="both"/>
            </w:pPr>
            <w:r>
              <w:t>Producto</w:t>
            </w:r>
          </w:p>
        </w:tc>
        <w:tc>
          <w:tcPr>
            <w:tcW w:w="1870" w:type="dxa"/>
          </w:tcPr>
          <w:p w14:paraId="5D00FFB4"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Precio</w:t>
            </w:r>
          </w:p>
        </w:tc>
        <w:tc>
          <w:tcPr>
            <w:tcW w:w="1870" w:type="dxa"/>
          </w:tcPr>
          <w:p w14:paraId="0A5E8704"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Unidades</w:t>
            </w:r>
          </w:p>
        </w:tc>
        <w:tc>
          <w:tcPr>
            <w:tcW w:w="1615" w:type="dxa"/>
          </w:tcPr>
          <w:p w14:paraId="676E6A22"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Vida Útil</w:t>
            </w:r>
          </w:p>
        </w:tc>
        <w:tc>
          <w:tcPr>
            <w:tcW w:w="2125" w:type="dxa"/>
          </w:tcPr>
          <w:p w14:paraId="11EA97B6"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Total amortización</w:t>
            </w:r>
          </w:p>
        </w:tc>
      </w:tr>
      <w:tr w:rsidR="00181950" w14:paraId="1F2DD959" w14:textId="77777777" w:rsidTr="00181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A10485" w14:textId="77777777" w:rsidR="00181950" w:rsidRDefault="00181950" w:rsidP="00E65122">
            <w:pPr>
              <w:jc w:val="both"/>
            </w:pPr>
            <w:r w:rsidRPr="00B75031">
              <w:t>MSI GE60</w:t>
            </w:r>
          </w:p>
        </w:tc>
        <w:tc>
          <w:tcPr>
            <w:tcW w:w="1870" w:type="dxa"/>
          </w:tcPr>
          <w:p w14:paraId="063748BF"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885,00 €</w:t>
            </w:r>
          </w:p>
        </w:tc>
        <w:tc>
          <w:tcPr>
            <w:tcW w:w="1870" w:type="dxa"/>
          </w:tcPr>
          <w:p w14:paraId="11EE867B"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t>1</w:t>
            </w:r>
          </w:p>
        </w:tc>
        <w:tc>
          <w:tcPr>
            <w:tcW w:w="1615" w:type="dxa"/>
          </w:tcPr>
          <w:p w14:paraId="06A9CDEA"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181950">
              <w:t>3 Años</w:t>
            </w:r>
          </w:p>
        </w:tc>
        <w:tc>
          <w:tcPr>
            <w:tcW w:w="2125" w:type="dxa"/>
          </w:tcPr>
          <w:p w14:paraId="3B4D4A72"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181950">
              <w:t>62,53 €</w:t>
            </w:r>
          </w:p>
        </w:tc>
      </w:tr>
      <w:tr w:rsidR="00181950" w14:paraId="60D75846" w14:textId="77777777" w:rsidTr="00181950">
        <w:tc>
          <w:tcPr>
            <w:cnfStyle w:val="001000000000" w:firstRow="0" w:lastRow="0" w:firstColumn="1" w:lastColumn="0" w:oddVBand="0" w:evenVBand="0" w:oddHBand="0" w:evenHBand="0" w:firstRowFirstColumn="0" w:firstRowLastColumn="0" w:lastRowFirstColumn="0" w:lastRowLastColumn="0"/>
            <w:tcW w:w="1870" w:type="dxa"/>
            <w:tcBorders>
              <w:bottom w:val="single" w:sz="4" w:space="0" w:color="auto"/>
            </w:tcBorders>
          </w:tcPr>
          <w:p w14:paraId="3CF7EE52" w14:textId="77777777" w:rsidR="00181950" w:rsidRDefault="00181950" w:rsidP="00E65122">
            <w:pPr>
              <w:jc w:val="both"/>
            </w:pPr>
            <w:r w:rsidRPr="00B75031">
              <w:t>Hosting</w:t>
            </w:r>
          </w:p>
        </w:tc>
        <w:tc>
          <w:tcPr>
            <w:tcW w:w="1870" w:type="dxa"/>
            <w:tcBorders>
              <w:bottom w:val="single" w:sz="4" w:space="0" w:color="auto"/>
            </w:tcBorders>
          </w:tcPr>
          <w:p w14:paraId="0E7E821B"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c>
          <w:tcPr>
            <w:tcW w:w="1870" w:type="dxa"/>
            <w:tcBorders>
              <w:bottom w:val="single" w:sz="4" w:space="0" w:color="auto"/>
            </w:tcBorders>
          </w:tcPr>
          <w:p w14:paraId="2651EFC5"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1</w:t>
            </w:r>
          </w:p>
        </w:tc>
        <w:tc>
          <w:tcPr>
            <w:tcW w:w="1615" w:type="dxa"/>
            <w:tcBorders>
              <w:bottom w:val="single" w:sz="4" w:space="0" w:color="auto"/>
            </w:tcBorders>
          </w:tcPr>
          <w:p w14:paraId="3068279E"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181950">
              <w:t>3 Años</w:t>
            </w:r>
          </w:p>
        </w:tc>
        <w:tc>
          <w:tcPr>
            <w:tcW w:w="2125" w:type="dxa"/>
            <w:tcBorders>
              <w:bottom w:val="single" w:sz="4" w:space="0" w:color="auto"/>
            </w:tcBorders>
          </w:tcPr>
          <w:p w14:paraId="26C4A414"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0,00 €</w:t>
            </w:r>
          </w:p>
        </w:tc>
      </w:tr>
      <w:tr w:rsidR="00181950" w14:paraId="3400F4F2" w14:textId="77777777" w:rsidTr="00181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tcBorders>
          </w:tcPr>
          <w:p w14:paraId="40625A6F" w14:textId="77777777" w:rsidR="00181950" w:rsidRDefault="00181950" w:rsidP="00E65122">
            <w:pPr>
              <w:jc w:val="both"/>
            </w:pPr>
            <w:r>
              <w:lastRenderedPageBreak/>
              <w:t>Total</w:t>
            </w:r>
          </w:p>
        </w:tc>
        <w:tc>
          <w:tcPr>
            <w:tcW w:w="1870" w:type="dxa"/>
            <w:tcBorders>
              <w:top w:val="single" w:sz="4" w:space="0" w:color="auto"/>
            </w:tcBorders>
          </w:tcPr>
          <w:p w14:paraId="18342879"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181950">
              <w:t>885,00 €</w:t>
            </w:r>
          </w:p>
        </w:tc>
        <w:tc>
          <w:tcPr>
            <w:tcW w:w="1870" w:type="dxa"/>
            <w:tcBorders>
              <w:top w:val="single" w:sz="4" w:space="0" w:color="auto"/>
            </w:tcBorders>
          </w:tcPr>
          <w:p w14:paraId="24015CC3"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p>
        </w:tc>
        <w:tc>
          <w:tcPr>
            <w:tcW w:w="1615" w:type="dxa"/>
            <w:tcBorders>
              <w:top w:val="single" w:sz="4" w:space="0" w:color="auto"/>
            </w:tcBorders>
          </w:tcPr>
          <w:p w14:paraId="63505E28"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p>
        </w:tc>
        <w:tc>
          <w:tcPr>
            <w:tcW w:w="2125" w:type="dxa"/>
            <w:tcBorders>
              <w:top w:val="single" w:sz="4" w:space="0" w:color="auto"/>
            </w:tcBorders>
          </w:tcPr>
          <w:p w14:paraId="1D392303" w14:textId="77777777" w:rsidR="00181950" w:rsidRDefault="00181950" w:rsidP="00E65122">
            <w:pPr>
              <w:keepNext/>
              <w:jc w:val="both"/>
              <w:cnfStyle w:val="000000100000" w:firstRow="0" w:lastRow="0" w:firstColumn="0" w:lastColumn="0" w:oddVBand="0" w:evenVBand="0" w:oddHBand="1" w:evenHBand="0" w:firstRowFirstColumn="0" w:firstRowLastColumn="0" w:lastRowFirstColumn="0" w:lastRowLastColumn="0"/>
            </w:pPr>
            <w:r w:rsidRPr="00181950">
              <w:t>62,53 €</w:t>
            </w:r>
          </w:p>
        </w:tc>
      </w:tr>
    </w:tbl>
    <w:p w14:paraId="23C1AD00" w14:textId="77777777" w:rsidR="00B75031" w:rsidRPr="00B75031" w:rsidRDefault="00181950" w:rsidP="00E65122">
      <w:pPr>
        <w:pStyle w:val="Descripcin"/>
        <w:jc w:val="both"/>
      </w:pPr>
      <w:bookmarkStart w:id="50" w:name="_Ref409394104"/>
      <w:r>
        <w:t xml:space="preserve">Tabla </w:t>
      </w:r>
      <w:r>
        <w:fldChar w:fldCharType="begin"/>
      </w:r>
      <w:r>
        <w:instrText xml:space="preserve"> SEQ Tabla \* ARABIC </w:instrText>
      </w:r>
      <w:r>
        <w:fldChar w:fldCharType="separate"/>
      </w:r>
      <w:r w:rsidR="002743F8">
        <w:rPr>
          <w:noProof/>
        </w:rPr>
        <w:t>9</w:t>
      </w:r>
      <w:r>
        <w:fldChar w:fldCharType="end"/>
      </w:r>
      <w:bookmarkEnd w:id="50"/>
      <w:r>
        <w:t xml:space="preserve">. </w:t>
      </w:r>
      <w:r w:rsidRPr="00B04342">
        <w:t>Hardware</w:t>
      </w:r>
    </w:p>
    <w:p w14:paraId="58169E9B" w14:textId="77777777" w:rsidR="00B75031" w:rsidRPr="00B75031" w:rsidRDefault="00B75031" w:rsidP="00E65122">
      <w:pPr>
        <w:pStyle w:val="Ttulo4"/>
        <w:jc w:val="both"/>
      </w:pPr>
      <w:r w:rsidRPr="00B75031">
        <w:t>Software</w:t>
      </w:r>
    </w:p>
    <w:p w14:paraId="76CF96B1" w14:textId="018D5ADF" w:rsidR="00B75031" w:rsidRPr="00B75031" w:rsidRDefault="00B75031" w:rsidP="00E65122">
      <w:pPr>
        <w:jc w:val="both"/>
      </w:pPr>
      <w:r w:rsidRPr="00B75031">
        <w:t>Para re</w:t>
      </w:r>
      <w:r w:rsidR="00181950">
        <w:t>alizar el proyecto se necesita</w:t>
      </w:r>
      <w:r w:rsidRPr="00B75031">
        <w:t xml:space="preserve"> Software específico, se ha optado por utilizar</w:t>
      </w:r>
      <w:r w:rsidR="008C1970">
        <w:t xml:space="preserve"> </w:t>
      </w:r>
      <w:r w:rsidRPr="00B75031">
        <w:t xml:space="preserve">software libre en la medida de lo posible para poder ahorrar costes. En la </w:t>
      </w:r>
      <w:r w:rsidR="00181950">
        <w:fldChar w:fldCharType="begin"/>
      </w:r>
      <w:r w:rsidR="00181950">
        <w:instrText xml:space="preserve"> REF _Ref409394296 </w:instrText>
      </w:r>
      <w:r w:rsidR="00E65122">
        <w:instrText xml:space="preserve"> \* MERGEFORMAT </w:instrText>
      </w:r>
      <w:r w:rsidR="00181950">
        <w:fldChar w:fldCharType="separate"/>
      </w:r>
      <w:r w:rsidR="00181950">
        <w:t xml:space="preserve">Tabla </w:t>
      </w:r>
      <w:r w:rsidR="00181950">
        <w:rPr>
          <w:noProof/>
        </w:rPr>
        <w:t>8</w:t>
      </w:r>
      <w:r w:rsidR="00181950">
        <w:fldChar w:fldCharType="end"/>
      </w:r>
      <w:r w:rsidR="00181950">
        <w:t xml:space="preserve"> </w:t>
      </w:r>
      <w:r w:rsidRPr="00B75031">
        <w:t>se</w:t>
      </w:r>
      <w:r w:rsidR="008C1970">
        <w:t xml:space="preserve"> </w:t>
      </w:r>
      <w:r w:rsidRPr="00B75031">
        <w:t>detalla el software utilizado.</w:t>
      </w:r>
    </w:p>
    <w:tbl>
      <w:tblPr>
        <w:tblStyle w:val="Tablanormal3"/>
        <w:tblW w:w="0" w:type="auto"/>
        <w:tblLook w:val="04A0" w:firstRow="1" w:lastRow="0" w:firstColumn="1" w:lastColumn="0" w:noHBand="0" w:noVBand="1"/>
      </w:tblPr>
      <w:tblGrid>
        <w:gridCol w:w="2127"/>
        <w:gridCol w:w="1613"/>
        <w:gridCol w:w="1870"/>
        <w:gridCol w:w="1870"/>
        <w:gridCol w:w="1870"/>
      </w:tblGrid>
      <w:tr w:rsidR="00181950" w14:paraId="4B95A82C" w14:textId="77777777" w:rsidTr="00DD3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14D50435" w14:textId="77777777" w:rsidR="00181950" w:rsidRDefault="00181950" w:rsidP="00E65122">
            <w:pPr>
              <w:jc w:val="both"/>
            </w:pPr>
            <w:r>
              <w:t>Producto</w:t>
            </w:r>
          </w:p>
        </w:tc>
        <w:tc>
          <w:tcPr>
            <w:tcW w:w="1613" w:type="dxa"/>
          </w:tcPr>
          <w:p w14:paraId="4B0F1B21"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Precio</w:t>
            </w:r>
          </w:p>
        </w:tc>
        <w:tc>
          <w:tcPr>
            <w:tcW w:w="1870" w:type="dxa"/>
          </w:tcPr>
          <w:p w14:paraId="1D908B78"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Unidades</w:t>
            </w:r>
          </w:p>
        </w:tc>
        <w:tc>
          <w:tcPr>
            <w:tcW w:w="1870" w:type="dxa"/>
          </w:tcPr>
          <w:p w14:paraId="4D434333"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Vida Útil</w:t>
            </w:r>
          </w:p>
        </w:tc>
        <w:tc>
          <w:tcPr>
            <w:tcW w:w="1870" w:type="dxa"/>
          </w:tcPr>
          <w:p w14:paraId="2875D5BE"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t>Total amortización</w:t>
            </w:r>
          </w:p>
        </w:tc>
      </w:tr>
      <w:tr w:rsidR="00181950" w14:paraId="7450C56B" w14:textId="77777777" w:rsidTr="00DD30C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27" w:type="dxa"/>
          </w:tcPr>
          <w:p w14:paraId="5D448749" w14:textId="710111E7" w:rsidR="00181950" w:rsidRDefault="00181950" w:rsidP="00E65122">
            <w:pPr>
              <w:jc w:val="both"/>
            </w:pPr>
            <w:r w:rsidRPr="00B75031">
              <w:t>Windows 8.1</w:t>
            </w:r>
            <w:r w:rsidR="00DD30CC">
              <w:t xml:space="preserve"> Pro.</w:t>
            </w:r>
          </w:p>
        </w:tc>
        <w:tc>
          <w:tcPr>
            <w:tcW w:w="1613" w:type="dxa"/>
          </w:tcPr>
          <w:p w14:paraId="2906D390"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60,00 €</w:t>
            </w:r>
          </w:p>
        </w:tc>
        <w:tc>
          <w:tcPr>
            <w:tcW w:w="1870" w:type="dxa"/>
          </w:tcPr>
          <w:p w14:paraId="05EEFF34"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1</w:t>
            </w:r>
          </w:p>
        </w:tc>
        <w:tc>
          <w:tcPr>
            <w:tcW w:w="1870" w:type="dxa"/>
          </w:tcPr>
          <w:p w14:paraId="55ABC188" w14:textId="4E48695A" w:rsidR="00181950" w:rsidRDefault="00DD30CC" w:rsidP="00E65122">
            <w:pPr>
              <w:jc w:val="both"/>
              <w:cnfStyle w:val="000000100000" w:firstRow="0" w:lastRow="0" w:firstColumn="0" w:lastColumn="0" w:oddVBand="0" w:evenVBand="0" w:oddHBand="1" w:evenHBand="0" w:firstRowFirstColumn="0" w:firstRowLastColumn="0" w:lastRowFirstColumn="0" w:lastRowLastColumn="0"/>
            </w:pPr>
            <w:r>
              <w:t xml:space="preserve">3 Años </w:t>
            </w:r>
          </w:p>
        </w:tc>
        <w:tc>
          <w:tcPr>
            <w:tcW w:w="1870" w:type="dxa"/>
          </w:tcPr>
          <w:p w14:paraId="392C51F4"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4,23 €</w:t>
            </w:r>
          </w:p>
        </w:tc>
      </w:tr>
      <w:tr w:rsidR="00181950" w14:paraId="55CAF567" w14:textId="77777777" w:rsidTr="00DD30CC">
        <w:tc>
          <w:tcPr>
            <w:cnfStyle w:val="001000000000" w:firstRow="0" w:lastRow="0" w:firstColumn="1" w:lastColumn="0" w:oddVBand="0" w:evenVBand="0" w:oddHBand="0" w:evenHBand="0" w:firstRowFirstColumn="0" w:firstRowLastColumn="0" w:lastRowFirstColumn="0" w:lastRowLastColumn="0"/>
            <w:tcW w:w="2127" w:type="dxa"/>
          </w:tcPr>
          <w:p w14:paraId="59B29A86" w14:textId="77777777" w:rsidR="00181950" w:rsidRDefault="00181950" w:rsidP="00E65122">
            <w:pPr>
              <w:jc w:val="both"/>
            </w:pPr>
            <w:r w:rsidRPr="00B75031">
              <w:t>OpenOffice</w:t>
            </w:r>
            <w:r>
              <w:t xml:space="preserve"> </w:t>
            </w:r>
            <w:r w:rsidRPr="00B75031">
              <w:t>4</w:t>
            </w:r>
          </w:p>
        </w:tc>
        <w:tc>
          <w:tcPr>
            <w:tcW w:w="1613" w:type="dxa"/>
          </w:tcPr>
          <w:p w14:paraId="33DEDBE0"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c>
          <w:tcPr>
            <w:tcW w:w="1870" w:type="dxa"/>
          </w:tcPr>
          <w:p w14:paraId="07A5E803"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1</w:t>
            </w:r>
          </w:p>
        </w:tc>
        <w:tc>
          <w:tcPr>
            <w:tcW w:w="1870" w:type="dxa"/>
          </w:tcPr>
          <w:p w14:paraId="02C26115"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N/A</w:t>
            </w:r>
          </w:p>
        </w:tc>
        <w:tc>
          <w:tcPr>
            <w:tcW w:w="1870" w:type="dxa"/>
          </w:tcPr>
          <w:p w14:paraId="761319A0"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0,00 €</w:t>
            </w:r>
          </w:p>
        </w:tc>
      </w:tr>
      <w:tr w:rsidR="00181950" w14:paraId="68566549"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355EEF" w14:textId="77777777" w:rsidR="00181950" w:rsidRDefault="00181950" w:rsidP="00E65122">
            <w:pPr>
              <w:jc w:val="both"/>
            </w:pPr>
            <w:r w:rsidRPr="00B75031">
              <w:t>XAMPP</w:t>
            </w:r>
          </w:p>
        </w:tc>
        <w:tc>
          <w:tcPr>
            <w:tcW w:w="1613" w:type="dxa"/>
          </w:tcPr>
          <w:p w14:paraId="2887F3F5"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c>
          <w:tcPr>
            <w:tcW w:w="1870" w:type="dxa"/>
          </w:tcPr>
          <w:p w14:paraId="02A6BE85"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t>1</w:t>
            </w:r>
          </w:p>
        </w:tc>
        <w:tc>
          <w:tcPr>
            <w:tcW w:w="1870" w:type="dxa"/>
          </w:tcPr>
          <w:p w14:paraId="51E7B6DA"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N/A</w:t>
            </w:r>
          </w:p>
        </w:tc>
        <w:tc>
          <w:tcPr>
            <w:tcW w:w="1870" w:type="dxa"/>
          </w:tcPr>
          <w:p w14:paraId="415EAE6D"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r>
      <w:tr w:rsidR="00181950" w14:paraId="0BB46FE1" w14:textId="77777777" w:rsidTr="00DD30CC">
        <w:tc>
          <w:tcPr>
            <w:cnfStyle w:val="001000000000" w:firstRow="0" w:lastRow="0" w:firstColumn="1" w:lastColumn="0" w:oddVBand="0" w:evenVBand="0" w:oddHBand="0" w:evenHBand="0" w:firstRowFirstColumn="0" w:firstRowLastColumn="0" w:lastRowFirstColumn="0" w:lastRowLastColumn="0"/>
            <w:tcW w:w="2127" w:type="dxa"/>
          </w:tcPr>
          <w:p w14:paraId="55788B9E" w14:textId="77777777" w:rsidR="00181950" w:rsidRDefault="00181950" w:rsidP="00E65122">
            <w:pPr>
              <w:jc w:val="both"/>
            </w:pPr>
            <w:r w:rsidRPr="00B75031">
              <w:t>Chrome</w:t>
            </w:r>
          </w:p>
        </w:tc>
        <w:tc>
          <w:tcPr>
            <w:tcW w:w="1613" w:type="dxa"/>
          </w:tcPr>
          <w:p w14:paraId="0C910E09"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c>
          <w:tcPr>
            <w:tcW w:w="1870" w:type="dxa"/>
          </w:tcPr>
          <w:p w14:paraId="33D41662"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1</w:t>
            </w:r>
          </w:p>
        </w:tc>
        <w:tc>
          <w:tcPr>
            <w:tcW w:w="1870" w:type="dxa"/>
          </w:tcPr>
          <w:p w14:paraId="6A6B8065"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N/A</w:t>
            </w:r>
          </w:p>
        </w:tc>
        <w:tc>
          <w:tcPr>
            <w:tcW w:w="1870" w:type="dxa"/>
          </w:tcPr>
          <w:p w14:paraId="392997E1"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r>
      <w:tr w:rsidR="00181950" w14:paraId="691EE97E"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434B5C0" w14:textId="77777777" w:rsidR="00181950" w:rsidRDefault="00181950" w:rsidP="00E65122">
            <w:pPr>
              <w:jc w:val="both"/>
            </w:pPr>
            <w:r w:rsidRPr="00B75031">
              <w:t>Firefox</w:t>
            </w:r>
          </w:p>
        </w:tc>
        <w:tc>
          <w:tcPr>
            <w:tcW w:w="1613" w:type="dxa"/>
          </w:tcPr>
          <w:p w14:paraId="152D4445"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c>
          <w:tcPr>
            <w:tcW w:w="1870" w:type="dxa"/>
          </w:tcPr>
          <w:p w14:paraId="04A0C36B"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t>1</w:t>
            </w:r>
          </w:p>
        </w:tc>
        <w:tc>
          <w:tcPr>
            <w:tcW w:w="1870" w:type="dxa"/>
          </w:tcPr>
          <w:p w14:paraId="267583C3"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N/A</w:t>
            </w:r>
          </w:p>
        </w:tc>
        <w:tc>
          <w:tcPr>
            <w:tcW w:w="1870" w:type="dxa"/>
          </w:tcPr>
          <w:p w14:paraId="054CA9E8"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r>
      <w:tr w:rsidR="00181950" w14:paraId="07C5D174" w14:textId="77777777" w:rsidTr="00DD30CC">
        <w:tc>
          <w:tcPr>
            <w:cnfStyle w:val="001000000000" w:firstRow="0" w:lastRow="0" w:firstColumn="1" w:lastColumn="0" w:oddVBand="0" w:evenVBand="0" w:oddHBand="0" w:evenHBand="0" w:firstRowFirstColumn="0" w:firstRowLastColumn="0" w:lastRowFirstColumn="0" w:lastRowLastColumn="0"/>
            <w:tcW w:w="2127" w:type="dxa"/>
          </w:tcPr>
          <w:p w14:paraId="61F07A29" w14:textId="77777777" w:rsidR="00181950" w:rsidRDefault="00181950" w:rsidP="00E65122">
            <w:pPr>
              <w:jc w:val="both"/>
            </w:pPr>
            <w:r w:rsidRPr="00B75031">
              <w:t>Internet Explorer</w:t>
            </w:r>
          </w:p>
        </w:tc>
        <w:tc>
          <w:tcPr>
            <w:tcW w:w="1613" w:type="dxa"/>
          </w:tcPr>
          <w:p w14:paraId="618B6C9B"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c>
          <w:tcPr>
            <w:tcW w:w="1870" w:type="dxa"/>
          </w:tcPr>
          <w:p w14:paraId="3CD25DDC"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1</w:t>
            </w:r>
          </w:p>
        </w:tc>
        <w:tc>
          <w:tcPr>
            <w:tcW w:w="1870" w:type="dxa"/>
          </w:tcPr>
          <w:p w14:paraId="6D679BCF"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N/A</w:t>
            </w:r>
          </w:p>
        </w:tc>
        <w:tc>
          <w:tcPr>
            <w:tcW w:w="1870" w:type="dxa"/>
          </w:tcPr>
          <w:p w14:paraId="3AD13AB4"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0,00 €</w:t>
            </w:r>
          </w:p>
        </w:tc>
      </w:tr>
      <w:tr w:rsidR="00181950" w14:paraId="66A7323B" w14:textId="77777777" w:rsidTr="00DD3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tcPr>
          <w:p w14:paraId="4B00FC3F" w14:textId="77777777" w:rsidR="00181950" w:rsidRDefault="00181950" w:rsidP="00E65122">
            <w:pPr>
              <w:jc w:val="both"/>
            </w:pPr>
            <w:r w:rsidRPr="00B75031">
              <w:t>Notepad++</w:t>
            </w:r>
          </w:p>
        </w:tc>
        <w:tc>
          <w:tcPr>
            <w:tcW w:w="1613" w:type="dxa"/>
            <w:tcBorders>
              <w:bottom w:val="single" w:sz="4" w:space="0" w:color="auto"/>
            </w:tcBorders>
          </w:tcPr>
          <w:p w14:paraId="7FD9E40F"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c>
          <w:tcPr>
            <w:tcW w:w="1870" w:type="dxa"/>
            <w:tcBorders>
              <w:bottom w:val="single" w:sz="4" w:space="0" w:color="auto"/>
            </w:tcBorders>
          </w:tcPr>
          <w:p w14:paraId="650F1838"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t>1</w:t>
            </w:r>
          </w:p>
        </w:tc>
        <w:tc>
          <w:tcPr>
            <w:tcW w:w="1870" w:type="dxa"/>
            <w:tcBorders>
              <w:bottom w:val="single" w:sz="4" w:space="0" w:color="auto"/>
            </w:tcBorders>
          </w:tcPr>
          <w:p w14:paraId="0F211774"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N/A</w:t>
            </w:r>
          </w:p>
        </w:tc>
        <w:tc>
          <w:tcPr>
            <w:tcW w:w="1870" w:type="dxa"/>
            <w:tcBorders>
              <w:bottom w:val="single" w:sz="4" w:space="0" w:color="auto"/>
            </w:tcBorders>
          </w:tcPr>
          <w:p w14:paraId="038D8154"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0,00 €</w:t>
            </w:r>
          </w:p>
        </w:tc>
      </w:tr>
      <w:tr w:rsidR="00181950" w14:paraId="4BAA9A6E" w14:textId="77777777" w:rsidTr="00DD30CC">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tcPr>
          <w:p w14:paraId="373EDC8C" w14:textId="77777777" w:rsidR="00181950" w:rsidRPr="00B75031" w:rsidRDefault="00181950" w:rsidP="00E65122">
            <w:pPr>
              <w:jc w:val="both"/>
            </w:pPr>
            <w:r w:rsidRPr="00B75031">
              <w:t>Total</w:t>
            </w:r>
          </w:p>
        </w:tc>
        <w:tc>
          <w:tcPr>
            <w:tcW w:w="1613" w:type="dxa"/>
            <w:tcBorders>
              <w:top w:val="single" w:sz="4" w:space="0" w:color="auto"/>
            </w:tcBorders>
          </w:tcPr>
          <w:p w14:paraId="019FBBE8"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60,00 €</w:t>
            </w:r>
          </w:p>
        </w:tc>
        <w:tc>
          <w:tcPr>
            <w:tcW w:w="1870" w:type="dxa"/>
            <w:tcBorders>
              <w:top w:val="single" w:sz="4" w:space="0" w:color="auto"/>
            </w:tcBorders>
          </w:tcPr>
          <w:p w14:paraId="67F86CF9"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p>
        </w:tc>
        <w:tc>
          <w:tcPr>
            <w:tcW w:w="1870" w:type="dxa"/>
            <w:tcBorders>
              <w:top w:val="single" w:sz="4" w:space="0" w:color="auto"/>
            </w:tcBorders>
          </w:tcPr>
          <w:p w14:paraId="4079876A" w14:textId="77777777" w:rsidR="00181950" w:rsidRPr="00B75031" w:rsidRDefault="00181950" w:rsidP="00E65122">
            <w:pPr>
              <w:jc w:val="both"/>
              <w:cnfStyle w:val="000000000000" w:firstRow="0" w:lastRow="0" w:firstColumn="0" w:lastColumn="0" w:oddVBand="0" w:evenVBand="0" w:oddHBand="0" w:evenHBand="0" w:firstRowFirstColumn="0" w:firstRowLastColumn="0" w:lastRowFirstColumn="0" w:lastRowLastColumn="0"/>
            </w:pPr>
          </w:p>
        </w:tc>
        <w:tc>
          <w:tcPr>
            <w:tcW w:w="1870" w:type="dxa"/>
            <w:tcBorders>
              <w:top w:val="single" w:sz="4" w:space="0" w:color="auto"/>
            </w:tcBorders>
          </w:tcPr>
          <w:p w14:paraId="114CD596" w14:textId="77777777" w:rsidR="00181950" w:rsidRPr="00B75031" w:rsidRDefault="00181950" w:rsidP="00E65122">
            <w:pPr>
              <w:keepNext/>
              <w:jc w:val="both"/>
              <w:cnfStyle w:val="000000000000" w:firstRow="0" w:lastRow="0" w:firstColumn="0" w:lastColumn="0" w:oddVBand="0" w:evenVBand="0" w:oddHBand="0" w:evenHBand="0" w:firstRowFirstColumn="0" w:firstRowLastColumn="0" w:lastRowFirstColumn="0" w:lastRowLastColumn="0"/>
            </w:pPr>
            <w:r>
              <w:t>4,23 €</w:t>
            </w:r>
          </w:p>
        </w:tc>
      </w:tr>
    </w:tbl>
    <w:p w14:paraId="6AF35DFA" w14:textId="77777777" w:rsidR="00181950" w:rsidRDefault="00181950" w:rsidP="00E65122">
      <w:pPr>
        <w:pStyle w:val="Descripcin"/>
        <w:jc w:val="both"/>
      </w:pPr>
      <w:bookmarkStart w:id="51" w:name="_Ref409394296"/>
      <w:r>
        <w:t xml:space="preserve">Tabla </w:t>
      </w:r>
      <w:r>
        <w:fldChar w:fldCharType="begin"/>
      </w:r>
      <w:r>
        <w:instrText xml:space="preserve"> SEQ Tabla \* ARABIC </w:instrText>
      </w:r>
      <w:r>
        <w:fldChar w:fldCharType="separate"/>
      </w:r>
      <w:r w:rsidR="002743F8">
        <w:rPr>
          <w:noProof/>
        </w:rPr>
        <w:t>10</w:t>
      </w:r>
      <w:r>
        <w:fldChar w:fldCharType="end"/>
      </w:r>
      <w:bookmarkEnd w:id="51"/>
      <w:r>
        <w:t>. Software</w:t>
      </w:r>
    </w:p>
    <w:p w14:paraId="15692EDE" w14:textId="77777777" w:rsidR="00B75031" w:rsidRPr="00B75031" w:rsidRDefault="00B75031" w:rsidP="00E65122">
      <w:pPr>
        <w:pStyle w:val="Ttulo4"/>
        <w:jc w:val="both"/>
      </w:pPr>
      <w:r w:rsidRPr="00B75031">
        <w:t>Gastos generales</w:t>
      </w:r>
    </w:p>
    <w:p w14:paraId="7F37B59D" w14:textId="77777777" w:rsidR="00B75031" w:rsidRPr="00B75031" w:rsidRDefault="00B75031" w:rsidP="00E65122">
      <w:pPr>
        <w:jc w:val="both"/>
      </w:pPr>
      <w:r w:rsidRPr="00B75031">
        <w:t>En este apartado se incluyen los gastos más genéricos como el consumo de internet o</w:t>
      </w:r>
      <w:r w:rsidR="008C1970">
        <w:t xml:space="preserve"> </w:t>
      </w:r>
      <w:r w:rsidRPr="00B75031">
        <w:t>de la luz al tener el ordenador encendido mientras se realiza el proyecto. No se</w:t>
      </w:r>
      <w:r w:rsidR="008C1970">
        <w:t xml:space="preserve"> </w:t>
      </w:r>
      <w:r w:rsidRPr="00B75031">
        <w:t>incluyen gastos de local al no disponer de ninguno.</w:t>
      </w:r>
    </w:p>
    <w:p w14:paraId="173F465E" w14:textId="77777777" w:rsidR="00B75031" w:rsidRPr="00B75031" w:rsidRDefault="00B75031" w:rsidP="00E65122">
      <w:pPr>
        <w:jc w:val="both"/>
      </w:pPr>
      <w:r w:rsidRPr="00B75031">
        <w:t>Tampoco se incluyen impuestos relacionados con la actividad económica ya que, al</w:t>
      </w:r>
      <w:r w:rsidR="008C1970">
        <w:t xml:space="preserve"> </w:t>
      </w:r>
      <w:r w:rsidRPr="00B75031">
        <w:t>tratarse de un proyecto de software libre, no se obtendrán ganancias. No se incluye el</w:t>
      </w:r>
      <w:r w:rsidR="008C1970">
        <w:t xml:space="preserve"> </w:t>
      </w:r>
      <w:r w:rsidRPr="00B75031">
        <w:t>consumo del servidor al estar incluido en la cuota del contrato con el servicio de</w:t>
      </w:r>
      <w:r w:rsidR="008C1970">
        <w:t xml:space="preserve"> </w:t>
      </w:r>
      <w:r w:rsidRPr="00B75031">
        <w:t>Hosting.</w:t>
      </w:r>
    </w:p>
    <w:p w14:paraId="717B4136" w14:textId="26E3D5BC" w:rsidR="00B75031" w:rsidRDefault="00B75031" w:rsidP="00E65122">
      <w:pPr>
        <w:jc w:val="both"/>
      </w:pPr>
      <w:r w:rsidRPr="00B75031">
        <w:t xml:space="preserve">En la </w:t>
      </w:r>
      <w:r w:rsidR="00181950">
        <w:fldChar w:fldCharType="begin"/>
      </w:r>
      <w:r w:rsidR="00181950">
        <w:instrText xml:space="preserve"> REF _Ref409394603 </w:instrText>
      </w:r>
      <w:r w:rsidR="00E65122">
        <w:instrText xml:space="preserve"> \* MERGEFORMAT </w:instrText>
      </w:r>
      <w:r w:rsidR="00181950">
        <w:fldChar w:fldCharType="separate"/>
      </w:r>
      <w:r w:rsidR="00181950">
        <w:t xml:space="preserve">Tabla </w:t>
      </w:r>
      <w:r w:rsidR="00181950">
        <w:rPr>
          <w:noProof/>
        </w:rPr>
        <w:t>9</w:t>
      </w:r>
      <w:r w:rsidR="00181950">
        <w:fldChar w:fldCharType="end"/>
      </w:r>
      <w:r w:rsidR="00181950">
        <w:t xml:space="preserve"> </w:t>
      </w:r>
      <w:r w:rsidRPr="00B75031">
        <w:t>se encontrará una explicación detallada de estos gastos.</w:t>
      </w:r>
    </w:p>
    <w:tbl>
      <w:tblPr>
        <w:tblStyle w:val="Tablanormal3"/>
        <w:tblW w:w="0" w:type="auto"/>
        <w:tblLook w:val="04A0" w:firstRow="1" w:lastRow="0" w:firstColumn="1" w:lastColumn="0" w:noHBand="0" w:noVBand="1"/>
      </w:tblPr>
      <w:tblGrid>
        <w:gridCol w:w="3686"/>
        <w:gridCol w:w="1843"/>
        <w:gridCol w:w="3827"/>
      </w:tblGrid>
      <w:tr w:rsidR="00181950" w14:paraId="11C20890" w14:textId="77777777" w:rsidTr="00181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2081B63F" w14:textId="77777777" w:rsidR="00181950" w:rsidRDefault="00181950" w:rsidP="00E65122">
            <w:pPr>
              <w:jc w:val="both"/>
            </w:pPr>
            <w:r w:rsidRPr="00B75031">
              <w:t>Concepto</w:t>
            </w:r>
          </w:p>
        </w:tc>
        <w:tc>
          <w:tcPr>
            <w:tcW w:w="1843" w:type="dxa"/>
          </w:tcPr>
          <w:p w14:paraId="2B394BA8"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r w:rsidRPr="00B75031">
              <w:t>Coste por hora</w:t>
            </w:r>
          </w:p>
        </w:tc>
        <w:tc>
          <w:tcPr>
            <w:tcW w:w="3827" w:type="dxa"/>
          </w:tcPr>
          <w:p w14:paraId="50182B6C" w14:textId="77777777" w:rsidR="00181950" w:rsidRPr="00B75031" w:rsidRDefault="00181950" w:rsidP="00E65122">
            <w:pPr>
              <w:jc w:val="both"/>
              <w:cnfStyle w:val="100000000000" w:firstRow="1" w:lastRow="0" w:firstColumn="0" w:lastColumn="0" w:oddVBand="0" w:evenVBand="0" w:oddHBand="0" w:evenHBand="0" w:firstRowFirstColumn="0" w:firstRowLastColumn="0" w:lastRowFirstColumn="0" w:lastRowLastColumn="0"/>
            </w:pPr>
            <w:r w:rsidRPr="00B75031">
              <w:t>Total amortización aproximada</w:t>
            </w:r>
          </w:p>
          <w:p w14:paraId="4A469B56" w14:textId="77777777" w:rsidR="00181950" w:rsidRDefault="00181950" w:rsidP="00E65122">
            <w:pPr>
              <w:jc w:val="both"/>
              <w:cnfStyle w:val="100000000000" w:firstRow="1" w:lastRow="0" w:firstColumn="0" w:lastColumn="0" w:oddVBand="0" w:evenVBand="0" w:oddHBand="0" w:evenHBand="0" w:firstRowFirstColumn="0" w:firstRowLastColumn="0" w:lastRowFirstColumn="0" w:lastRowLastColumn="0"/>
            </w:pPr>
          </w:p>
        </w:tc>
      </w:tr>
      <w:tr w:rsidR="00181950" w14:paraId="00351481" w14:textId="77777777" w:rsidTr="00181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BCF3961" w14:textId="77777777" w:rsidR="00181950" w:rsidRDefault="00181950" w:rsidP="00E65122">
            <w:pPr>
              <w:jc w:val="both"/>
            </w:pPr>
            <w:r w:rsidRPr="00B75031">
              <w:t>Consumo Energetico Pc</w:t>
            </w:r>
          </w:p>
        </w:tc>
        <w:tc>
          <w:tcPr>
            <w:tcW w:w="1843" w:type="dxa"/>
          </w:tcPr>
          <w:p w14:paraId="37D91980"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B75031">
              <w:t>0,022 €/h</w:t>
            </w:r>
          </w:p>
        </w:tc>
        <w:tc>
          <w:tcPr>
            <w:tcW w:w="3827" w:type="dxa"/>
          </w:tcPr>
          <w:p w14:paraId="1EB4267C"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t>10,29 €</w:t>
            </w:r>
          </w:p>
        </w:tc>
      </w:tr>
      <w:tr w:rsidR="00181950" w14:paraId="1AAC145B" w14:textId="77777777" w:rsidTr="00181950">
        <w:tc>
          <w:tcPr>
            <w:cnfStyle w:val="001000000000" w:firstRow="0" w:lastRow="0" w:firstColumn="1" w:lastColumn="0" w:oddVBand="0" w:evenVBand="0" w:oddHBand="0" w:evenHBand="0" w:firstRowFirstColumn="0" w:firstRowLastColumn="0" w:lastRowFirstColumn="0" w:lastRowLastColumn="0"/>
            <w:tcW w:w="3686" w:type="dxa"/>
            <w:tcBorders>
              <w:bottom w:val="single" w:sz="4" w:space="0" w:color="auto"/>
            </w:tcBorders>
          </w:tcPr>
          <w:p w14:paraId="0F6047D9" w14:textId="77777777" w:rsidR="00181950" w:rsidRDefault="00181950" w:rsidP="00E65122">
            <w:pPr>
              <w:jc w:val="both"/>
            </w:pPr>
            <w:r w:rsidRPr="00B75031">
              <w:t>Telefono (conexión a internet)</w:t>
            </w:r>
          </w:p>
        </w:tc>
        <w:tc>
          <w:tcPr>
            <w:tcW w:w="1843" w:type="dxa"/>
            <w:tcBorders>
              <w:bottom w:val="single" w:sz="4" w:space="0" w:color="auto"/>
            </w:tcBorders>
          </w:tcPr>
          <w:p w14:paraId="7BB0FF09"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rsidRPr="00B75031">
              <w:t>0,18 €/h</w:t>
            </w:r>
          </w:p>
        </w:tc>
        <w:tc>
          <w:tcPr>
            <w:tcW w:w="3827" w:type="dxa"/>
            <w:tcBorders>
              <w:bottom w:val="single" w:sz="4" w:space="0" w:color="auto"/>
            </w:tcBorders>
          </w:tcPr>
          <w:p w14:paraId="5034F51C" w14:textId="77777777" w:rsidR="00181950" w:rsidRDefault="00181950" w:rsidP="00E65122">
            <w:pPr>
              <w:jc w:val="both"/>
              <w:cnfStyle w:val="000000000000" w:firstRow="0" w:lastRow="0" w:firstColumn="0" w:lastColumn="0" w:oddVBand="0" w:evenVBand="0" w:oddHBand="0" w:evenHBand="0" w:firstRowFirstColumn="0" w:firstRowLastColumn="0" w:lastRowFirstColumn="0" w:lastRowLastColumn="0"/>
            </w:pPr>
            <w:r>
              <w:t>84,24 €</w:t>
            </w:r>
          </w:p>
        </w:tc>
      </w:tr>
      <w:tr w:rsidR="00181950" w14:paraId="13799550" w14:textId="77777777" w:rsidTr="00181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auto"/>
            </w:tcBorders>
          </w:tcPr>
          <w:p w14:paraId="5695B116" w14:textId="77777777" w:rsidR="00181950" w:rsidRDefault="00181950" w:rsidP="00E65122">
            <w:pPr>
              <w:jc w:val="both"/>
            </w:pPr>
            <w:r>
              <w:t>Total</w:t>
            </w:r>
          </w:p>
        </w:tc>
        <w:tc>
          <w:tcPr>
            <w:tcW w:w="1843" w:type="dxa"/>
            <w:tcBorders>
              <w:top w:val="single" w:sz="4" w:space="0" w:color="auto"/>
            </w:tcBorders>
          </w:tcPr>
          <w:p w14:paraId="47B78484" w14:textId="77777777" w:rsidR="00181950" w:rsidRDefault="00181950" w:rsidP="00E65122">
            <w:pPr>
              <w:jc w:val="both"/>
              <w:cnfStyle w:val="000000100000" w:firstRow="0" w:lastRow="0" w:firstColumn="0" w:lastColumn="0" w:oddVBand="0" w:evenVBand="0" w:oddHBand="1" w:evenHBand="0" w:firstRowFirstColumn="0" w:firstRowLastColumn="0" w:lastRowFirstColumn="0" w:lastRowLastColumn="0"/>
            </w:pPr>
            <w:r w:rsidRPr="00181950">
              <w:t>885,00 €</w:t>
            </w:r>
          </w:p>
        </w:tc>
        <w:tc>
          <w:tcPr>
            <w:tcW w:w="3827" w:type="dxa"/>
            <w:tcBorders>
              <w:top w:val="single" w:sz="4" w:space="0" w:color="auto"/>
            </w:tcBorders>
          </w:tcPr>
          <w:p w14:paraId="66638887" w14:textId="77777777" w:rsidR="00181950" w:rsidRDefault="00181950" w:rsidP="00E65122">
            <w:pPr>
              <w:keepNext/>
              <w:jc w:val="both"/>
              <w:cnfStyle w:val="000000100000" w:firstRow="0" w:lastRow="0" w:firstColumn="0" w:lastColumn="0" w:oddVBand="0" w:evenVBand="0" w:oddHBand="1" w:evenHBand="0" w:firstRowFirstColumn="0" w:firstRowLastColumn="0" w:lastRowFirstColumn="0" w:lastRowLastColumn="0"/>
            </w:pPr>
            <w:r w:rsidRPr="00B75031">
              <w:t>94,53 €</w:t>
            </w:r>
          </w:p>
        </w:tc>
      </w:tr>
    </w:tbl>
    <w:p w14:paraId="3A61D19D" w14:textId="77777777" w:rsidR="00181950" w:rsidRDefault="00181950" w:rsidP="00E65122">
      <w:pPr>
        <w:pStyle w:val="Descripcin"/>
        <w:jc w:val="both"/>
      </w:pPr>
      <w:bookmarkStart w:id="52" w:name="_Ref409394603"/>
      <w:r>
        <w:t xml:space="preserve">Tabla </w:t>
      </w:r>
      <w:r>
        <w:fldChar w:fldCharType="begin"/>
      </w:r>
      <w:r>
        <w:instrText xml:space="preserve"> SEQ Tabla \* ARABIC </w:instrText>
      </w:r>
      <w:r>
        <w:fldChar w:fldCharType="separate"/>
      </w:r>
      <w:r w:rsidR="002743F8">
        <w:rPr>
          <w:noProof/>
        </w:rPr>
        <w:t>11</w:t>
      </w:r>
      <w:r>
        <w:fldChar w:fldCharType="end"/>
      </w:r>
      <w:bookmarkEnd w:id="52"/>
      <w:r>
        <w:t>. Gastos Generales</w:t>
      </w:r>
    </w:p>
    <w:p w14:paraId="55B34CAD" w14:textId="77777777" w:rsidR="00B75031" w:rsidRPr="00B75031" w:rsidRDefault="00B75031" w:rsidP="00E65122">
      <w:pPr>
        <w:pStyle w:val="Ttulo4"/>
        <w:jc w:val="both"/>
      </w:pPr>
      <w:r w:rsidRPr="00B75031">
        <w:t>Riesgos</w:t>
      </w:r>
    </w:p>
    <w:p w14:paraId="5A915E1D" w14:textId="77777777" w:rsidR="00B75031" w:rsidRPr="00B75031" w:rsidRDefault="00B75031" w:rsidP="00E65122">
      <w:pPr>
        <w:jc w:val="both"/>
      </w:pPr>
      <w:r w:rsidRPr="00B75031">
        <w:t>Se ha de tener en cuenta el riesgo de que el hosting contratado no sea suficiente para</w:t>
      </w:r>
      <w:r w:rsidR="008C1970">
        <w:t xml:space="preserve"> </w:t>
      </w:r>
      <w:r w:rsidRPr="00B75031">
        <w:t>alojar la plataforma. Esto puede ocurrir si la página empieza a generar visitas que</w:t>
      </w:r>
      <w:r w:rsidR="008C1970">
        <w:t xml:space="preserve"> </w:t>
      </w:r>
      <w:r w:rsidRPr="00B75031">
        <w:t>consuman todo el ancho de banda disponible gratuitamente. El mismo servicio de</w:t>
      </w:r>
      <w:r w:rsidR="008C1970">
        <w:t xml:space="preserve"> </w:t>
      </w:r>
      <w:r w:rsidRPr="00B75031">
        <w:t>hosting dispone de ampliaciones.</w:t>
      </w:r>
    </w:p>
    <w:p w14:paraId="15D47380" w14:textId="77777777" w:rsidR="00B75031" w:rsidRDefault="00B75031" w:rsidP="00E65122">
      <w:pPr>
        <w:jc w:val="both"/>
      </w:pPr>
      <w:r w:rsidRPr="00B75031">
        <w:t>Otro riesgo es el no poder acabar el proyecto en el tiempo estimado. En el diagrama de</w:t>
      </w:r>
      <w:r w:rsidR="008C1970">
        <w:t xml:space="preserve"> </w:t>
      </w:r>
      <w:r w:rsidRPr="00B75031">
        <w:t xml:space="preserve">Gantt esta </w:t>
      </w:r>
      <w:r w:rsidR="008C1970">
        <w:t>c</w:t>
      </w:r>
      <w:r w:rsidRPr="00B75031">
        <w:t>ontemplado este riesgo y hay un cierto ma</w:t>
      </w:r>
      <w:r w:rsidR="008C1970">
        <w:t xml:space="preserve">rgen que se restaría a la etapa de testing y ajustes para </w:t>
      </w:r>
      <w:r w:rsidRPr="00B75031">
        <w:t>finalizar el proyecto.</w:t>
      </w:r>
    </w:p>
    <w:p w14:paraId="125FBDBC" w14:textId="0D8B5409" w:rsidR="00C76484" w:rsidRPr="00B75031" w:rsidRDefault="00C76484" w:rsidP="00E65122">
      <w:pPr>
        <w:jc w:val="both"/>
      </w:pPr>
      <w:r w:rsidRPr="00B75031">
        <w:t xml:space="preserve">En la </w:t>
      </w:r>
      <w:r>
        <w:fldChar w:fldCharType="begin"/>
      </w:r>
      <w:r>
        <w:instrText xml:space="preserve"> REF _Ref409394761 </w:instrText>
      </w:r>
      <w:r w:rsidR="00E65122">
        <w:instrText xml:space="preserve"> \* MERGEFORMAT </w:instrText>
      </w:r>
      <w:r>
        <w:fldChar w:fldCharType="separate"/>
      </w:r>
      <w:r>
        <w:t xml:space="preserve">Tabla </w:t>
      </w:r>
      <w:r>
        <w:rPr>
          <w:noProof/>
        </w:rPr>
        <w:t>10</w:t>
      </w:r>
      <w:r>
        <w:fldChar w:fldCharType="end"/>
      </w:r>
      <w:r>
        <w:t xml:space="preserve"> </w:t>
      </w:r>
      <w:r w:rsidRPr="00B75031">
        <w:t>se explican los gastos por riesgos.</w:t>
      </w:r>
    </w:p>
    <w:p w14:paraId="7DFE8CAA" w14:textId="77777777" w:rsidR="00C76484" w:rsidRPr="00B75031" w:rsidRDefault="00C76484" w:rsidP="00E65122">
      <w:pPr>
        <w:jc w:val="both"/>
      </w:pPr>
    </w:p>
    <w:tbl>
      <w:tblPr>
        <w:tblStyle w:val="Tablanormal3"/>
        <w:tblW w:w="0" w:type="auto"/>
        <w:tblLook w:val="04A0" w:firstRow="1" w:lastRow="0" w:firstColumn="1" w:lastColumn="0" w:noHBand="0" w:noVBand="1"/>
      </w:tblPr>
      <w:tblGrid>
        <w:gridCol w:w="2306"/>
        <w:gridCol w:w="2089"/>
        <w:gridCol w:w="1691"/>
        <w:gridCol w:w="1994"/>
        <w:gridCol w:w="1280"/>
      </w:tblGrid>
      <w:tr w:rsidR="00C76484" w14:paraId="09B2CE23" w14:textId="77777777" w:rsidTr="00C764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6" w:type="dxa"/>
          </w:tcPr>
          <w:p w14:paraId="29675EE1" w14:textId="77777777" w:rsidR="00C76484" w:rsidRDefault="00C76484" w:rsidP="00E65122">
            <w:pPr>
              <w:jc w:val="both"/>
            </w:pPr>
            <w:r>
              <w:lastRenderedPageBreak/>
              <w:t>Riesgo</w:t>
            </w:r>
          </w:p>
        </w:tc>
        <w:tc>
          <w:tcPr>
            <w:tcW w:w="2089" w:type="dxa"/>
          </w:tcPr>
          <w:p w14:paraId="7DAFA0CC"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t>Precio</w:t>
            </w:r>
          </w:p>
        </w:tc>
        <w:tc>
          <w:tcPr>
            <w:tcW w:w="1691" w:type="dxa"/>
          </w:tcPr>
          <w:p w14:paraId="55B8A1C0"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rsidRPr="00222584">
              <w:t xml:space="preserve">Vida útil </w:t>
            </w:r>
          </w:p>
        </w:tc>
        <w:tc>
          <w:tcPr>
            <w:tcW w:w="1994" w:type="dxa"/>
          </w:tcPr>
          <w:p w14:paraId="27223578" w14:textId="77777777" w:rsidR="00C76484" w:rsidRPr="00222584" w:rsidRDefault="00C76484" w:rsidP="00E65122">
            <w:pPr>
              <w:jc w:val="both"/>
              <w:cnfStyle w:val="100000000000" w:firstRow="1" w:lastRow="0" w:firstColumn="0" w:lastColumn="0" w:oddVBand="0" w:evenVBand="0" w:oddHBand="0" w:evenHBand="0" w:firstRowFirstColumn="0" w:firstRowLastColumn="0" w:lastRowFirstColumn="0" w:lastRowLastColumn="0"/>
            </w:pPr>
            <w:r>
              <w:t>Probabilidad</w:t>
            </w:r>
          </w:p>
        </w:tc>
        <w:tc>
          <w:tcPr>
            <w:tcW w:w="1280" w:type="dxa"/>
          </w:tcPr>
          <w:p w14:paraId="6669F397"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t>Total</w:t>
            </w:r>
          </w:p>
        </w:tc>
      </w:tr>
      <w:tr w:rsidR="00C76484" w14:paraId="0124000E"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B9AC5DF" w14:textId="77777777" w:rsidR="00C76484" w:rsidRDefault="00C76484" w:rsidP="00E65122">
            <w:pPr>
              <w:jc w:val="both"/>
            </w:pPr>
            <w:r w:rsidRPr="00B75031">
              <w:t>Hosting 1000 GB</w:t>
            </w:r>
          </w:p>
        </w:tc>
        <w:tc>
          <w:tcPr>
            <w:tcW w:w="2089" w:type="dxa"/>
          </w:tcPr>
          <w:p w14:paraId="6BA5B57B"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C76484">
              <w:t>6,99 €/mes</w:t>
            </w:r>
          </w:p>
        </w:tc>
        <w:tc>
          <w:tcPr>
            <w:tcW w:w="1691" w:type="dxa"/>
          </w:tcPr>
          <w:p w14:paraId="4F3015BC"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t>1 mes</w:t>
            </w:r>
          </w:p>
        </w:tc>
        <w:tc>
          <w:tcPr>
            <w:tcW w:w="1994" w:type="dxa"/>
          </w:tcPr>
          <w:p w14:paraId="02BEB66D"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t>10,00 %</w:t>
            </w:r>
          </w:p>
        </w:tc>
        <w:tc>
          <w:tcPr>
            <w:tcW w:w="1280" w:type="dxa"/>
          </w:tcPr>
          <w:p w14:paraId="69692101"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C76484">
              <w:t>2,80 €</w:t>
            </w:r>
          </w:p>
        </w:tc>
      </w:tr>
      <w:tr w:rsidR="00C76484" w14:paraId="1267B37F" w14:textId="77777777" w:rsidTr="00C76484">
        <w:tc>
          <w:tcPr>
            <w:cnfStyle w:val="001000000000" w:firstRow="0" w:lastRow="0" w:firstColumn="1" w:lastColumn="0" w:oddVBand="0" w:evenVBand="0" w:oddHBand="0" w:evenHBand="0" w:firstRowFirstColumn="0" w:firstRowLastColumn="0" w:lastRowFirstColumn="0" w:lastRowLastColumn="0"/>
            <w:tcW w:w="2306" w:type="dxa"/>
          </w:tcPr>
          <w:p w14:paraId="5D22D7A6" w14:textId="77777777" w:rsidR="00C76484" w:rsidRPr="00B75031" w:rsidRDefault="00C76484" w:rsidP="00E65122">
            <w:pPr>
              <w:jc w:val="both"/>
            </w:pPr>
            <w:r w:rsidRPr="00B75031">
              <w:t>Hosting 2000 GB</w:t>
            </w:r>
          </w:p>
        </w:tc>
        <w:tc>
          <w:tcPr>
            <w:tcW w:w="2089" w:type="dxa"/>
          </w:tcPr>
          <w:p w14:paraId="1CB7EED9" w14:textId="77777777" w:rsidR="00C76484" w:rsidRPr="00B75031" w:rsidRDefault="00C76484" w:rsidP="00E65122">
            <w:pPr>
              <w:jc w:val="both"/>
              <w:cnfStyle w:val="000000000000" w:firstRow="0" w:lastRow="0" w:firstColumn="0" w:lastColumn="0" w:oddVBand="0" w:evenVBand="0" w:oddHBand="0" w:evenHBand="0" w:firstRowFirstColumn="0" w:firstRowLastColumn="0" w:lastRowFirstColumn="0" w:lastRowLastColumn="0"/>
            </w:pPr>
            <w:r w:rsidRPr="00C76484">
              <w:t>13,99 €/mes</w:t>
            </w:r>
          </w:p>
        </w:tc>
        <w:tc>
          <w:tcPr>
            <w:tcW w:w="1691" w:type="dxa"/>
          </w:tcPr>
          <w:p w14:paraId="5752BD38"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t>1 mes</w:t>
            </w:r>
          </w:p>
        </w:tc>
        <w:tc>
          <w:tcPr>
            <w:tcW w:w="1994" w:type="dxa"/>
          </w:tcPr>
          <w:p w14:paraId="1C31E4A3"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t>5,00 %</w:t>
            </w:r>
          </w:p>
        </w:tc>
        <w:tc>
          <w:tcPr>
            <w:tcW w:w="1280" w:type="dxa"/>
          </w:tcPr>
          <w:p w14:paraId="411D0C25"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rsidRPr="00B75031">
              <w:t>2,80 €</w:t>
            </w:r>
          </w:p>
        </w:tc>
      </w:tr>
      <w:tr w:rsidR="00C76484" w14:paraId="187D4BDC"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bottom w:val="single" w:sz="4" w:space="0" w:color="auto"/>
            </w:tcBorders>
          </w:tcPr>
          <w:p w14:paraId="2F5DD0A0" w14:textId="77777777" w:rsidR="00C76484" w:rsidRDefault="00C76484" w:rsidP="00E65122">
            <w:pPr>
              <w:jc w:val="both"/>
            </w:pPr>
            <w:r>
              <w:t>Hosting 3</w:t>
            </w:r>
            <w:r w:rsidRPr="00B75031">
              <w:t>000 GB</w:t>
            </w:r>
          </w:p>
        </w:tc>
        <w:tc>
          <w:tcPr>
            <w:tcW w:w="2089" w:type="dxa"/>
            <w:tcBorders>
              <w:bottom w:val="single" w:sz="4" w:space="0" w:color="auto"/>
            </w:tcBorders>
          </w:tcPr>
          <w:p w14:paraId="3D195A86"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B75031">
              <w:t>20,99 €/mes</w:t>
            </w:r>
          </w:p>
        </w:tc>
        <w:tc>
          <w:tcPr>
            <w:tcW w:w="1691" w:type="dxa"/>
            <w:tcBorders>
              <w:bottom w:val="single" w:sz="4" w:space="0" w:color="auto"/>
            </w:tcBorders>
          </w:tcPr>
          <w:p w14:paraId="10B29CB3"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t>1 mes</w:t>
            </w:r>
          </w:p>
        </w:tc>
        <w:tc>
          <w:tcPr>
            <w:tcW w:w="1994" w:type="dxa"/>
            <w:tcBorders>
              <w:bottom w:val="single" w:sz="4" w:space="0" w:color="auto"/>
            </w:tcBorders>
          </w:tcPr>
          <w:p w14:paraId="2F324696"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t>1,00 %</w:t>
            </w:r>
          </w:p>
        </w:tc>
        <w:tc>
          <w:tcPr>
            <w:tcW w:w="1280" w:type="dxa"/>
            <w:tcBorders>
              <w:bottom w:val="single" w:sz="4" w:space="0" w:color="auto"/>
            </w:tcBorders>
          </w:tcPr>
          <w:p w14:paraId="36CAADE0"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B75031">
              <w:t>0,84 €</w:t>
            </w:r>
          </w:p>
        </w:tc>
      </w:tr>
      <w:tr w:rsidR="00C76484" w14:paraId="02DFC54E" w14:textId="77777777" w:rsidTr="00C76484">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auto"/>
            </w:tcBorders>
          </w:tcPr>
          <w:p w14:paraId="19D3F677" w14:textId="77777777" w:rsidR="00C76484" w:rsidRDefault="00C76484" w:rsidP="00E65122">
            <w:pPr>
              <w:jc w:val="both"/>
            </w:pPr>
            <w:r>
              <w:t>Total</w:t>
            </w:r>
          </w:p>
        </w:tc>
        <w:tc>
          <w:tcPr>
            <w:tcW w:w="2089" w:type="dxa"/>
            <w:tcBorders>
              <w:top w:val="single" w:sz="4" w:space="0" w:color="auto"/>
            </w:tcBorders>
          </w:tcPr>
          <w:p w14:paraId="73A2E7E7"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rsidRPr="00181950">
              <w:t>885,00 €</w:t>
            </w:r>
          </w:p>
        </w:tc>
        <w:tc>
          <w:tcPr>
            <w:tcW w:w="1691" w:type="dxa"/>
            <w:tcBorders>
              <w:top w:val="single" w:sz="4" w:space="0" w:color="auto"/>
            </w:tcBorders>
          </w:tcPr>
          <w:p w14:paraId="4BA77D5B" w14:textId="77777777" w:rsidR="00C76484" w:rsidRDefault="00C76484" w:rsidP="00E65122">
            <w:pPr>
              <w:keepNext/>
              <w:jc w:val="both"/>
              <w:cnfStyle w:val="000000000000" w:firstRow="0" w:lastRow="0" w:firstColumn="0" w:lastColumn="0" w:oddVBand="0" w:evenVBand="0" w:oddHBand="0" w:evenHBand="0" w:firstRowFirstColumn="0" w:firstRowLastColumn="0" w:lastRowFirstColumn="0" w:lastRowLastColumn="0"/>
            </w:pPr>
            <w:r w:rsidRPr="00B75031">
              <w:t>94,53 €</w:t>
            </w:r>
          </w:p>
        </w:tc>
        <w:tc>
          <w:tcPr>
            <w:tcW w:w="1994" w:type="dxa"/>
            <w:tcBorders>
              <w:top w:val="single" w:sz="4" w:space="0" w:color="auto"/>
            </w:tcBorders>
          </w:tcPr>
          <w:p w14:paraId="7380F062" w14:textId="77777777" w:rsidR="00C76484" w:rsidRPr="00B75031" w:rsidRDefault="00C76484" w:rsidP="00E65122">
            <w:pPr>
              <w:keepNext/>
              <w:jc w:val="both"/>
              <w:cnfStyle w:val="000000000000" w:firstRow="0" w:lastRow="0" w:firstColumn="0" w:lastColumn="0" w:oddVBand="0" w:evenVBand="0" w:oddHBand="0" w:evenHBand="0" w:firstRowFirstColumn="0" w:firstRowLastColumn="0" w:lastRowFirstColumn="0" w:lastRowLastColumn="0"/>
            </w:pPr>
          </w:p>
        </w:tc>
        <w:tc>
          <w:tcPr>
            <w:tcW w:w="1280" w:type="dxa"/>
            <w:tcBorders>
              <w:top w:val="single" w:sz="4" w:space="0" w:color="auto"/>
            </w:tcBorders>
          </w:tcPr>
          <w:p w14:paraId="3492E81F" w14:textId="77777777" w:rsidR="00C76484" w:rsidRPr="00B75031" w:rsidRDefault="00C76484" w:rsidP="00E65122">
            <w:pPr>
              <w:keepNext/>
              <w:jc w:val="both"/>
              <w:cnfStyle w:val="000000000000" w:firstRow="0" w:lastRow="0" w:firstColumn="0" w:lastColumn="0" w:oddVBand="0" w:evenVBand="0" w:oddHBand="0" w:evenHBand="0" w:firstRowFirstColumn="0" w:firstRowLastColumn="0" w:lastRowFirstColumn="0" w:lastRowLastColumn="0"/>
            </w:pPr>
            <w:r w:rsidRPr="00B75031">
              <w:t>6,44 €</w:t>
            </w:r>
          </w:p>
        </w:tc>
      </w:tr>
    </w:tbl>
    <w:p w14:paraId="5DA10538" w14:textId="77777777" w:rsidR="00C76484" w:rsidRDefault="00C76484" w:rsidP="00E65122">
      <w:pPr>
        <w:pStyle w:val="Descripcin"/>
        <w:jc w:val="both"/>
      </w:pPr>
      <w:bookmarkStart w:id="53" w:name="_Ref409394761"/>
      <w:r>
        <w:t xml:space="preserve">Tabla </w:t>
      </w:r>
      <w:r>
        <w:fldChar w:fldCharType="begin"/>
      </w:r>
      <w:r>
        <w:instrText xml:space="preserve"> SEQ Tabla \* ARABIC </w:instrText>
      </w:r>
      <w:r>
        <w:fldChar w:fldCharType="separate"/>
      </w:r>
      <w:r w:rsidR="002743F8">
        <w:rPr>
          <w:noProof/>
        </w:rPr>
        <w:t>12</w:t>
      </w:r>
      <w:r>
        <w:fldChar w:fldCharType="end"/>
      </w:r>
      <w:bookmarkEnd w:id="53"/>
      <w:r>
        <w:t>. Riesgos</w:t>
      </w:r>
    </w:p>
    <w:p w14:paraId="055224EB" w14:textId="77777777" w:rsidR="00B75031" w:rsidRPr="00B75031" w:rsidRDefault="00B75031" w:rsidP="00E65122">
      <w:pPr>
        <w:pStyle w:val="Ttulo4"/>
        <w:jc w:val="both"/>
      </w:pPr>
      <w:r w:rsidRPr="00B75031">
        <w:t>Coste del proyecto</w:t>
      </w:r>
    </w:p>
    <w:p w14:paraId="3B5F013F" w14:textId="352387DE" w:rsidR="00B75031" w:rsidRPr="00B75031" w:rsidRDefault="00B75031" w:rsidP="00E65122">
      <w:pPr>
        <w:jc w:val="both"/>
      </w:pPr>
      <w:r w:rsidRPr="00B75031">
        <w:t xml:space="preserve">En la </w:t>
      </w:r>
      <w:r w:rsidR="00C76484">
        <w:fldChar w:fldCharType="begin"/>
      </w:r>
      <w:r w:rsidR="00C76484">
        <w:instrText xml:space="preserve"> REF _Ref409395078 </w:instrText>
      </w:r>
      <w:r w:rsidR="00E65122">
        <w:instrText xml:space="preserve"> \* MERGEFORMAT </w:instrText>
      </w:r>
      <w:r w:rsidR="00C76484">
        <w:fldChar w:fldCharType="separate"/>
      </w:r>
      <w:r w:rsidR="00C76484">
        <w:t xml:space="preserve">Tabla </w:t>
      </w:r>
      <w:r w:rsidR="00C76484">
        <w:rPr>
          <w:noProof/>
        </w:rPr>
        <w:t>11</w:t>
      </w:r>
      <w:r w:rsidR="00C76484">
        <w:fldChar w:fldCharType="end"/>
      </w:r>
      <w:r w:rsidR="00C76484">
        <w:t xml:space="preserve"> </w:t>
      </w:r>
      <w:r w:rsidRPr="00B75031">
        <w:t xml:space="preserve">se muestra un resumen de todos los </w:t>
      </w:r>
      <w:r w:rsidR="008C1970">
        <w:t xml:space="preserve">apartados anteriores junto a la </w:t>
      </w:r>
      <w:r w:rsidRPr="00B75031">
        <w:t>suma del coste del proyecto. Se ha decidido fijar un nivel de contingencia para el</w:t>
      </w:r>
      <w:r w:rsidR="008C1970">
        <w:t xml:space="preserve"> </w:t>
      </w:r>
      <w:r w:rsidRPr="00B75031">
        <w:t>proyecto de un 15 %.</w:t>
      </w:r>
    </w:p>
    <w:tbl>
      <w:tblPr>
        <w:tblStyle w:val="Tablanormal3"/>
        <w:tblW w:w="0" w:type="auto"/>
        <w:tblLook w:val="04A0" w:firstRow="1" w:lastRow="0" w:firstColumn="1" w:lastColumn="0" w:noHBand="0" w:noVBand="1"/>
      </w:tblPr>
      <w:tblGrid>
        <w:gridCol w:w="4675"/>
        <w:gridCol w:w="4675"/>
      </w:tblGrid>
      <w:tr w:rsidR="00C76484" w14:paraId="5886C453" w14:textId="77777777" w:rsidTr="00C764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6BF985E" w14:textId="77777777" w:rsidR="00C76484" w:rsidRDefault="00C76484" w:rsidP="00E65122">
            <w:pPr>
              <w:jc w:val="both"/>
            </w:pPr>
            <w:r w:rsidRPr="00C76484">
              <w:t>Riesgo</w:t>
            </w:r>
          </w:p>
        </w:tc>
        <w:tc>
          <w:tcPr>
            <w:tcW w:w="4675" w:type="dxa"/>
          </w:tcPr>
          <w:p w14:paraId="3F4516C1"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rsidRPr="00C76484">
              <w:t>Total</w:t>
            </w:r>
          </w:p>
        </w:tc>
      </w:tr>
      <w:tr w:rsidR="00C76484" w14:paraId="5C7F4061"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2698AA" w14:textId="77777777" w:rsidR="00C76484" w:rsidRDefault="00C76484" w:rsidP="00E65122">
            <w:pPr>
              <w:jc w:val="both"/>
            </w:pPr>
            <w:r>
              <w:t>Recursos humanos</w:t>
            </w:r>
          </w:p>
        </w:tc>
        <w:tc>
          <w:tcPr>
            <w:tcW w:w="4675" w:type="dxa"/>
          </w:tcPr>
          <w:p w14:paraId="74BB9CE7"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8712BC">
              <w:t>9.630,00 €</w:t>
            </w:r>
          </w:p>
        </w:tc>
      </w:tr>
      <w:tr w:rsidR="00C76484" w14:paraId="63A495BC" w14:textId="77777777" w:rsidTr="00C76484">
        <w:tc>
          <w:tcPr>
            <w:cnfStyle w:val="001000000000" w:firstRow="0" w:lastRow="0" w:firstColumn="1" w:lastColumn="0" w:oddVBand="0" w:evenVBand="0" w:oddHBand="0" w:evenHBand="0" w:firstRowFirstColumn="0" w:firstRowLastColumn="0" w:lastRowFirstColumn="0" w:lastRowLastColumn="0"/>
            <w:tcW w:w="4675" w:type="dxa"/>
          </w:tcPr>
          <w:p w14:paraId="18D5A9D3" w14:textId="77777777" w:rsidR="00C76484" w:rsidRDefault="00C76484" w:rsidP="00E65122">
            <w:pPr>
              <w:jc w:val="both"/>
            </w:pPr>
            <w:r>
              <w:t>Hardware</w:t>
            </w:r>
          </w:p>
        </w:tc>
        <w:tc>
          <w:tcPr>
            <w:tcW w:w="4675" w:type="dxa"/>
          </w:tcPr>
          <w:p w14:paraId="57E0BC4C"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rsidRPr="00EB7C0F">
              <w:t>62,53 €</w:t>
            </w:r>
          </w:p>
        </w:tc>
      </w:tr>
      <w:tr w:rsidR="00C76484" w14:paraId="1E72241A"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13D3E" w14:textId="77777777" w:rsidR="00C76484" w:rsidRDefault="00C76484" w:rsidP="00E65122">
            <w:pPr>
              <w:jc w:val="both"/>
            </w:pPr>
            <w:r>
              <w:t>Software</w:t>
            </w:r>
          </w:p>
        </w:tc>
        <w:tc>
          <w:tcPr>
            <w:tcW w:w="4675" w:type="dxa"/>
          </w:tcPr>
          <w:p w14:paraId="7C67353B"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A06CF5">
              <w:t>4,23 €</w:t>
            </w:r>
          </w:p>
        </w:tc>
      </w:tr>
      <w:tr w:rsidR="00C76484" w14:paraId="7C9BFDCE" w14:textId="77777777" w:rsidTr="00C76484">
        <w:tc>
          <w:tcPr>
            <w:cnfStyle w:val="001000000000" w:firstRow="0" w:lastRow="0" w:firstColumn="1" w:lastColumn="0" w:oddVBand="0" w:evenVBand="0" w:oddHBand="0" w:evenHBand="0" w:firstRowFirstColumn="0" w:firstRowLastColumn="0" w:lastRowFirstColumn="0" w:lastRowLastColumn="0"/>
            <w:tcW w:w="4675" w:type="dxa"/>
          </w:tcPr>
          <w:p w14:paraId="1BDFC31A" w14:textId="77777777" w:rsidR="00C76484" w:rsidRDefault="00C76484" w:rsidP="00E65122">
            <w:pPr>
              <w:jc w:val="both"/>
            </w:pPr>
            <w:r w:rsidRPr="009F0C8E">
              <w:t>Gastos Generales</w:t>
            </w:r>
          </w:p>
        </w:tc>
        <w:tc>
          <w:tcPr>
            <w:tcW w:w="4675" w:type="dxa"/>
          </w:tcPr>
          <w:p w14:paraId="724C851F"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rsidRPr="009F0C8E">
              <w:t>94,53 €</w:t>
            </w:r>
          </w:p>
        </w:tc>
      </w:tr>
      <w:tr w:rsidR="00C76484" w14:paraId="075B0190"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B84F" w14:textId="77777777" w:rsidR="00C76484" w:rsidRDefault="00C76484" w:rsidP="00E65122">
            <w:pPr>
              <w:jc w:val="both"/>
            </w:pPr>
            <w:r w:rsidRPr="000004E5">
              <w:t xml:space="preserve">Contingencia (15%) </w:t>
            </w:r>
          </w:p>
        </w:tc>
        <w:tc>
          <w:tcPr>
            <w:tcW w:w="4675" w:type="dxa"/>
          </w:tcPr>
          <w:p w14:paraId="3DFF548A"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0004E5">
              <w:t>1.468,69 €</w:t>
            </w:r>
          </w:p>
        </w:tc>
      </w:tr>
      <w:tr w:rsidR="00C76484" w14:paraId="5C1A7347" w14:textId="77777777" w:rsidTr="00C76484">
        <w:tc>
          <w:tcPr>
            <w:cnfStyle w:val="001000000000" w:firstRow="0" w:lastRow="0" w:firstColumn="1" w:lastColumn="0" w:oddVBand="0" w:evenVBand="0" w:oddHBand="0" w:evenHBand="0" w:firstRowFirstColumn="0" w:firstRowLastColumn="0" w:lastRowFirstColumn="0" w:lastRowLastColumn="0"/>
            <w:tcW w:w="4675" w:type="dxa"/>
          </w:tcPr>
          <w:p w14:paraId="4957931B" w14:textId="77777777" w:rsidR="00C76484" w:rsidRDefault="00C76484" w:rsidP="00E65122">
            <w:pPr>
              <w:jc w:val="both"/>
            </w:pPr>
            <w:r w:rsidRPr="00653530">
              <w:t>Riesgo</w:t>
            </w:r>
          </w:p>
        </w:tc>
        <w:tc>
          <w:tcPr>
            <w:tcW w:w="4675" w:type="dxa"/>
          </w:tcPr>
          <w:p w14:paraId="3FB34993"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rsidRPr="00653530">
              <w:t>6,44 €</w:t>
            </w:r>
          </w:p>
        </w:tc>
      </w:tr>
      <w:tr w:rsidR="00C76484" w14:paraId="2D8A2E2B"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C553B0" w14:textId="77777777" w:rsidR="00C76484" w:rsidRDefault="00C76484" w:rsidP="00E65122">
            <w:pPr>
              <w:jc w:val="both"/>
            </w:pPr>
            <w:r>
              <w:t>Total</w:t>
            </w:r>
          </w:p>
        </w:tc>
        <w:tc>
          <w:tcPr>
            <w:tcW w:w="4675" w:type="dxa"/>
          </w:tcPr>
          <w:p w14:paraId="16289288" w14:textId="77777777" w:rsidR="00C76484" w:rsidRDefault="00C76484" w:rsidP="00E65122">
            <w:pPr>
              <w:keepNext/>
              <w:jc w:val="both"/>
              <w:cnfStyle w:val="000000100000" w:firstRow="0" w:lastRow="0" w:firstColumn="0" w:lastColumn="0" w:oddVBand="0" w:evenVBand="0" w:oddHBand="1" w:evenHBand="0" w:firstRowFirstColumn="0" w:firstRowLastColumn="0" w:lastRowFirstColumn="0" w:lastRowLastColumn="0"/>
            </w:pPr>
            <w:r w:rsidRPr="0040477E">
              <w:t>11.266,42 €</w:t>
            </w:r>
          </w:p>
        </w:tc>
      </w:tr>
    </w:tbl>
    <w:p w14:paraId="2919FB65" w14:textId="77777777" w:rsidR="00C76484" w:rsidRDefault="00C76484" w:rsidP="00E65122">
      <w:pPr>
        <w:pStyle w:val="Descripcin"/>
        <w:jc w:val="both"/>
      </w:pPr>
      <w:bookmarkStart w:id="54" w:name="_Ref409395078"/>
      <w:r>
        <w:t xml:space="preserve">Tabla </w:t>
      </w:r>
      <w:r>
        <w:fldChar w:fldCharType="begin"/>
      </w:r>
      <w:r>
        <w:instrText xml:space="preserve"> SEQ Tabla \* ARABIC </w:instrText>
      </w:r>
      <w:r>
        <w:fldChar w:fldCharType="separate"/>
      </w:r>
      <w:r w:rsidR="002743F8">
        <w:rPr>
          <w:noProof/>
        </w:rPr>
        <w:t>13</w:t>
      </w:r>
      <w:r>
        <w:fldChar w:fldCharType="end"/>
      </w:r>
      <w:bookmarkEnd w:id="54"/>
      <w:r>
        <w:t>. Coste del proyecto</w:t>
      </w:r>
    </w:p>
    <w:p w14:paraId="64CE0803" w14:textId="77777777" w:rsidR="00B75031" w:rsidRPr="00B75031" w:rsidRDefault="00B75031" w:rsidP="00E65122">
      <w:pPr>
        <w:pStyle w:val="Ttulo3"/>
        <w:jc w:val="both"/>
      </w:pPr>
      <w:bookmarkStart w:id="55" w:name="_Toc409395551"/>
      <w:r w:rsidRPr="00B75031">
        <w:t>Sostenibilidad</w:t>
      </w:r>
      <w:bookmarkEnd w:id="55"/>
    </w:p>
    <w:p w14:paraId="4F164F61" w14:textId="77777777" w:rsidR="00B75031" w:rsidRPr="00B75031" w:rsidRDefault="00B75031" w:rsidP="00E65122">
      <w:pPr>
        <w:pStyle w:val="Ttulo4"/>
        <w:jc w:val="both"/>
      </w:pPr>
      <w:r w:rsidRPr="00B75031">
        <w:t>Económica</w:t>
      </w:r>
    </w:p>
    <w:p w14:paraId="25F0127C" w14:textId="77777777" w:rsidR="00B75031" w:rsidRPr="00B75031" w:rsidRDefault="00B75031" w:rsidP="00E65122">
      <w:pPr>
        <w:jc w:val="both"/>
      </w:pPr>
      <w:r w:rsidRPr="00B75031">
        <w:t>Este proyecto es sostenible económicamente, se han evaluado los costes de recursos</w:t>
      </w:r>
      <w:r w:rsidR="008C1970">
        <w:t xml:space="preserve"> </w:t>
      </w:r>
      <w:r w:rsidRPr="00B75031">
        <w:t>materiales y humanos necesarios para la realización del proyecto.</w:t>
      </w:r>
    </w:p>
    <w:p w14:paraId="0601D526" w14:textId="77777777" w:rsidR="00B75031" w:rsidRPr="00B75031" w:rsidRDefault="00B75031" w:rsidP="00E65122">
      <w:pPr>
        <w:jc w:val="both"/>
      </w:pPr>
      <w:r w:rsidRPr="00B75031">
        <w:t>Al ser un proyecto software en el que la mayoría de herramientas que se utilizan son de</w:t>
      </w:r>
      <w:r w:rsidR="008C1970">
        <w:t xml:space="preserve"> </w:t>
      </w:r>
      <w:r w:rsidRPr="00B75031">
        <w:t>software libre, el coste de los recursos materiales lo hace muy competitivo la única</w:t>
      </w:r>
      <w:r w:rsidR="008C1970">
        <w:t xml:space="preserve"> </w:t>
      </w:r>
      <w:r w:rsidRPr="00B75031">
        <w:t>manera que existiría de ahorrar costes sería realizarlo en menos tiempo.</w:t>
      </w:r>
    </w:p>
    <w:p w14:paraId="0F5ACBD4" w14:textId="77777777" w:rsidR="00B75031" w:rsidRPr="00B75031" w:rsidRDefault="00B75031" w:rsidP="00E65122">
      <w:pPr>
        <w:pStyle w:val="Ttulo4"/>
        <w:jc w:val="both"/>
      </w:pPr>
      <w:r w:rsidRPr="00B75031">
        <w:t>Social</w:t>
      </w:r>
    </w:p>
    <w:p w14:paraId="294A4042" w14:textId="77777777" w:rsidR="00B75031" w:rsidRPr="00B75031" w:rsidRDefault="00B75031" w:rsidP="00E65122">
      <w:pPr>
        <w:jc w:val="both"/>
      </w:pPr>
      <w:r w:rsidRPr="00B75031">
        <w:t>Este proyecto es un proyecto enfocado hacia la comunidad de desarrolladores de</w:t>
      </w:r>
      <w:r w:rsidR="008C1970">
        <w:t xml:space="preserve"> </w:t>
      </w:r>
      <w:r w:rsidRPr="00B75031">
        <w:t>videojuegos con poca capacidad económica. Al ser un proyecto online tendrá acceso</w:t>
      </w:r>
      <w:r w:rsidR="008C1970">
        <w:t xml:space="preserve"> </w:t>
      </w:r>
      <w:r w:rsidRPr="00B75031">
        <w:t>todo el mundo, pero habría que realizar tareas de localización de idioma para que lo</w:t>
      </w:r>
      <w:r w:rsidR="008C1970">
        <w:t xml:space="preserve"> </w:t>
      </w:r>
      <w:r w:rsidRPr="00B75031">
        <w:t>pudieran utilizar completamente sin saber español.</w:t>
      </w:r>
    </w:p>
    <w:p w14:paraId="208FFF51" w14:textId="77777777" w:rsidR="00B75031" w:rsidRPr="00B75031" w:rsidRDefault="00B75031" w:rsidP="00E65122">
      <w:pPr>
        <w:jc w:val="both"/>
      </w:pPr>
      <w:r w:rsidRPr="00B75031">
        <w:t>Gracias a esta plataforma el público objetivo tendrá más facilidades a la hora de tratar</w:t>
      </w:r>
      <w:r w:rsidR="008C1970">
        <w:t xml:space="preserve"> </w:t>
      </w:r>
      <w:r w:rsidRPr="00B75031">
        <w:t>con los gráficos en sus videojuegos y ahorrarán tiempo que podrán utilizar en otras</w:t>
      </w:r>
      <w:r w:rsidR="008C1970">
        <w:t xml:space="preserve"> </w:t>
      </w:r>
      <w:r w:rsidRPr="00B75031">
        <w:t>tareas de sus proyectos.</w:t>
      </w:r>
    </w:p>
    <w:p w14:paraId="4F428A03" w14:textId="77777777" w:rsidR="00B75031" w:rsidRPr="00B75031" w:rsidRDefault="00B75031" w:rsidP="00E65122">
      <w:pPr>
        <w:jc w:val="both"/>
      </w:pPr>
      <w:r w:rsidRPr="00B75031">
        <w:t>Se podría pensar que esta plataforma perjudicaría el sector de los artistas, sin embargo</w:t>
      </w:r>
      <w:r w:rsidR="008C1970">
        <w:t xml:space="preserve"> </w:t>
      </w:r>
      <w:r w:rsidRPr="00B75031">
        <w:t>este planteamiento es erróneo, ya que esta plataforma puede ayudar a empujar la</w:t>
      </w:r>
      <w:r w:rsidR="008C1970">
        <w:t xml:space="preserve"> </w:t>
      </w:r>
      <w:r w:rsidRPr="00B75031">
        <w:t>carrera de artistas pocos conocidos si aprovechan las capacidades sociales de la</w:t>
      </w:r>
      <w:r w:rsidR="008C1970">
        <w:t xml:space="preserve"> </w:t>
      </w:r>
      <w:r w:rsidRPr="00B75031">
        <w:t>plataforma para compartir sus obras.</w:t>
      </w:r>
    </w:p>
    <w:p w14:paraId="46B568C9" w14:textId="77777777" w:rsidR="00B75031" w:rsidRPr="00B75031" w:rsidRDefault="00B75031" w:rsidP="00E65122">
      <w:pPr>
        <w:pStyle w:val="Ttulo4"/>
        <w:jc w:val="both"/>
      </w:pPr>
      <w:r w:rsidRPr="00B75031">
        <w:t>Ambiental</w:t>
      </w:r>
    </w:p>
    <w:p w14:paraId="3881BCBD" w14:textId="77777777" w:rsidR="00B75031" w:rsidRPr="00B75031" w:rsidRDefault="00B75031" w:rsidP="00E65122">
      <w:pPr>
        <w:jc w:val="both"/>
      </w:pPr>
      <w:r w:rsidRPr="00B75031">
        <w:t>En este punto se puede decir poco sobre este proyecto. El único recurso necesario</w:t>
      </w:r>
      <w:r w:rsidR="008C1970">
        <w:t xml:space="preserve"> </w:t>
      </w:r>
      <w:r w:rsidRPr="00B75031">
        <w:t>para el proyecto es la energía que consumen los ordenadores (tanto del ordenador</w:t>
      </w:r>
      <w:r w:rsidR="008C1970">
        <w:t xml:space="preserve"> </w:t>
      </w:r>
      <w:r w:rsidRPr="00B75031">
        <w:t>utilizado para desarrollar, como la del servidor).</w:t>
      </w:r>
    </w:p>
    <w:p w14:paraId="643270B4" w14:textId="77777777" w:rsidR="00B75031" w:rsidRPr="00B75031" w:rsidRDefault="00B75031" w:rsidP="00E65122">
      <w:pPr>
        <w:jc w:val="both"/>
      </w:pPr>
      <w:r w:rsidRPr="00B75031">
        <w:lastRenderedPageBreak/>
        <w:t xml:space="preserve">Al utilizarse un </w:t>
      </w:r>
      <w:r w:rsidRPr="00C76484">
        <w:rPr>
          <w:i/>
        </w:rPr>
        <w:t>hosting</w:t>
      </w:r>
      <w:r w:rsidRPr="00B75031">
        <w:t xml:space="preserve"> compartido, la energía consumida será la misma tanto si</w:t>
      </w:r>
      <w:r w:rsidR="008C1970">
        <w:t xml:space="preserve"> </w:t>
      </w:r>
      <w:r w:rsidRPr="00B75031">
        <w:t>existiera el proyecto como si no existiera.</w:t>
      </w:r>
    </w:p>
    <w:p w14:paraId="7E1AA59E" w14:textId="77777777" w:rsidR="00B75031" w:rsidRPr="00B75031" w:rsidRDefault="00B75031" w:rsidP="00E65122">
      <w:pPr>
        <w:jc w:val="both"/>
      </w:pPr>
      <w:r w:rsidRPr="00B75031">
        <w:t>Si se decidiera finalizar el servicio sería suficiente con desalojar la página web del</w:t>
      </w:r>
      <w:r w:rsidR="008C1970">
        <w:t xml:space="preserve"> </w:t>
      </w:r>
      <w:r w:rsidRPr="00B75031">
        <w:t>dominio y no generaría un gasto ambiental extra.</w:t>
      </w:r>
    </w:p>
    <w:p w14:paraId="5F50A4BE" w14:textId="77777777" w:rsidR="00B75031" w:rsidRPr="00B75031" w:rsidRDefault="00B75031" w:rsidP="00E65122">
      <w:pPr>
        <w:pStyle w:val="Ttulo4"/>
        <w:jc w:val="both"/>
      </w:pPr>
      <w:r w:rsidRPr="00B75031">
        <w:t>Matriz de sostenibilidad</w:t>
      </w:r>
    </w:p>
    <w:p w14:paraId="29D6B27A" w14:textId="77777777" w:rsidR="00843A0C" w:rsidRDefault="00B75031" w:rsidP="00E65122">
      <w:pPr>
        <w:jc w:val="both"/>
      </w:pPr>
      <w:r w:rsidRPr="00B75031">
        <w:t>Se incluye en el documento la tabla 13 indicando las puntuaciones de la planificación.</w:t>
      </w:r>
      <w:r w:rsidR="00843A0C">
        <w:t xml:space="preserve"> </w:t>
      </w:r>
    </w:p>
    <w:p w14:paraId="12D1B6F3" w14:textId="2C89C139" w:rsidR="00843A0C" w:rsidRDefault="00843A0C" w:rsidP="00E65122">
      <w:pPr>
        <w:jc w:val="both"/>
      </w:pPr>
      <w:r>
        <w:t xml:space="preserve">Se ha reducido la puntuación de consumo de recursos al haber planteado inicialmente la necesidad de un servidor. Sin embargo la del coste final no cambia y por eso se ha introducido un 10. </w:t>
      </w:r>
    </w:p>
    <w:p w14:paraId="33CD0117" w14:textId="12643876" w:rsidR="00B75031" w:rsidRDefault="00843A0C" w:rsidP="00E65122">
      <w:pPr>
        <w:jc w:val="both"/>
      </w:pPr>
      <w:r>
        <w:t>En adaptación a los cambios de escenarios se ha introducido una puntuación de 0 ya que en la planificación inicial las funcionalidades no implementadas ya estaban pensadas como opcionales y quedaban fuera del proyecto para darlo como finalizado.</w:t>
      </w:r>
    </w:p>
    <w:tbl>
      <w:tblPr>
        <w:tblStyle w:val="Tablanormal3"/>
        <w:tblW w:w="0" w:type="auto"/>
        <w:tblLook w:val="04A0" w:firstRow="1" w:lastRow="0" w:firstColumn="1" w:lastColumn="0" w:noHBand="0" w:noVBand="1"/>
      </w:tblPr>
      <w:tblGrid>
        <w:gridCol w:w="2337"/>
        <w:gridCol w:w="2337"/>
        <w:gridCol w:w="2338"/>
        <w:gridCol w:w="2338"/>
      </w:tblGrid>
      <w:tr w:rsidR="00C76484" w14:paraId="0998D9E4" w14:textId="77777777" w:rsidTr="00C76484">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2337" w:type="dxa"/>
          </w:tcPr>
          <w:p w14:paraId="5AAF90B1" w14:textId="77777777" w:rsidR="00C76484" w:rsidRDefault="00C76484" w:rsidP="00E65122">
            <w:pPr>
              <w:jc w:val="both"/>
            </w:pPr>
            <w:r w:rsidRPr="00B75031">
              <w:t>¿Sostenible?</w:t>
            </w:r>
          </w:p>
        </w:tc>
        <w:tc>
          <w:tcPr>
            <w:tcW w:w="2337" w:type="dxa"/>
          </w:tcPr>
          <w:p w14:paraId="1C4EBF21"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rsidRPr="00B75031">
              <w:t>Económica</w:t>
            </w:r>
          </w:p>
        </w:tc>
        <w:tc>
          <w:tcPr>
            <w:tcW w:w="2338" w:type="dxa"/>
          </w:tcPr>
          <w:p w14:paraId="14070CE3"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r w:rsidRPr="00B75031">
              <w:t>Social</w:t>
            </w:r>
          </w:p>
        </w:tc>
        <w:tc>
          <w:tcPr>
            <w:tcW w:w="2338" w:type="dxa"/>
          </w:tcPr>
          <w:p w14:paraId="6D862745" w14:textId="77777777" w:rsidR="00C76484" w:rsidRPr="00B75031" w:rsidRDefault="00C76484" w:rsidP="00E65122">
            <w:pPr>
              <w:jc w:val="both"/>
              <w:cnfStyle w:val="100000000000" w:firstRow="1" w:lastRow="0" w:firstColumn="0" w:lastColumn="0" w:oddVBand="0" w:evenVBand="0" w:oddHBand="0" w:evenHBand="0" w:firstRowFirstColumn="0" w:firstRowLastColumn="0" w:lastRowFirstColumn="0" w:lastRowLastColumn="0"/>
            </w:pPr>
            <w:r w:rsidRPr="00B75031">
              <w:t>Ambiental</w:t>
            </w:r>
          </w:p>
          <w:p w14:paraId="4E9D74DB" w14:textId="77777777" w:rsidR="00C76484" w:rsidRDefault="00C76484" w:rsidP="00E65122">
            <w:pPr>
              <w:jc w:val="both"/>
              <w:cnfStyle w:val="100000000000" w:firstRow="1" w:lastRow="0" w:firstColumn="0" w:lastColumn="0" w:oddVBand="0" w:evenVBand="0" w:oddHBand="0" w:evenHBand="0" w:firstRowFirstColumn="0" w:firstRowLastColumn="0" w:lastRowFirstColumn="0" w:lastRowLastColumn="0"/>
            </w:pPr>
          </w:p>
        </w:tc>
      </w:tr>
      <w:tr w:rsidR="00C76484" w14:paraId="4F52A60C"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7EBBB9F" w14:textId="77777777" w:rsidR="00C76484" w:rsidRDefault="00C76484" w:rsidP="00E65122">
            <w:pPr>
              <w:jc w:val="both"/>
            </w:pPr>
            <w:r w:rsidRPr="00B75031">
              <w:t>Planificación</w:t>
            </w:r>
          </w:p>
        </w:tc>
        <w:tc>
          <w:tcPr>
            <w:tcW w:w="2337" w:type="dxa"/>
          </w:tcPr>
          <w:p w14:paraId="39899AA7"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r w:rsidRPr="00B75031">
              <w:t>Viabiliad Económica</w:t>
            </w:r>
          </w:p>
        </w:tc>
        <w:tc>
          <w:tcPr>
            <w:tcW w:w="2338" w:type="dxa"/>
          </w:tcPr>
          <w:p w14:paraId="6EFED4FA" w14:textId="77777777" w:rsidR="00C76484" w:rsidRPr="00B75031" w:rsidRDefault="00C76484" w:rsidP="00E65122">
            <w:pPr>
              <w:jc w:val="both"/>
              <w:cnfStyle w:val="000000100000" w:firstRow="0" w:lastRow="0" w:firstColumn="0" w:lastColumn="0" w:oddVBand="0" w:evenVBand="0" w:oddHBand="1" w:evenHBand="0" w:firstRowFirstColumn="0" w:firstRowLastColumn="0" w:lastRowFirstColumn="0" w:lastRowLastColumn="0"/>
            </w:pPr>
            <w:r w:rsidRPr="00B75031">
              <w:t>Mejora en la calidad de</w:t>
            </w:r>
            <w:r>
              <w:t xml:space="preserve"> </w:t>
            </w:r>
            <w:r w:rsidRPr="00B75031">
              <w:t>vida</w:t>
            </w:r>
          </w:p>
          <w:p w14:paraId="413D72A2"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p>
        </w:tc>
        <w:tc>
          <w:tcPr>
            <w:tcW w:w="2338" w:type="dxa"/>
          </w:tcPr>
          <w:p w14:paraId="6D637569" w14:textId="77777777" w:rsidR="00C76484" w:rsidRPr="00B75031" w:rsidRDefault="00C76484" w:rsidP="00E65122">
            <w:pPr>
              <w:jc w:val="both"/>
              <w:cnfStyle w:val="000000100000" w:firstRow="0" w:lastRow="0" w:firstColumn="0" w:lastColumn="0" w:oddVBand="0" w:evenVBand="0" w:oddHBand="1" w:evenHBand="0" w:firstRowFirstColumn="0" w:firstRowLastColumn="0" w:lastRowFirstColumn="0" w:lastRowLastColumn="0"/>
            </w:pPr>
            <w:r w:rsidRPr="00B75031">
              <w:t>Análisis de</w:t>
            </w:r>
            <w:r>
              <w:t xml:space="preserve"> </w:t>
            </w:r>
            <w:r w:rsidRPr="00B75031">
              <w:t>recursos</w:t>
            </w:r>
          </w:p>
          <w:p w14:paraId="1B9C1EB4" w14:textId="77777777" w:rsidR="00C76484" w:rsidRDefault="00C76484" w:rsidP="00E65122">
            <w:pPr>
              <w:jc w:val="both"/>
              <w:cnfStyle w:val="000000100000" w:firstRow="0" w:lastRow="0" w:firstColumn="0" w:lastColumn="0" w:oddVBand="0" w:evenVBand="0" w:oddHBand="1" w:evenHBand="0" w:firstRowFirstColumn="0" w:firstRowLastColumn="0" w:lastRowFirstColumn="0" w:lastRowLastColumn="0"/>
            </w:pPr>
          </w:p>
        </w:tc>
      </w:tr>
      <w:tr w:rsidR="00C76484" w14:paraId="07CFDC95" w14:textId="77777777" w:rsidTr="00C76484">
        <w:tc>
          <w:tcPr>
            <w:cnfStyle w:val="001000000000" w:firstRow="0" w:lastRow="0" w:firstColumn="1" w:lastColumn="0" w:oddVBand="0" w:evenVBand="0" w:oddHBand="0" w:evenHBand="0" w:firstRowFirstColumn="0" w:firstRowLastColumn="0" w:lastRowFirstColumn="0" w:lastRowLastColumn="0"/>
            <w:tcW w:w="2337" w:type="dxa"/>
          </w:tcPr>
          <w:p w14:paraId="30B8FF37" w14:textId="77777777" w:rsidR="00C76484" w:rsidRDefault="00C76484" w:rsidP="00E65122">
            <w:pPr>
              <w:jc w:val="both"/>
            </w:pPr>
            <w:r w:rsidRPr="00B75031">
              <w:t>Valoración</w:t>
            </w:r>
          </w:p>
        </w:tc>
        <w:tc>
          <w:tcPr>
            <w:tcW w:w="2337" w:type="dxa"/>
          </w:tcPr>
          <w:p w14:paraId="4423A730"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t>9</w:t>
            </w:r>
          </w:p>
        </w:tc>
        <w:tc>
          <w:tcPr>
            <w:tcW w:w="2338" w:type="dxa"/>
          </w:tcPr>
          <w:p w14:paraId="26D1BDD9" w14:textId="77777777" w:rsidR="00C76484" w:rsidRDefault="00C76484" w:rsidP="00E65122">
            <w:pPr>
              <w:jc w:val="both"/>
              <w:cnfStyle w:val="000000000000" w:firstRow="0" w:lastRow="0" w:firstColumn="0" w:lastColumn="0" w:oddVBand="0" w:evenVBand="0" w:oddHBand="0" w:evenHBand="0" w:firstRowFirstColumn="0" w:firstRowLastColumn="0" w:lastRowFirstColumn="0" w:lastRowLastColumn="0"/>
            </w:pPr>
            <w:r>
              <w:t>9</w:t>
            </w:r>
          </w:p>
        </w:tc>
        <w:tc>
          <w:tcPr>
            <w:tcW w:w="2338" w:type="dxa"/>
          </w:tcPr>
          <w:p w14:paraId="576CE667" w14:textId="77777777" w:rsidR="00C76484" w:rsidRDefault="00C76484" w:rsidP="00E65122">
            <w:pPr>
              <w:keepNext/>
              <w:jc w:val="both"/>
              <w:cnfStyle w:val="000000000000" w:firstRow="0" w:lastRow="0" w:firstColumn="0" w:lastColumn="0" w:oddVBand="0" w:evenVBand="0" w:oddHBand="0" w:evenHBand="0" w:firstRowFirstColumn="0" w:firstRowLastColumn="0" w:lastRowFirstColumn="0" w:lastRowLastColumn="0"/>
            </w:pPr>
            <w:r>
              <w:t>10</w:t>
            </w:r>
          </w:p>
        </w:tc>
      </w:tr>
      <w:tr w:rsidR="00CC1333" w14:paraId="64610277" w14:textId="77777777" w:rsidTr="00CC1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D8FB0E" w14:textId="78BC5E38" w:rsidR="00CC1333" w:rsidRDefault="00CC1333" w:rsidP="00E65122">
            <w:pPr>
              <w:jc w:val="both"/>
            </w:pPr>
            <w:r>
              <w:t>Resultados</w:t>
            </w:r>
          </w:p>
        </w:tc>
        <w:tc>
          <w:tcPr>
            <w:tcW w:w="2337" w:type="dxa"/>
          </w:tcPr>
          <w:p w14:paraId="162441EC" w14:textId="5FD1AA18"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r>
              <w:t>Coste final versus previsión</w:t>
            </w:r>
          </w:p>
        </w:tc>
        <w:tc>
          <w:tcPr>
            <w:tcW w:w="2338" w:type="dxa"/>
          </w:tcPr>
          <w:p w14:paraId="0801BB8D" w14:textId="3E0B9883" w:rsidR="00CC1333" w:rsidRPr="00B75031" w:rsidRDefault="00CC1333" w:rsidP="00E65122">
            <w:pPr>
              <w:jc w:val="both"/>
              <w:cnfStyle w:val="000000100000" w:firstRow="0" w:lastRow="0" w:firstColumn="0" w:lastColumn="0" w:oddVBand="0" w:evenVBand="0" w:oddHBand="1" w:evenHBand="0" w:firstRowFirstColumn="0" w:firstRowLastColumn="0" w:lastRowFirstColumn="0" w:lastRowLastColumn="0"/>
            </w:pPr>
            <w:r>
              <w:t>Impacto en entorno social</w:t>
            </w:r>
          </w:p>
          <w:p w14:paraId="4584C845" w14:textId="77777777"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p>
        </w:tc>
        <w:tc>
          <w:tcPr>
            <w:tcW w:w="2338" w:type="dxa"/>
          </w:tcPr>
          <w:p w14:paraId="1203D3D0" w14:textId="7323D922" w:rsidR="00CC1333" w:rsidRPr="00B75031" w:rsidRDefault="00CC1333" w:rsidP="00E65122">
            <w:pPr>
              <w:jc w:val="both"/>
              <w:cnfStyle w:val="000000100000" w:firstRow="0" w:lastRow="0" w:firstColumn="0" w:lastColumn="0" w:oddVBand="0" w:evenVBand="0" w:oddHBand="1" w:evenHBand="0" w:firstRowFirstColumn="0" w:firstRowLastColumn="0" w:lastRowFirstColumn="0" w:lastRowLastColumn="0"/>
            </w:pPr>
            <w:r>
              <w:t>Consumo de recursos</w:t>
            </w:r>
          </w:p>
          <w:p w14:paraId="37E196C0" w14:textId="77777777"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p>
        </w:tc>
      </w:tr>
      <w:tr w:rsidR="00CC1333" w14:paraId="5B333B2F" w14:textId="77777777" w:rsidTr="00C76484">
        <w:tc>
          <w:tcPr>
            <w:cnfStyle w:val="001000000000" w:firstRow="0" w:lastRow="0" w:firstColumn="1" w:lastColumn="0" w:oddVBand="0" w:evenVBand="0" w:oddHBand="0" w:evenHBand="0" w:firstRowFirstColumn="0" w:firstRowLastColumn="0" w:lastRowFirstColumn="0" w:lastRowLastColumn="0"/>
            <w:tcW w:w="2337" w:type="dxa"/>
          </w:tcPr>
          <w:p w14:paraId="52080CA2" w14:textId="77777777" w:rsidR="00CC1333" w:rsidRPr="00B75031" w:rsidRDefault="00CC1333" w:rsidP="00E65122">
            <w:pPr>
              <w:jc w:val="both"/>
            </w:pPr>
          </w:p>
        </w:tc>
        <w:tc>
          <w:tcPr>
            <w:tcW w:w="2337" w:type="dxa"/>
          </w:tcPr>
          <w:p w14:paraId="19D9859C" w14:textId="592E578F" w:rsidR="00CC1333" w:rsidRDefault="00843A0C" w:rsidP="00E65122">
            <w:pPr>
              <w:jc w:val="both"/>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48E77495" w14:textId="77BB692D" w:rsidR="00CC1333" w:rsidRDefault="00CC1333" w:rsidP="00E65122">
            <w:pPr>
              <w:jc w:val="both"/>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727059D5" w14:textId="31FCCE99" w:rsidR="00CC1333" w:rsidRDefault="00843A0C" w:rsidP="00E65122">
            <w:pPr>
              <w:keepNext/>
              <w:jc w:val="both"/>
              <w:cnfStyle w:val="000000000000" w:firstRow="0" w:lastRow="0" w:firstColumn="0" w:lastColumn="0" w:oddVBand="0" w:evenVBand="0" w:oddHBand="0" w:evenHBand="0" w:firstRowFirstColumn="0" w:firstRowLastColumn="0" w:lastRowFirstColumn="0" w:lastRowLastColumn="0"/>
            </w:pPr>
            <w:r>
              <w:t>8</w:t>
            </w:r>
          </w:p>
        </w:tc>
      </w:tr>
      <w:tr w:rsidR="00CC1333" w14:paraId="0A2FB900"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60310D" w14:textId="62B816E3" w:rsidR="00CC1333" w:rsidRPr="00B75031" w:rsidRDefault="00CC1333" w:rsidP="00E65122">
            <w:pPr>
              <w:jc w:val="both"/>
            </w:pPr>
            <w:r w:rsidRPr="00CC1333">
              <w:t>Riesgos</w:t>
            </w:r>
          </w:p>
        </w:tc>
        <w:tc>
          <w:tcPr>
            <w:tcW w:w="2337" w:type="dxa"/>
          </w:tcPr>
          <w:p w14:paraId="448660D4" w14:textId="77777777"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r>
              <w:t>Adaptación a cambios de</w:t>
            </w:r>
          </w:p>
          <w:p w14:paraId="2C469E95" w14:textId="723D8466"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r>
              <w:t>escenario</w:t>
            </w:r>
          </w:p>
        </w:tc>
        <w:tc>
          <w:tcPr>
            <w:tcW w:w="2338" w:type="dxa"/>
          </w:tcPr>
          <w:p w14:paraId="2C3E9252" w14:textId="630BFCE1"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r w:rsidRPr="00CC1333">
              <w:t>Daños sociales</w:t>
            </w:r>
          </w:p>
        </w:tc>
        <w:tc>
          <w:tcPr>
            <w:tcW w:w="2338" w:type="dxa"/>
          </w:tcPr>
          <w:p w14:paraId="7780259C" w14:textId="4AACE710" w:rsidR="00CC1333" w:rsidRDefault="00CC1333" w:rsidP="00E65122">
            <w:pPr>
              <w:keepNext/>
              <w:jc w:val="both"/>
              <w:cnfStyle w:val="000000100000" w:firstRow="0" w:lastRow="0" w:firstColumn="0" w:lastColumn="0" w:oddVBand="0" w:evenVBand="0" w:oddHBand="1" w:evenHBand="0" w:firstRowFirstColumn="0" w:firstRowLastColumn="0" w:lastRowFirstColumn="0" w:lastRowLastColumn="0"/>
            </w:pPr>
            <w:r w:rsidRPr="00CC1333">
              <w:t>Daños ambientales</w:t>
            </w:r>
          </w:p>
        </w:tc>
      </w:tr>
      <w:tr w:rsidR="00CC1333" w14:paraId="211BDEA0" w14:textId="77777777" w:rsidTr="00C76484">
        <w:tc>
          <w:tcPr>
            <w:cnfStyle w:val="001000000000" w:firstRow="0" w:lastRow="0" w:firstColumn="1" w:lastColumn="0" w:oddVBand="0" w:evenVBand="0" w:oddHBand="0" w:evenHBand="0" w:firstRowFirstColumn="0" w:firstRowLastColumn="0" w:lastRowFirstColumn="0" w:lastRowLastColumn="0"/>
            <w:tcW w:w="2337" w:type="dxa"/>
          </w:tcPr>
          <w:p w14:paraId="031C6B4E" w14:textId="77777777" w:rsidR="00CC1333" w:rsidRPr="00B75031" w:rsidRDefault="00CC1333" w:rsidP="00E65122">
            <w:pPr>
              <w:jc w:val="both"/>
            </w:pPr>
          </w:p>
        </w:tc>
        <w:tc>
          <w:tcPr>
            <w:tcW w:w="2337" w:type="dxa"/>
          </w:tcPr>
          <w:p w14:paraId="744D4D73" w14:textId="1A2E41DE" w:rsidR="00CC1333" w:rsidRDefault="00843A0C" w:rsidP="00E65122">
            <w:pPr>
              <w:jc w:val="both"/>
              <w:cnfStyle w:val="000000000000" w:firstRow="0" w:lastRow="0" w:firstColumn="0" w:lastColumn="0" w:oddVBand="0" w:evenVBand="0" w:oddHBand="0" w:evenHBand="0" w:firstRowFirstColumn="0" w:firstRowLastColumn="0" w:lastRowFirstColumn="0" w:lastRowLastColumn="0"/>
            </w:pPr>
            <w:r>
              <w:t>0</w:t>
            </w:r>
          </w:p>
        </w:tc>
        <w:tc>
          <w:tcPr>
            <w:tcW w:w="2338" w:type="dxa"/>
          </w:tcPr>
          <w:p w14:paraId="54A124DF" w14:textId="53BDC131" w:rsidR="00CC1333" w:rsidRDefault="00CC1333" w:rsidP="00E65122">
            <w:pPr>
              <w:jc w:val="both"/>
              <w:cnfStyle w:val="000000000000" w:firstRow="0" w:lastRow="0" w:firstColumn="0" w:lastColumn="0" w:oddVBand="0" w:evenVBand="0" w:oddHBand="0" w:evenHBand="0" w:firstRowFirstColumn="0" w:firstRowLastColumn="0" w:lastRowFirstColumn="0" w:lastRowLastColumn="0"/>
            </w:pPr>
            <w:r>
              <w:t>0</w:t>
            </w:r>
          </w:p>
        </w:tc>
        <w:tc>
          <w:tcPr>
            <w:tcW w:w="2338" w:type="dxa"/>
          </w:tcPr>
          <w:p w14:paraId="451065BD" w14:textId="662926AE" w:rsidR="00CC1333" w:rsidRDefault="00CC1333" w:rsidP="00E65122">
            <w:pPr>
              <w:keepNext/>
              <w:jc w:val="both"/>
              <w:cnfStyle w:val="000000000000" w:firstRow="0" w:lastRow="0" w:firstColumn="0" w:lastColumn="0" w:oddVBand="0" w:evenVBand="0" w:oddHBand="0" w:evenHBand="0" w:firstRowFirstColumn="0" w:firstRowLastColumn="0" w:lastRowFirstColumn="0" w:lastRowLastColumn="0"/>
            </w:pPr>
            <w:r>
              <w:t>0</w:t>
            </w:r>
          </w:p>
        </w:tc>
      </w:tr>
      <w:tr w:rsidR="00CC1333" w14:paraId="1722A58F" w14:textId="77777777" w:rsidTr="00C7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CFF01B" w14:textId="092CBB7C" w:rsidR="00CC1333" w:rsidRPr="00B75031" w:rsidRDefault="00CC1333" w:rsidP="00E65122">
            <w:pPr>
              <w:jc w:val="both"/>
            </w:pPr>
            <w:r w:rsidRPr="00CC1333">
              <w:t>valoración total</w:t>
            </w:r>
          </w:p>
        </w:tc>
        <w:tc>
          <w:tcPr>
            <w:tcW w:w="2337" w:type="dxa"/>
          </w:tcPr>
          <w:p w14:paraId="553B0310" w14:textId="0585E8E4" w:rsidR="00CC1333" w:rsidRDefault="00843A0C" w:rsidP="00E65122">
            <w:pPr>
              <w:jc w:val="both"/>
              <w:cnfStyle w:val="000000100000" w:firstRow="0" w:lastRow="0" w:firstColumn="0" w:lastColumn="0" w:oddVBand="0" w:evenVBand="0" w:oddHBand="1" w:evenHBand="0" w:firstRowFirstColumn="0" w:firstRowLastColumn="0" w:lastRowFirstColumn="0" w:lastRowLastColumn="0"/>
            </w:pPr>
            <w:r>
              <w:t>56</w:t>
            </w:r>
          </w:p>
        </w:tc>
        <w:tc>
          <w:tcPr>
            <w:tcW w:w="2338" w:type="dxa"/>
          </w:tcPr>
          <w:p w14:paraId="53F1730C" w14:textId="77777777" w:rsidR="00CC1333" w:rsidRDefault="00CC1333" w:rsidP="00E65122">
            <w:pPr>
              <w:jc w:val="both"/>
              <w:cnfStyle w:val="000000100000" w:firstRow="0" w:lastRow="0" w:firstColumn="0" w:lastColumn="0" w:oddVBand="0" w:evenVBand="0" w:oddHBand="1" w:evenHBand="0" w:firstRowFirstColumn="0" w:firstRowLastColumn="0" w:lastRowFirstColumn="0" w:lastRowLastColumn="0"/>
            </w:pPr>
          </w:p>
        </w:tc>
        <w:tc>
          <w:tcPr>
            <w:tcW w:w="2338" w:type="dxa"/>
          </w:tcPr>
          <w:p w14:paraId="70D78553" w14:textId="77777777" w:rsidR="00CC1333" w:rsidRDefault="00CC1333" w:rsidP="00E65122">
            <w:pPr>
              <w:keepNext/>
              <w:jc w:val="both"/>
              <w:cnfStyle w:val="000000100000" w:firstRow="0" w:lastRow="0" w:firstColumn="0" w:lastColumn="0" w:oddVBand="0" w:evenVBand="0" w:oddHBand="1" w:evenHBand="0" w:firstRowFirstColumn="0" w:firstRowLastColumn="0" w:lastRowFirstColumn="0" w:lastRowLastColumn="0"/>
            </w:pPr>
          </w:p>
        </w:tc>
      </w:tr>
    </w:tbl>
    <w:p w14:paraId="4C4DE777" w14:textId="77777777" w:rsidR="00C76484" w:rsidRDefault="00C76484" w:rsidP="00E65122">
      <w:pPr>
        <w:pStyle w:val="Descripcin"/>
        <w:jc w:val="both"/>
      </w:pPr>
      <w:r>
        <w:t xml:space="preserve">Tabla </w:t>
      </w:r>
      <w:r>
        <w:fldChar w:fldCharType="begin"/>
      </w:r>
      <w:r>
        <w:instrText xml:space="preserve"> SEQ Tabla \* ARABIC </w:instrText>
      </w:r>
      <w:r>
        <w:fldChar w:fldCharType="separate"/>
      </w:r>
      <w:r w:rsidR="002743F8">
        <w:rPr>
          <w:noProof/>
        </w:rPr>
        <w:t>14</w:t>
      </w:r>
      <w:r>
        <w:fldChar w:fldCharType="end"/>
      </w:r>
      <w:r>
        <w:t xml:space="preserve">. </w:t>
      </w:r>
      <w:r w:rsidRPr="00403BE3">
        <w:t>Matriz de sostenibilidad del TFG</w:t>
      </w:r>
    </w:p>
    <w:p w14:paraId="63B5A7EE" w14:textId="77777777" w:rsidR="00B75031" w:rsidRPr="00B75031" w:rsidRDefault="00B75031" w:rsidP="00E65122">
      <w:pPr>
        <w:pStyle w:val="Ttulo2"/>
        <w:jc w:val="both"/>
      </w:pPr>
      <w:bookmarkStart w:id="56" w:name="_Toc409395552"/>
      <w:r w:rsidRPr="00B75031">
        <w:t>Identificación de leyes y regulaciones</w:t>
      </w:r>
      <w:bookmarkEnd w:id="56"/>
    </w:p>
    <w:p w14:paraId="4AF83E49" w14:textId="77777777" w:rsidR="00B75031" w:rsidRPr="00B75031" w:rsidRDefault="00B75031" w:rsidP="00E65122">
      <w:pPr>
        <w:jc w:val="both"/>
      </w:pPr>
      <w:r w:rsidRPr="00B75031">
        <w:t>Debido a que la plataforma no conserva ningún dato, no es necesario contemplar leyes</w:t>
      </w:r>
      <w:r w:rsidR="008C1970">
        <w:t xml:space="preserve"> </w:t>
      </w:r>
      <w:r w:rsidRPr="00B75031">
        <w:t>de protección de datos.</w:t>
      </w:r>
    </w:p>
    <w:p w14:paraId="307A54C8" w14:textId="77777777" w:rsidR="00B75031" w:rsidRPr="00B75031" w:rsidRDefault="00B75031" w:rsidP="00E65122">
      <w:pPr>
        <w:jc w:val="both"/>
      </w:pPr>
      <w:r w:rsidRPr="00B75031">
        <w:t>Sin embargo, si se llegara a implantar la tercera iteración, al disponer de información de</w:t>
      </w:r>
      <w:r w:rsidR="008C1970">
        <w:t xml:space="preserve"> </w:t>
      </w:r>
      <w:r w:rsidRPr="00B75031">
        <w:t>usuarios e incluso sus creaciones se debería de cumplir la LOPD (Ley Orgánica de 12</w:t>
      </w:r>
      <w:r w:rsidR="008C1970">
        <w:t xml:space="preserve"> </w:t>
      </w:r>
      <w:r w:rsidR="002F21B3">
        <w:t xml:space="preserve">de </w:t>
      </w:r>
      <w:r w:rsidRPr="00B75031">
        <w:t>protección de datos) y se debería estudiar también la ley de propiedad intelectual.</w:t>
      </w:r>
    </w:p>
    <w:p w14:paraId="60134376" w14:textId="77777777" w:rsidR="00B75031" w:rsidRPr="00B75031" w:rsidRDefault="00B75031" w:rsidP="00E65122">
      <w:pPr>
        <w:jc w:val="both"/>
      </w:pPr>
      <w:r w:rsidRPr="00B75031">
        <w:t>También se debería cumplir, al implementar esta i</w:t>
      </w:r>
      <w:r w:rsidR="002F21B3">
        <w:t>teración, la ley de cookies</w:t>
      </w:r>
      <w:r w:rsidRPr="00B75031">
        <w:t>.</w:t>
      </w:r>
    </w:p>
    <w:p w14:paraId="5E0FF8A8" w14:textId="77777777" w:rsidR="00B75031" w:rsidRPr="00B75031" w:rsidRDefault="00B75031" w:rsidP="00E65122">
      <w:pPr>
        <w:pStyle w:val="Ttulo4"/>
        <w:jc w:val="both"/>
      </w:pPr>
      <w:r w:rsidRPr="00B75031">
        <w:t>LOPD</w:t>
      </w:r>
    </w:p>
    <w:p w14:paraId="25C3295D" w14:textId="77777777" w:rsidR="00B75031" w:rsidRPr="00B75031" w:rsidRDefault="00B75031" w:rsidP="00E65122">
      <w:pPr>
        <w:jc w:val="both"/>
      </w:pPr>
      <w:r w:rsidRPr="00B75031">
        <w:t>Para cumplir esta ley se debe en primer lugar informar a los usuarios que información</w:t>
      </w:r>
      <w:r w:rsidR="008C1970">
        <w:t xml:space="preserve"> </w:t>
      </w:r>
      <w:r w:rsidRPr="00B75031">
        <w:t>estamos recopilando sobre ellos. Además se le debe ofrecer al usuario la opción de</w:t>
      </w:r>
      <w:r w:rsidR="008C1970">
        <w:t xml:space="preserve"> </w:t>
      </w:r>
      <w:r w:rsidRPr="00B75031">
        <w:t>darse de baja si no desea que sigamos teniendo su información. En el caso de la</w:t>
      </w:r>
      <w:r w:rsidR="008C1970">
        <w:t xml:space="preserve"> </w:t>
      </w:r>
      <w:r w:rsidRPr="00B75031">
        <w:t xml:space="preserve">plataforma que se quiere implementar solo se </w:t>
      </w:r>
      <w:r w:rsidRPr="00B75031">
        <w:lastRenderedPageBreak/>
        <w:t>necesitaría su email y un nombre de</w:t>
      </w:r>
      <w:r w:rsidR="008C1970">
        <w:t xml:space="preserve"> </w:t>
      </w:r>
      <w:r w:rsidRPr="00B75031">
        <w:t>usuario para el registro. Si en un futuro se decidiera la necesidad de más información,</w:t>
      </w:r>
      <w:r w:rsidR="008C1970">
        <w:t xml:space="preserve"> </w:t>
      </w:r>
      <w:r w:rsidRPr="00B75031">
        <w:t>estos se deberían añadir al aviso.</w:t>
      </w:r>
    </w:p>
    <w:p w14:paraId="4B169094" w14:textId="77777777" w:rsidR="00B75031" w:rsidRPr="00B75031" w:rsidRDefault="00B75031" w:rsidP="00E65122">
      <w:pPr>
        <w:jc w:val="both"/>
      </w:pPr>
      <w:r w:rsidRPr="00B75031">
        <w:t>Otras partes de esta ley que se deberían tener en cuenta para este proyecto son la</w:t>
      </w:r>
      <w:r w:rsidR="008C1970">
        <w:t xml:space="preserve"> </w:t>
      </w:r>
      <w:r w:rsidRPr="00B75031">
        <w:t>necesidad de establecer una serie de medidas de seguridad en la página como pueden</w:t>
      </w:r>
      <w:r w:rsidR="008C1970">
        <w:t xml:space="preserve"> </w:t>
      </w:r>
      <w:r w:rsidRPr="00B75031">
        <w:t>ser hacer copias de seguridad, cambiar las contraseñas de acceso a los datos una vez</w:t>
      </w:r>
      <w:r w:rsidR="008C1970">
        <w:t xml:space="preserve"> </w:t>
      </w:r>
      <w:r w:rsidRPr="00B75031">
        <w:t>al año, garantizar que no se puede obtener información del usuario mediante algún fallo</w:t>
      </w:r>
      <w:r w:rsidR="008C1970">
        <w:t xml:space="preserve"> </w:t>
      </w:r>
      <w:r w:rsidRPr="00B75031">
        <w:t>de programación.</w:t>
      </w:r>
    </w:p>
    <w:p w14:paraId="3BB555A8" w14:textId="77777777" w:rsidR="00B75031" w:rsidRPr="00B75031" w:rsidRDefault="00B75031" w:rsidP="00E65122">
      <w:pPr>
        <w:jc w:val="both"/>
      </w:pPr>
      <w:r w:rsidRPr="00B75031">
        <w:t>Por último, se tendría que registrar el fichero de datos en la AEPD (Agencia española</w:t>
      </w:r>
      <w:r w:rsidR="008C1970">
        <w:t xml:space="preserve"> </w:t>
      </w:r>
      <w:r w:rsidRPr="00B75031">
        <w:t>de protección de datos).</w:t>
      </w:r>
    </w:p>
    <w:p w14:paraId="36A3EA58" w14:textId="77777777" w:rsidR="00B75031" w:rsidRPr="00B75031" w:rsidRDefault="00B75031" w:rsidP="00E65122">
      <w:pPr>
        <w:pStyle w:val="Ttulo4"/>
        <w:jc w:val="both"/>
      </w:pPr>
      <w:r w:rsidRPr="00B75031">
        <w:t>Ley de propiedad intelectual</w:t>
      </w:r>
    </w:p>
    <w:p w14:paraId="4962036A" w14:textId="77777777" w:rsidR="00C76484" w:rsidRDefault="00B75031" w:rsidP="00E65122">
      <w:pPr>
        <w:jc w:val="both"/>
      </w:pPr>
      <w:r w:rsidRPr="00B75031">
        <w:t>En lo que respecta a las creaciones de los usuarios se debería tomar una decisión. La</w:t>
      </w:r>
      <w:r w:rsidR="008C1970">
        <w:t xml:space="preserve"> </w:t>
      </w:r>
      <w:r w:rsidRPr="00B75031">
        <w:t>intención de la página web es en primer lugar que los usuarios puedan compartir sus</w:t>
      </w:r>
      <w:r w:rsidR="008C1970">
        <w:t xml:space="preserve"> </w:t>
      </w:r>
      <w:r w:rsidRPr="00B75031">
        <w:t>obras con otros usuarios, aunque la web no tiene ningún interés en estas obras sí que</w:t>
      </w:r>
      <w:r w:rsidR="008C1970">
        <w:t xml:space="preserve"> </w:t>
      </w:r>
      <w:r w:rsidRPr="00B75031">
        <w:t>es interesante que los usuarios puedan utilizarlas sin tener problema alguno en lo</w:t>
      </w:r>
      <w:r w:rsidR="008C1970">
        <w:t xml:space="preserve"> </w:t>
      </w:r>
      <w:r w:rsidRPr="00B75031">
        <w:t>referente a la ley de propiedad intelectual.</w:t>
      </w:r>
    </w:p>
    <w:p w14:paraId="5029E45B" w14:textId="77777777" w:rsidR="00B75031" w:rsidRPr="00B75031" w:rsidRDefault="00B75031" w:rsidP="00E65122">
      <w:pPr>
        <w:jc w:val="both"/>
      </w:pPr>
      <w:r w:rsidRPr="00B75031">
        <w:t>Una solución sería que los usuarios al subir una imagen, cedieran los derechos a la</w:t>
      </w:r>
      <w:r w:rsidR="008C1970">
        <w:t xml:space="preserve"> </w:t>
      </w:r>
      <w:r w:rsidR="00C76484">
        <w:t xml:space="preserve">página web u obligar </w:t>
      </w:r>
      <w:r w:rsidRPr="00B75031">
        <w:t>que sus creaciones fueran obras de dominio público con alguna</w:t>
      </w:r>
      <w:r w:rsidR="008C1970">
        <w:t xml:space="preserve"> </w:t>
      </w:r>
      <w:r w:rsidRPr="00B75031">
        <w:t>li</w:t>
      </w:r>
      <w:r w:rsidR="002F21B3">
        <w:t xml:space="preserve">cencia tipo </w:t>
      </w:r>
      <w:r w:rsidR="002F21B3" w:rsidRPr="002F21B3">
        <w:rPr>
          <w:i/>
        </w:rPr>
        <w:t>C</w:t>
      </w:r>
      <w:r w:rsidR="00C76484" w:rsidRPr="002F21B3">
        <w:rPr>
          <w:i/>
        </w:rPr>
        <w:t>opyleft</w:t>
      </w:r>
      <w:r w:rsidR="00C76484">
        <w:t xml:space="preserve"> o </w:t>
      </w:r>
      <w:r w:rsidR="002F21B3" w:rsidRPr="002F21B3">
        <w:rPr>
          <w:i/>
        </w:rPr>
        <w:t>C</w:t>
      </w:r>
      <w:r w:rsidR="00C76484" w:rsidRPr="002F21B3">
        <w:rPr>
          <w:i/>
        </w:rPr>
        <w:t>reative</w:t>
      </w:r>
      <w:r w:rsidR="00C76484">
        <w:t xml:space="preserve"> </w:t>
      </w:r>
      <w:r w:rsidR="002F21B3" w:rsidRPr="002F21B3">
        <w:rPr>
          <w:i/>
        </w:rPr>
        <w:t>C</w:t>
      </w:r>
      <w:r w:rsidRPr="002F21B3">
        <w:rPr>
          <w:i/>
        </w:rPr>
        <w:t>ommons</w:t>
      </w:r>
      <w:r w:rsidRPr="00B75031">
        <w:t>.</w:t>
      </w:r>
      <w:r w:rsidR="008C1970">
        <w:t xml:space="preserve"> </w:t>
      </w:r>
      <w:r w:rsidRPr="00B75031">
        <w:t>Otro problema podría ser que los usuarios subieran contenido protegido. Para proteger</w:t>
      </w:r>
      <w:r w:rsidR="008C1970">
        <w:t xml:space="preserve"> </w:t>
      </w:r>
      <w:r w:rsidR="00C76484">
        <w:t xml:space="preserve">a la </w:t>
      </w:r>
      <w:r w:rsidRPr="00B75031">
        <w:t>web de esto, se debería responsabilizar a los usuarios de todo el contenido que</w:t>
      </w:r>
      <w:r w:rsidR="008C1970">
        <w:t xml:space="preserve"> </w:t>
      </w:r>
      <w:r w:rsidR="00C76484">
        <w:t xml:space="preserve">suban y se les tendría </w:t>
      </w:r>
      <w:r w:rsidRPr="00B75031">
        <w:t>que avisar que el incumplimiento de esto implicaría perder las</w:t>
      </w:r>
      <w:r w:rsidR="008C1970">
        <w:t xml:space="preserve"> </w:t>
      </w:r>
      <w:r w:rsidRPr="00B75031">
        <w:t>creaciones que hayan subido a la página.</w:t>
      </w:r>
    </w:p>
    <w:p w14:paraId="722A51A5" w14:textId="77777777" w:rsidR="00B75031" w:rsidRPr="00B75031" w:rsidRDefault="00B75031" w:rsidP="00E65122">
      <w:pPr>
        <w:pStyle w:val="Ttulo4"/>
        <w:jc w:val="both"/>
      </w:pPr>
      <w:r w:rsidRPr="00B75031">
        <w:t>Ley de cookies</w:t>
      </w:r>
    </w:p>
    <w:p w14:paraId="5C8B17EF" w14:textId="77777777" w:rsidR="008C1970" w:rsidRDefault="00B75031" w:rsidP="00E65122">
      <w:pPr>
        <w:jc w:val="both"/>
      </w:pPr>
      <w:r w:rsidRPr="00B75031">
        <w:t>Esta ley obliga a toda página web que utilice cookies que informe al usuario de su</w:t>
      </w:r>
      <w:r w:rsidR="008C1970">
        <w:t xml:space="preserve"> </w:t>
      </w:r>
      <w:r w:rsidR="00C76484">
        <w:t xml:space="preserve">existencia y cuál es su </w:t>
      </w:r>
      <w:r w:rsidRPr="00B75031">
        <w:t>uso, además debe permitir desactivarlas y explicar cómo hacerlo.</w:t>
      </w:r>
    </w:p>
    <w:p w14:paraId="3D754E29" w14:textId="5B35A8A2" w:rsidR="00D72DEE" w:rsidRDefault="00B75031" w:rsidP="00E65122">
      <w:pPr>
        <w:jc w:val="both"/>
      </w:pPr>
      <w:r w:rsidRPr="00B75031">
        <w:t>Para la página web se utilizarían únicamente para cons</w:t>
      </w:r>
      <w:r w:rsidR="008C1970">
        <w:t xml:space="preserve">ervar la sesión del usuario una </w:t>
      </w:r>
      <w:r w:rsidR="00C76484">
        <w:t xml:space="preserve">vez hecho el </w:t>
      </w:r>
      <w:r w:rsidR="00C76484" w:rsidRPr="002F21B3">
        <w:rPr>
          <w:i/>
        </w:rPr>
        <w:t>login</w:t>
      </w:r>
      <w:r w:rsidR="00C76484">
        <w:t xml:space="preserve">. </w:t>
      </w:r>
      <w:r w:rsidRPr="00B75031">
        <w:t xml:space="preserve">Se debería indicar que son cookies técnicas para el </w:t>
      </w:r>
      <w:r w:rsidRPr="001B3C4F">
        <w:t>funcionamiento</w:t>
      </w:r>
      <w:r w:rsidR="001B3C4F">
        <w:t xml:space="preserve"> </w:t>
      </w:r>
      <w:r w:rsidRPr="001B3C4F">
        <w:t>interno</w:t>
      </w:r>
      <w:r w:rsidR="00C76484">
        <w:t xml:space="preserve"> de la web, y que el usuario </w:t>
      </w:r>
      <w:r w:rsidRPr="00B75031">
        <w:t xml:space="preserve">no podría hacer </w:t>
      </w:r>
      <w:r w:rsidRPr="002F21B3">
        <w:rPr>
          <w:i/>
        </w:rPr>
        <w:t>login</w:t>
      </w:r>
      <w:r w:rsidRPr="00B75031">
        <w:t xml:space="preserve"> si las desactiva.</w:t>
      </w:r>
    </w:p>
    <w:p w14:paraId="34933F05" w14:textId="77777777" w:rsidR="00D72DEE" w:rsidRDefault="00D72DEE">
      <w:r>
        <w:br w:type="page"/>
      </w:r>
    </w:p>
    <w:p w14:paraId="0FE57970" w14:textId="77777777" w:rsidR="00D72DEE" w:rsidRDefault="00D72DEE" w:rsidP="00D72DEE">
      <w:pPr>
        <w:pStyle w:val="Puesto"/>
        <w:jc w:val="both"/>
      </w:pPr>
      <w:r>
        <w:lastRenderedPageBreak/>
        <w:t>Glosario</w:t>
      </w:r>
    </w:p>
    <w:p w14:paraId="71707043" w14:textId="77777777" w:rsidR="00D72DEE" w:rsidRPr="009C7520" w:rsidRDefault="00D72DEE" w:rsidP="00D72DEE">
      <w:pPr>
        <w:jc w:val="both"/>
      </w:pPr>
      <w:r w:rsidRPr="00FC0074">
        <w:rPr>
          <w:i/>
        </w:rPr>
        <w:t>Sprite Sheet</w:t>
      </w:r>
      <w:r>
        <w:rPr>
          <w:i/>
        </w:rPr>
        <w:t>:</w:t>
      </w:r>
      <w:r w:rsidRPr="009C7520">
        <w:rPr>
          <w:i/>
        </w:rPr>
        <w:t xml:space="preserve"> </w:t>
      </w:r>
      <w:r>
        <w:rPr>
          <w:i/>
        </w:rPr>
        <w:t>Una</w:t>
      </w:r>
      <w:r w:rsidRPr="009C7520">
        <w:t xml:space="preserve"> Sprite Sheet</w:t>
      </w:r>
      <w:r>
        <w:t xml:space="preserve"> (o </w:t>
      </w:r>
      <w:r w:rsidRPr="009C7520">
        <w:rPr>
          <w:i/>
        </w:rPr>
        <w:t>Strip</w:t>
      </w:r>
      <w:r w:rsidRPr="009C7520">
        <w:t>) es una imagen no animada de gran tamaño en la que</w:t>
      </w:r>
      <w:r>
        <w:t xml:space="preserve"> </w:t>
      </w:r>
      <w:r w:rsidRPr="009C7520">
        <w:t>aparecen muchas imágenes de un personaje (o varios) mostrando todos los Frames de</w:t>
      </w:r>
      <w:r>
        <w:t xml:space="preserve"> </w:t>
      </w:r>
      <w:r w:rsidRPr="009C7520">
        <w:t xml:space="preserve">sus </w:t>
      </w:r>
      <w:r>
        <w:t>animaciones</w:t>
      </w:r>
      <w:r w:rsidRPr="009C7520">
        <w:t xml:space="preserve">. La idea principal de utilizar </w:t>
      </w:r>
      <w:r w:rsidRPr="009C7520">
        <w:rPr>
          <w:i/>
        </w:rPr>
        <w:t>Sprite Sheets</w:t>
      </w:r>
      <w:r w:rsidRPr="009C7520">
        <w:t xml:space="preserve"> es que al cargar una imagen y mostrar solo</w:t>
      </w:r>
      <w:r>
        <w:t xml:space="preserve"> </w:t>
      </w:r>
      <w:r w:rsidRPr="009C7520">
        <w:t>parte de esas imágenes a modo de ventana se gastan menos recursos que cargando</w:t>
      </w:r>
      <w:r>
        <w:t xml:space="preserve"> </w:t>
      </w:r>
      <w:r w:rsidRPr="009C7520">
        <w:t>las imágenes una a una. Esta práctica está cayendo en desuso debido a que cada vez</w:t>
      </w:r>
      <w:r>
        <w:t xml:space="preserve"> </w:t>
      </w:r>
      <w:r w:rsidRPr="009C7520">
        <w:t xml:space="preserve">los ordenadores son más potentes. Pero últimamente se ha vuelto a utilizar en </w:t>
      </w:r>
      <w:r>
        <w:rPr>
          <w:i/>
        </w:rPr>
        <w:t>CSS</w:t>
      </w:r>
      <w:r w:rsidRPr="009C7520">
        <w:t xml:space="preserve"> para</w:t>
      </w:r>
      <w:r>
        <w:t xml:space="preserve"> </w:t>
      </w:r>
      <w:r w:rsidRPr="009C7520">
        <w:t xml:space="preserve">ahorrar el gasto de ancho de banda al hacer peticiones a un </w:t>
      </w:r>
      <w:r>
        <w:t>servidor</w:t>
      </w:r>
      <w:r w:rsidRPr="009C7520">
        <w:t>.</w:t>
      </w:r>
    </w:p>
    <w:p w14:paraId="018FAB7C" w14:textId="77777777" w:rsidR="00D72DEE" w:rsidRDefault="00D72DEE" w:rsidP="00D72DEE">
      <w:pPr>
        <w:jc w:val="both"/>
        <w:rPr>
          <w:i/>
        </w:rPr>
      </w:pPr>
      <w:r w:rsidRPr="006832DE">
        <w:rPr>
          <w:i/>
        </w:rPr>
        <w:t>Frame</w:t>
      </w:r>
    </w:p>
    <w:p w14:paraId="7FB2724F" w14:textId="77777777" w:rsidR="00D72DEE" w:rsidRPr="009C7520" w:rsidRDefault="00D72DEE" w:rsidP="00D72DEE">
      <w:pPr>
        <w:jc w:val="both"/>
      </w:pPr>
      <w:r>
        <w:rPr>
          <w:i/>
        </w:rPr>
        <w:t>Sprite:</w:t>
      </w:r>
      <w:r w:rsidRPr="009C7520">
        <w:t xml:space="preserve"> </w:t>
      </w:r>
      <w:r>
        <w:t xml:space="preserve">Originalmente </w:t>
      </w:r>
      <w:r w:rsidRPr="009C7520">
        <w:t>se refería a un tipo de mapa de bits dibujado en la pantalla de</w:t>
      </w:r>
      <w:r>
        <w:t xml:space="preserve"> </w:t>
      </w:r>
      <w:r w:rsidRPr="009C7520">
        <w:t>ordenador por hardware gráfico especializado sin cálculos adicionales de la CPU.</w:t>
      </w:r>
    </w:p>
    <w:p w14:paraId="7BD83EBA" w14:textId="77777777" w:rsidR="00D72DEE" w:rsidRPr="009C7520" w:rsidRDefault="00D72DEE" w:rsidP="00D72DEE">
      <w:pPr>
        <w:ind w:left="1416" w:hanging="1416"/>
        <w:jc w:val="both"/>
      </w:pPr>
      <w:r w:rsidRPr="009C7520">
        <w:t>Con el paso del tiempo este término se extendió a cualquier mapa de bits que se dibuja</w:t>
      </w:r>
      <w:r>
        <w:t xml:space="preserve"> en pantalla.</w:t>
      </w:r>
    </w:p>
    <w:p w14:paraId="31EB5EE1" w14:textId="77777777" w:rsidR="00D72DEE" w:rsidRPr="00D7411C" w:rsidRDefault="00D72DEE" w:rsidP="00D72DEE">
      <w:pPr>
        <w:jc w:val="both"/>
      </w:pPr>
      <w:r>
        <w:rPr>
          <w:i/>
        </w:rPr>
        <w:t>Meta Data:</w:t>
      </w:r>
      <w:r w:rsidRPr="009C7520">
        <w:t xml:space="preserve"> En el contexto de este proyecto con </w:t>
      </w:r>
      <w:r>
        <w:rPr>
          <w:i/>
        </w:rPr>
        <w:t>Meta</w:t>
      </w:r>
      <w:r w:rsidRPr="009C7520">
        <w:t xml:space="preserve"> </w:t>
      </w:r>
      <w:r w:rsidRPr="00D7411C">
        <w:rPr>
          <w:i/>
        </w:rPr>
        <w:t>Data</w:t>
      </w:r>
      <w:r w:rsidRPr="009C7520">
        <w:t xml:space="preserve"> nos referimos a la información de un</w:t>
      </w:r>
      <w:r>
        <w:t xml:space="preserve"> </w:t>
      </w:r>
      <w:r w:rsidRPr="00D7411C">
        <w:rPr>
          <w:i/>
        </w:rPr>
        <w:t>Sprite Sheet</w:t>
      </w:r>
      <w:r w:rsidRPr="009C7520">
        <w:t xml:space="preserve"> indicando la posición de un </w:t>
      </w:r>
      <w:r w:rsidRPr="00D7411C">
        <w:rPr>
          <w:i/>
        </w:rPr>
        <w:t>Frame</w:t>
      </w:r>
      <w:r w:rsidRPr="009C7520">
        <w:t xml:space="preserve"> de un </w:t>
      </w:r>
      <w:r w:rsidRPr="00D7411C">
        <w:rPr>
          <w:i/>
        </w:rPr>
        <w:t>Sprite</w:t>
      </w:r>
      <w:r w:rsidRPr="009C7520">
        <w:t>, cual es el orden de las</w:t>
      </w:r>
      <w:r>
        <w:t xml:space="preserve"> </w:t>
      </w:r>
      <w:r w:rsidRPr="009C7520">
        <w:t xml:space="preserve">animaciones y cuál es el tamaño de cada </w:t>
      </w:r>
      <w:r w:rsidRPr="00D7411C">
        <w:rPr>
          <w:i/>
        </w:rPr>
        <w:t>Frame</w:t>
      </w:r>
      <w:r>
        <w:t>.</w:t>
      </w:r>
    </w:p>
    <w:p w14:paraId="2DA3BA93" w14:textId="77777777" w:rsidR="00D72DEE" w:rsidRDefault="00D72DEE" w:rsidP="00D72DEE">
      <w:pPr>
        <w:jc w:val="both"/>
        <w:rPr>
          <w:i/>
        </w:rPr>
      </w:pPr>
      <w:r w:rsidRPr="009E16F5">
        <w:rPr>
          <w:i/>
        </w:rPr>
        <w:t>SCRUM</w:t>
      </w:r>
    </w:p>
    <w:p w14:paraId="7D397543" w14:textId="77777777" w:rsidR="00D72DEE" w:rsidRDefault="00D72DEE" w:rsidP="00D72DEE">
      <w:pPr>
        <w:jc w:val="both"/>
        <w:rPr>
          <w:i/>
        </w:rPr>
      </w:pPr>
      <w:r>
        <w:t>G</w:t>
      </w:r>
      <w:r w:rsidRPr="0032609F">
        <w:rPr>
          <w:i/>
        </w:rPr>
        <w:t>ithub</w:t>
      </w:r>
    </w:p>
    <w:p w14:paraId="20547FB5" w14:textId="77777777" w:rsidR="00D72DEE" w:rsidRDefault="00D72DEE" w:rsidP="00D72DEE">
      <w:pPr>
        <w:jc w:val="both"/>
        <w:rPr>
          <w:i/>
        </w:rPr>
      </w:pPr>
      <w:r>
        <w:rPr>
          <w:i/>
        </w:rPr>
        <w:t>C</w:t>
      </w:r>
      <w:r w:rsidRPr="00BB2159">
        <w:rPr>
          <w:i/>
        </w:rPr>
        <w:t>lanlib</w:t>
      </w:r>
    </w:p>
    <w:p w14:paraId="64B3F9AD" w14:textId="77777777" w:rsidR="00D72DEE" w:rsidRDefault="00D72DEE" w:rsidP="00D72DEE">
      <w:pPr>
        <w:jc w:val="both"/>
        <w:rPr>
          <w:i/>
        </w:rPr>
      </w:pPr>
      <w:r>
        <w:rPr>
          <w:i/>
        </w:rPr>
        <w:t>XML</w:t>
      </w:r>
    </w:p>
    <w:p w14:paraId="677E4128" w14:textId="77777777" w:rsidR="00D72DEE" w:rsidRDefault="00D72DEE" w:rsidP="00D72DEE">
      <w:pPr>
        <w:jc w:val="both"/>
        <w:rPr>
          <w:i/>
        </w:rPr>
      </w:pPr>
      <w:r>
        <w:t>Json</w:t>
      </w:r>
    </w:p>
    <w:p w14:paraId="7196772A" w14:textId="77777777" w:rsidR="00D72DEE" w:rsidRDefault="00D72DEE" w:rsidP="00D72DEE">
      <w:pPr>
        <w:jc w:val="both"/>
        <w:rPr>
          <w:i/>
        </w:rPr>
      </w:pPr>
      <w:r>
        <w:rPr>
          <w:i/>
        </w:rPr>
        <w:t>SFML</w:t>
      </w:r>
    </w:p>
    <w:p w14:paraId="34668C15" w14:textId="77777777" w:rsidR="00D72DEE" w:rsidRDefault="00D72DEE" w:rsidP="00D72DEE">
      <w:pPr>
        <w:jc w:val="both"/>
        <w:rPr>
          <w:i/>
        </w:rPr>
      </w:pPr>
      <w:r>
        <w:rPr>
          <w:i/>
        </w:rPr>
        <w:t>SDL</w:t>
      </w:r>
    </w:p>
    <w:p w14:paraId="5D18C4FD" w14:textId="77777777" w:rsidR="00D72DEE" w:rsidRDefault="00D72DEE" w:rsidP="00D72DEE">
      <w:pPr>
        <w:jc w:val="both"/>
        <w:rPr>
          <w:i/>
        </w:rPr>
      </w:pPr>
      <w:r w:rsidRPr="00050F49">
        <w:rPr>
          <w:i/>
        </w:rPr>
        <w:t>Onion Skinning</w:t>
      </w:r>
    </w:p>
    <w:p w14:paraId="1A4A0311" w14:textId="77777777" w:rsidR="00D72DEE" w:rsidRDefault="00D72DEE" w:rsidP="00D72DEE">
      <w:pPr>
        <w:jc w:val="both"/>
        <w:rPr>
          <w:i/>
        </w:rPr>
      </w:pPr>
      <w:r w:rsidRPr="00050F49">
        <w:rPr>
          <w:i/>
        </w:rPr>
        <w:t>Fr</w:t>
      </w:r>
      <w:r>
        <w:rPr>
          <w:i/>
        </w:rPr>
        <w:t>amework</w:t>
      </w:r>
    </w:p>
    <w:p w14:paraId="24645EE5" w14:textId="77777777" w:rsidR="00D72DEE" w:rsidRDefault="00D72DEE" w:rsidP="00D72DEE">
      <w:pPr>
        <w:jc w:val="both"/>
        <w:rPr>
          <w:i/>
        </w:rPr>
      </w:pPr>
      <w:r w:rsidRPr="00C639F2">
        <w:rPr>
          <w:i/>
        </w:rPr>
        <w:t>tags</w:t>
      </w:r>
    </w:p>
    <w:p w14:paraId="3999481D" w14:textId="77777777" w:rsidR="00D72DEE" w:rsidRDefault="00D72DEE" w:rsidP="00D72DEE">
      <w:pPr>
        <w:jc w:val="both"/>
        <w:rPr>
          <w:i/>
        </w:rPr>
      </w:pPr>
      <w:r w:rsidRPr="00C02598">
        <w:rPr>
          <w:i/>
        </w:rPr>
        <w:t>Canvas</w:t>
      </w:r>
    </w:p>
    <w:p w14:paraId="0D830845" w14:textId="5E98C8A0" w:rsidR="009F4825" w:rsidRPr="00D72DEE" w:rsidRDefault="009F4825" w:rsidP="00D72DEE">
      <w:pPr>
        <w:rPr>
          <w:i/>
        </w:rPr>
      </w:pPr>
      <w:r>
        <w:br w:type="page"/>
      </w:r>
    </w:p>
    <w:p w14:paraId="58445EFF" w14:textId="77777777" w:rsidR="00CC2BA1" w:rsidRPr="00CC2BA1" w:rsidRDefault="00CC2BA1" w:rsidP="00E65122">
      <w:pPr>
        <w:pStyle w:val="Ttulo1"/>
        <w:jc w:val="both"/>
      </w:pPr>
      <w:bookmarkStart w:id="57" w:name="_Toc407052790"/>
      <w:r w:rsidRPr="002B107A">
        <w:lastRenderedPageBreak/>
        <w:t>Bibliografía</w:t>
      </w:r>
      <w:bookmarkEnd w:id="57"/>
    </w:p>
    <w:p w14:paraId="51FD5040" w14:textId="77777777" w:rsidR="00CC2BA1" w:rsidRPr="00534D64" w:rsidRDefault="00CC2BA1" w:rsidP="00E65122">
      <w:pPr>
        <w:pStyle w:val="Standard"/>
        <w:jc w:val="both"/>
      </w:pPr>
      <w:r w:rsidRPr="002B107A">
        <w:rPr>
          <w:lang w:val="es-ES"/>
        </w:rPr>
        <w:t xml:space="preserve">[1] Wikipedia, definición de sprite. </w:t>
      </w:r>
      <w:r w:rsidRPr="00534D64">
        <w:t xml:space="preserve">URL </w:t>
      </w:r>
      <w:r w:rsidRPr="00534D64">
        <w:rPr>
          <w:color w:val="0000FF"/>
          <w:u w:val="single"/>
        </w:rPr>
        <w:t>http://es.wikipedia.org/wiki/Sprite_(videojuegos)</w:t>
      </w:r>
      <w:r w:rsidRPr="00534D64">
        <w:rPr>
          <w:color w:val="0000FF"/>
        </w:rPr>
        <w:t>.</w:t>
      </w:r>
    </w:p>
    <w:p w14:paraId="7DFC8B80" w14:textId="77777777" w:rsidR="00CC2BA1" w:rsidRPr="002B107A" w:rsidRDefault="00CC2BA1" w:rsidP="00E65122">
      <w:pPr>
        <w:pStyle w:val="Standard"/>
        <w:jc w:val="both"/>
        <w:rPr>
          <w:lang w:val="es-ES"/>
        </w:rPr>
      </w:pPr>
      <w:r w:rsidRPr="002B107A">
        <w:rPr>
          <w:lang w:val="es-ES"/>
        </w:rPr>
        <w:t>Accedido en 2 de octubre 2014</w:t>
      </w:r>
    </w:p>
    <w:p w14:paraId="5C80AF0D" w14:textId="77777777" w:rsidR="00CC2BA1" w:rsidRPr="002B107A" w:rsidRDefault="00CC2BA1" w:rsidP="00E65122">
      <w:pPr>
        <w:pStyle w:val="Standard"/>
        <w:jc w:val="both"/>
        <w:rPr>
          <w:lang w:val="es-ES"/>
        </w:rPr>
      </w:pPr>
    </w:p>
    <w:p w14:paraId="4FC861CF" w14:textId="77777777" w:rsidR="00CC2BA1" w:rsidRPr="002B107A" w:rsidRDefault="00CC2BA1" w:rsidP="00E65122">
      <w:pPr>
        <w:pStyle w:val="Standard"/>
        <w:jc w:val="both"/>
        <w:rPr>
          <w:lang w:val="es-ES"/>
        </w:rPr>
      </w:pPr>
      <w:r w:rsidRPr="002B107A">
        <w:rPr>
          <w:lang w:val="es-ES"/>
        </w:rPr>
        <w:t>[2] Comunidad GameMaker, glosario. URL</w:t>
      </w:r>
    </w:p>
    <w:p w14:paraId="555D251B" w14:textId="77777777" w:rsidR="00CC2BA1" w:rsidRPr="002B107A" w:rsidRDefault="00CC2BA1" w:rsidP="00E65122">
      <w:pPr>
        <w:pStyle w:val="Standard"/>
        <w:jc w:val="both"/>
        <w:rPr>
          <w:lang w:val="es-ES"/>
        </w:rPr>
      </w:pPr>
      <w:r>
        <w:rPr>
          <w:color w:val="0000FF"/>
          <w:u w:val="single"/>
          <w:lang w:val="es-ES"/>
        </w:rPr>
        <w:t>h</w:t>
      </w:r>
      <w:r w:rsidRPr="00534D64">
        <w:rPr>
          <w:color w:val="0000FF"/>
          <w:u w:val="single"/>
          <w:lang w:val="es-ES"/>
        </w:rPr>
        <w:t>ttp://www.comunidadgm.org/manual_GM/Glosario.htm</w:t>
      </w:r>
      <w:r w:rsidRPr="00534D64">
        <w:rPr>
          <w:color w:val="0000FF"/>
          <w:lang w:val="es-ES"/>
        </w:rPr>
        <w:t xml:space="preserve">  </w:t>
      </w:r>
      <w:r w:rsidRPr="002B107A">
        <w:rPr>
          <w:lang w:val="es-ES"/>
        </w:rPr>
        <w:t>Accedido en 2 de octubre 2014.</w:t>
      </w:r>
    </w:p>
    <w:p w14:paraId="71654DA7" w14:textId="77777777" w:rsidR="00CC2BA1" w:rsidRPr="002B107A" w:rsidRDefault="00CC2BA1" w:rsidP="00E65122">
      <w:pPr>
        <w:pStyle w:val="Standard"/>
        <w:jc w:val="both"/>
        <w:rPr>
          <w:lang w:val="es-ES"/>
        </w:rPr>
      </w:pPr>
    </w:p>
    <w:p w14:paraId="5660FF7F" w14:textId="77777777" w:rsidR="00CC2BA1" w:rsidRPr="002B107A" w:rsidRDefault="00CC2BA1" w:rsidP="00E65122">
      <w:pPr>
        <w:pStyle w:val="Standard"/>
        <w:jc w:val="both"/>
        <w:rPr>
          <w:lang w:val="es-ES"/>
        </w:rPr>
      </w:pPr>
      <w:r w:rsidRPr="002B107A">
        <w:rPr>
          <w:lang w:val="es-ES"/>
        </w:rPr>
        <w:t>[3] Marc Climent Articulo blog Ahorrando ancho de banda con sprites y CSS. URL</w:t>
      </w:r>
    </w:p>
    <w:p w14:paraId="6236807A" w14:textId="77777777" w:rsidR="00CC2BA1" w:rsidRPr="00534D64" w:rsidRDefault="00CC2BA1" w:rsidP="00E65122">
      <w:pPr>
        <w:pStyle w:val="Standard"/>
        <w:jc w:val="both"/>
        <w:rPr>
          <w:color w:val="0000FF"/>
          <w:lang w:val="es-ES"/>
        </w:rPr>
      </w:pPr>
      <w:r>
        <w:rPr>
          <w:color w:val="0000FF"/>
          <w:u w:val="single"/>
          <w:lang w:val="es-ES"/>
        </w:rPr>
        <w:t>h</w:t>
      </w:r>
      <w:r w:rsidRPr="00534D64">
        <w:rPr>
          <w:color w:val="0000FF"/>
          <w:u w:val="single"/>
          <w:lang w:val="es-ES"/>
        </w:rPr>
        <w:t>ttp://blog.climens.net/2008/03/27/ahorrando-ancho-de-banda-con-sprites-y-css</w:t>
      </w:r>
      <w:r w:rsidRPr="00534D64">
        <w:rPr>
          <w:color w:val="0000FF"/>
          <w:lang w:val="es-ES"/>
        </w:rPr>
        <w:t xml:space="preserve"> .</w:t>
      </w:r>
    </w:p>
    <w:p w14:paraId="5FEBC440" w14:textId="77777777" w:rsidR="00CC2BA1" w:rsidRPr="002B107A" w:rsidRDefault="00CC2BA1" w:rsidP="00E65122">
      <w:pPr>
        <w:pStyle w:val="Standard"/>
        <w:jc w:val="both"/>
        <w:rPr>
          <w:lang w:val="es-ES"/>
        </w:rPr>
      </w:pPr>
      <w:r w:rsidRPr="002B107A">
        <w:rPr>
          <w:lang w:val="es-ES"/>
        </w:rPr>
        <w:t>Accedido en 2 de octubre de 2014.</w:t>
      </w:r>
    </w:p>
    <w:p w14:paraId="72D4B5B8" w14:textId="77777777" w:rsidR="00CC2BA1" w:rsidRPr="002B107A" w:rsidRDefault="00CC2BA1" w:rsidP="00E65122">
      <w:pPr>
        <w:pStyle w:val="Standard"/>
        <w:jc w:val="both"/>
        <w:rPr>
          <w:lang w:val="es-ES"/>
        </w:rPr>
      </w:pPr>
    </w:p>
    <w:p w14:paraId="654C5851" w14:textId="77777777" w:rsidR="00CC2BA1" w:rsidRPr="002B107A" w:rsidRDefault="00CC2BA1" w:rsidP="00E65122">
      <w:pPr>
        <w:pStyle w:val="Standard"/>
        <w:jc w:val="both"/>
        <w:rPr>
          <w:lang w:val="es-ES"/>
        </w:rPr>
      </w:pPr>
      <w:r w:rsidRPr="002B107A">
        <w:rPr>
          <w:lang w:val="es-ES"/>
        </w:rPr>
        <w:t>[4] Lin, Xinze. Web-based Sprite Sheet Animator for Sharing Programmatically Usable</w:t>
      </w:r>
    </w:p>
    <w:p w14:paraId="3CE4FAA9" w14:textId="77777777" w:rsidR="00CC2BA1" w:rsidRPr="002B107A" w:rsidRDefault="00CC2BA1" w:rsidP="00E65122">
      <w:pPr>
        <w:pStyle w:val="Standard"/>
        <w:jc w:val="both"/>
        <w:rPr>
          <w:lang w:val="es-ES"/>
        </w:rPr>
      </w:pPr>
      <w:r w:rsidRPr="002B107A">
        <w:rPr>
          <w:lang w:val="es-ES"/>
        </w:rPr>
        <w:t xml:space="preserve">Animation Metadata. </w:t>
      </w:r>
      <w:r w:rsidRPr="00534D64">
        <w:t xml:space="preserve">Uppsala University, Disciplinary Domain of Science and Technology, Mathematics and Computer Science, Department of Information Technology 2013. </w:t>
      </w:r>
      <w:r w:rsidRPr="002B107A">
        <w:rPr>
          <w:lang w:val="es-ES"/>
        </w:rPr>
        <w:t>Suecia</w:t>
      </w:r>
      <w:r>
        <w:rPr>
          <w:lang w:val="es-ES"/>
        </w:rPr>
        <w:t xml:space="preserve"> </w:t>
      </w:r>
      <w:r w:rsidRPr="002B107A">
        <w:rPr>
          <w:lang w:val="es-ES"/>
        </w:rPr>
        <w:t xml:space="preserve">2013. URL </w:t>
      </w:r>
      <w:r w:rsidRPr="00534D64">
        <w:rPr>
          <w:color w:val="0000FF"/>
          <w:u w:val="single"/>
          <w:lang w:val="es-ES"/>
        </w:rPr>
        <w:t>http://www.diva-portal.org/smash/record.jsf?pid=diva2:612988</w:t>
      </w:r>
      <w:r w:rsidRPr="00534D64">
        <w:rPr>
          <w:color w:val="0000FF"/>
          <w:lang w:val="es-ES"/>
        </w:rPr>
        <w:t xml:space="preserve"> </w:t>
      </w:r>
      <w:r w:rsidRPr="002B107A">
        <w:rPr>
          <w:lang w:val="es-ES"/>
        </w:rPr>
        <w:t xml:space="preserve">Accedido en </w:t>
      </w:r>
      <w:r>
        <w:rPr>
          <w:lang w:val="es-ES"/>
        </w:rPr>
        <w:t xml:space="preserve"> </w:t>
      </w:r>
      <w:r w:rsidRPr="002B107A">
        <w:rPr>
          <w:lang w:val="es-ES"/>
        </w:rPr>
        <w:t>2</w:t>
      </w:r>
      <w:r>
        <w:rPr>
          <w:lang w:val="es-ES"/>
        </w:rPr>
        <w:t xml:space="preserve"> </w:t>
      </w:r>
      <w:r w:rsidRPr="002B107A">
        <w:rPr>
          <w:lang w:val="es-ES"/>
        </w:rPr>
        <w:t>de octubre de 2014.</w:t>
      </w:r>
    </w:p>
    <w:p w14:paraId="3770FA10" w14:textId="77777777" w:rsidR="00CC2BA1" w:rsidRPr="002B107A" w:rsidRDefault="00CC2BA1" w:rsidP="00E65122">
      <w:pPr>
        <w:pStyle w:val="Standard"/>
        <w:jc w:val="both"/>
        <w:rPr>
          <w:lang w:val="es-ES"/>
        </w:rPr>
      </w:pPr>
    </w:p>
    <w:p w14:paraId="04361B65" w14:textId="77777777" w:rsidR="00CC2BA1" w:rsidRPr="002B107A" w:rsidRDefault="00CC2BA1" w:rsidP="00E65122">
      <w:pPr>
        <w:pStyle w:val="Standard"/>
        <w:jc w:val="both"/>
        <w:rPr>
          <w:lang w:val="es-ES"/>
        </w:rPr>
      </w:pPr>
      <w:r w:rsidRPr="002B107A">
        <w:rPr>
          <w:lang w:val="es-ES"/>
        </w:rPr>
        <w:t xml:space="preserve">[5] Biblioteca de desarrollo clanlib. </w:t>
      </w:r>
      <w:r w:rsidRPr="00534D64">
        <w:t xml:space="preserve">URL </w:t>
      </w:r>
      <w:r w:rsidRPr="00534D64">
        <w:rPr>
          <w:color w:val="0000FF"/>
          <w:u w:val="single"/>
        </w:rPr>
        <w:t>http://www.clanlib.org</w:t>
      </w:r>
      <w:r w:rsidRPr="00534D64">
        <w:rPr>
          <w:color w:val="0000FF"/>
        </w:rPr>
        <w:t xml:space="preserve"> </w:t>
      </w:r>
      <w:r w:rsidRPr="00534D64">
        <w:t xml:space="preserve">. </w:t>
      </w:r>
      <w:r w:rsidRPr="002B107A">
        <w:rPr>
          <w:lang w:val="es-ES"/>
        </w:rPr>
        <w:t>Accedido en 2 de octubre</w:t>
      </w:r>
    </w:p>
    <w:p w14:paraId="2AC5B487" w14:textId="77777777" w:rsidR="00CC2BA1" w:rsidRPr="002B107A" w:rsidRDefault="00CC2BA1" w:rsidP="00E65122">
      <w:pPr>
        <w:pStyle w:val="Standard"/>
        <w:jc w:val="both"/>
        <w:rPr>
          <w:lang w:val="es-ES"/>
        </w:rPr>
      </w:pPr>
      <w:r w:rsidRPr="002B107A">
        <w:rPr>
          <w:lang w:val="es-ES"/>
        </w:rPr>
        <w:t>de 2014.</w:t>
      </w:r>
    </w:p>
    <w:p w14:paraId="7DAB79C7" w14:textId="77777777" w:rsidR="00CC2BA1" w:rsidRPr="002B107A" w:rsidRDefault="00CC2BA1" w:rsidP="00E65122">
      <w:pPr>
        <w:pStyle w:val="Standard"/>
        <w:jc w:val="both"/>
        <w:rPr>
          <w:lang w:val="es-ES"/>
        </w:rPr>
      </w:pPr>
    </w:p>
    <w:p w14:paraId="366BC639" w14:textId="77777777" w:rsidR="00CC2BA1" w:rsidRPr="002B107A" w:rsidRDefault="00CC2BA1" w:rsidP="00E65122">
      <w:pPr>
        <w:pStyle w:val="Standard"/>
        <w:jc w:val="both"/>
        <w:rPr>
          <w:lang w:val="es-ES"/>
        </w:rPr>
      </w:pPr>
      <w:r w:rsidRPr="002B107A">
        <w:rPr>
          <w:lang w:val="es-ES"/>
        </w:rPr>
        <w:t>[6] Colt McAnlis,Peter Lubbers,Brandon Jones,Andrzej Mazur,Sean Bennett,Bruno</w:t>
      </w:r>
      <w:r>
        <w:rPr>
          <w:lang w:val="es-ES"/>
        </w:rPr>
        <w:t xml:space="preserve"> </w:t>
      </w:r>
      <w:r w:rsidRPr="002B107A">
        <w:rPr>
          <w:lang w:val="es-ES"/>
        </w:rPr>
        <w:t>Garcia,Shun Lin,Ivan Popelyshev,Jon Howard,Ian Ballantyne,Takuo Kihira,Jesse</w:t>
      </w:r>
      <w:r>
        <w:rPr>
          <w:lang w:val="es-ES"/>
        </w:rPr>
        <w:t xml:space="preserve"> </w:t>
      </w:r>
      <w:r w:rsidRPr="002B107A">
        <w:rPr>
          <w:lang w:val="es-ES"/>
        </w:rPr>
        <w:t>Freeman,Tyler Smith,Don Olmstead,Jason Gauci,John McCutchan,Chad Austin,Mario</w:t>
      </w:r>
      <w:r>
        <w:rPr>
          <w:lang w:val="es-ES"/>
        </w:rPr>
        <w:t xml:space="preserve"> </w:t>
      </w:r>
      <w:r w:rsidRPr="002B107A">
        <w:rPr>
          <w:lang w:val="es-ES"/>
        </w:rPr>
        <w:t>Andres Pagella,Florian d'Erfurth,Duncan Tebbs. HTML5 Game Development Insights</w:t>
      </w:r>
      <w:r>
        <w:rPr>
          <w:lang w:val="es-ES"/>
        </w:rPr>
        <w:t xml:space="preserve"> </w:t>
      </w:r>
      <w:r w:rsidRPr="002B107A">
        <w:rPr>
          <w:lang w:val="es-ES"/>
        </w:rPr>
        <w:t>paginas 99-102. Apress 2014. ISBN: 978-1-4302-6697-6.</w:t>
      </w:r>
    </w:p>
    <w:p w14:paraId="5FA04728" w14:textId="77777777" w:rsidR="00CC2BA1" w:rsidRPr="002B107A" w:rsidRDefault="00CC2BA1" w:rsidP="00E65122">
      <w:pPr>
        <w:pStyle w:val="Standard"/>
        <w:jc w:val="both"/>
        <w:rPr>
          <w:lang w:val="es-ES"/>
        </w:rPr>
      </w:pPr>
    </w:p>
    <w:p w14:paraId="22D6AA31" w14:textId="77777777" w:rsidR="00CC2BA1" w:rsidRPr="002B107A" w:rsidRDefault="00CC2BA1" w:rsidP="00E65122">
      <w:pPr>
        <w:pStyle w:val="Standard"/>
        <w:jc w:val="both"/>
        <w:rPr>
          <w:lang w:val="es-ES"/>
        </w:rPr>
      </w:pPr>
      <w:r w:rsidRPr="002B107A">
        <w:rPr>
          <w:lang w:val="es-ES"/>
        </w:rPr>
        <w:t xml:space="preserve">[7] Biblioteca de desarrollo sfml. URL </w:t>
      </w:r>
      <w:r w:rsidRPr="00534D64">
        <w:rPr>
          <w:color w:val="0000FF"/>
          <w:u w:val="single"/>
          <w:lang w:val="es-ES"/>
        </w:rPr>
        <w:t>http://www.sfml-dev.org</w:t>
      </w:r>
      <w:r w:rsidRPr="00534D64">
        <w:rPr>
          <w:color w:val="0000FF"/>
          <w:lang w:val="es-ES"/>
        </w:rPr>
        <w:t xml:space="preserve"> . </w:t>
      </w:r>
      <w:r w:rsidRPr="002B107A">
        <w:rPr>
          <w:lang w:val="es-ES"/>
        </w:rPr>
        <w:t>Accedido en 2 de octubre</w:t>
      </w:r>
      <w:r>
        <w:rPr>
          <w:lang w:val="es-ES"/>
        </w:rPr>
        <w:t xml:space="preserve"> </w:t>
      </w:r>
      <w:r w:rsidRPr="002B107A">
        <w:rPr>
          <w:lang w:val="es-ES"/>
        </w:rPr>
        <w:t>de 2014.</w:t>
      </w:r>
    </w:p>
    <w:p w14:paraId="204BD96B" w14:textId="77777777" w:rsidR="00CC2BA1" w:rsidRPr="002B107A" w:rsidRDefault="00CC2BA1" w:rsidP="00E65122">
      <w:pPr>
        <w:pStyle w:val="Standard"/>
        <w:jc w:val="both"/>
        <w:rPr>
          <w:lang w:val="es-ES"/>
        </w:rPr>
      </w:pPr>
    </w:p>
    <w:p w14:paraId="18E09984" w14:textId="77777777" w:rsidR="00CC2BA1" w:rsidRPr="002B107A" w:rsidRDefault="00CC2BA1" w:rsidP="00E65122">
      <w:pPr>
        <w:pStyle w:val="Standard"/>
        <w:jc w:val="both"/>
        <w:rPr>
          <w:lang w:val="es-ES"/>
        </w:rPr>
      </w:pPr>
      <w:r w:rsidRPr="002B107A">
        <w:rPr>
          <w:lang w:val="es-ES"/>
        </w:rPr>
        <w:t xml:space="preserve">[8] Biblioteca de desarrollo SDL. </w:t>
      </w:r>
      <w:r w:rsidRPr="00534D64">
        <w:t xml:space="preserve">URL </w:t>
      </w:r>
      <w:r w:rsidRPr="00534D64">
        <w:rPr>
          <w:color w:val="0000FF"/>
          <w:u w:val="single"/>
        </w:rPr>
        <w:t>http://www.libsdl.org</w:t>
      </w:r>
      <w:r w:rsidRPr="00534D64">
        <w:rPr>
          <w:color w:val="0000FF"/>
        </w:rPr>
        <w:t xml:space="preserve"> </w:t>
      </w:r>
      <w:r w:rsidRPr="00534D64">
        <w:t xml:space="preserve">. </w:t>
      </w:r>
      <w:r w:rsidRPr="002B107A">
        <w:rPr>
          <w:lang w:val="es-ES"/>
        </w:rPr>
        <w:t>Accedido en 2 de octubre de</w:t>
      </w:r>
      <w:r>
        <w:rPr>
          <w:lang w:val="es-ES"/>
        </w:rPr>
        <w:t xml:space="preserve"> </w:t>
      </w:r>
      <w:r w:rsidRPr="002B107A">
        <w:rPr>
          <w:lang w:val="es-ES"/>
        </w:rPr>
        <w:t>2014.</w:t>
      </w:r>
    </w:p>
    <w:p w14:paraId="7B6E26E7" w14:textId="77777777" w:rsidR="00CC2BA1" w:rsidRPr="002B107A" w:rsidRDefault="00CC2BA1" w:rsidP="00E65122">
      <w:pPr>
        <w:pStyle w:val="Standard"/>
        <w:jc w:val="both"/>
        <w:rPr>
          <w:lang w:val="es-ES"/>
        </w:rPr>
      </w:pPr>
    </w:p>
    <w:p w14:paraId="4BD776D6" w14:textId="77777777" w:rsidR="00CC2BA1" w:rsidRPr="002B107A" w:rsidRDefault="00CC2BA1" w:rsidP="00E65122">
      <w:pPr>
        <w:pStyle w:val="Standard"/>
        <w:jc w:val="both"/>
        <w:rPr>
          <w:lang w:val="es-ES"/>
        </w:rPr>
      </w:pPr>
      <w:r w:rsidRPr="002B107A">
        <w:rPr>
          <w:lang w:val="es-ES"/>
        </w:rPr>
        <w:t>[9] Artur Moreira, Jan Haller, Henrik Vogelius Hansson. SFML Game Development. Packt</w:t>
      </w:r>
    </w:p>
    <w:p w14:paraId="23F6C098" w14:textId="77777777" w:rsidR="00CC2BA1" w:rsidRPr="002B107A" w:rsidRDefault="00CC2BA1" w:rsidP="00E65122">
      <w:pPr>
        <w:pStyle w:val="Standard"/>
        <w:jc w:val="both"/>
        <w:rPr>
          <w:lang w:val="es-ES"/>
        </w:rPr>
      </w:pPr>
      <w:r w:rsidRPr="002B107A">
        <w:rPr>
          <w:lang w:val="es-ES"/>
        </w:rPr>
        <w:t>Publishing 2013. ISBN: 978-1-84969-684-5</w:t>
      </w:r>
    </w:p>
    <w:p w14:paraId="4C473A52" w14:textId="77777777" w:rsidR="00CC2BA1" w:rsidRPr="002B107A" w:rsidRDefault="00CC2BA1" w:rsidP="00E65122">
      <w:pPr>
        <w:pStyle w:val="Standard"/>
        <w:jc w:val="both"/>
        <w:rPr>
          <w:lang w:val="es-ES"/>
        </w:rPr>
      </w:pPr>
    </w:p>
    <w:p w14:paraId="639530FB" w14:textId="77777777" w:rsidR="00CC2BA1" w:rsidRPr="002B107A" w:rsidRDefault="00CC2BA1" w:rsidP="00E65122">
      <w:pPr>
        <w:pStyle w:val="Standard"/>
        <w:jc w:val="both"/>
        <w:rPr>
          <w:lang w:val="es-ES"/>
        </w:rPr>
      </w:pPr>
      <w:r w:rsidRPr="002B107A">
        <w:rPr>
          <w:lang w:val="es-ES"/>
        </w:rPr>
        <w:t xml:space="preserve">[10] Sprite vortex, creador de animaciones basadas en sprite. </w:t>
      </w:r>
      <w:r w:rsidRPr="00534D64">
        <w:t xml:space="preserve">URL </w:t>
      </w:r>
      <w:r w:rsidRPr="00534D64">
        <w:rPr>
          <w:color w:val="0000FF"/>
          <w:u w:val="single"/>
        </w:rPr>
        <w:t>http://spritevortex.codeplex.com</w:t>
      </w:r>
      <w:r w:rsidRPr="00534D64">
        <w:rPr>
          <w:color w:val="0000FF"/>
        </w:rPr>
        <w:t xml:space="preserve"> . </w:t>
      </w:r>
      <w:r w:rsidRPr="002B107A">
        <w:rPr>
          <w:lang w:val="es-ES"/>
        </w:rPr>
        <w:t>Accedido en 2 de octubre de 2014.</w:t>
      </w:r>
    </w:p>
    <w:p w14:paraId="6D84FB2D" w14:textId="77777777" w:rsidR="00CC2BA1" w:rsidRPr="002B107A" w:rsidRDefault="00CC2BA1" w:rsidP="00E65122">
      <w:pPr>
        <w:pStyle w:val="Standard"/>
        <w:jc w:val="both"/>
        <w:rPr>
          <w:lang w:val="es-ES"/>
        </w:rPr>
      </w:pPr>
    </w:p>
    <w:p w14:paraId="21A4E011" w14:textId="77777777" w:rsidR="00CC2BA1" w:rsidRPr="002B107A" w:rsidRDefault="00CC2BA1" w:rsidP="00E65122">
      <w:pPr>
        <w:pStyle w:val="Standard"/>
        <w:jc w:val="both"/>
        <w:rPr>
          <w:lang w:val="es-ES"/>
        </w:rPr>
      </w:pPr>
      <w:r w:rsidRPr="002B107A">
        <w:rPr>
          <w:lang w:val="es-ES"/>
        </w:rPr>
        <w:t xml:space="preserve">[11] Shoebox, aplicación relacionada con juegos y ui. URL </w:t>
      </w:r>
      <w:r w:rsidRPr="00534D64">
        <w:rPr>
          <w:color w:val="0000FF"/>
          <w:u w:val="single"/>
          <w:lang w:val="es-ES"/>
        </w:rPr>
        <w:t>http://renderhjs.net/shoebox</w:t>
      </w:r>
      <w:r w:rsidRPr="00534D64">
        <w:rPr>
          <w:color w:val="0000FF"/>
          <w:lang w:val="es-ES"/>
        </w:rPr>
        <w:t xml:space="preserve"> </w:t>
      </w:r>
    </w:p>
    <w:p w14:paraId="4D34A33F" w14:textId="77777777" w:rsidR="00CC2BA1" w:rsidRPr="002B107A" w:rsidRDefault="00CC2BA1" w:rsidP="00E65122">
      <w:pPr>
        <w:pStyle w:val="Standard"/>
        <w:jc w:val="both"/>
        <w:rPr>
          <w:lang w:val="es-ES"/>
        </w:rPr>
      </w:pPr>
      <w:r w:rsidRPr="002B107A">
        <w:rPr>
          <w:lang w:val="es-ES"/>
        </w:rPr>
        <w:t>Accedido en 2 de octubre de 2014.</w:t>
      </w:r>
    </w:p>
    <w:p w14:paraId="77679521" w14:textId="77777777" w:rsidR="00CC2BA1" w:rsidRPr="002B107A" w:rsidRDefault="00CC2BA1" w:rsidP="00E65122">
      <w:pPr>
        <w:pStyle w:val="Standard"/>
        <w:jc w:val="both"/>
        <w:rPr>
          <w:lang w:val="es-ES"/>
        </w:rPr>
      </w:pPr>
    </w:p>
    <w:p w14:paraId="5BD10CBF" w14:textId="77777777" w:rsidR="00CC2BA1" w:rsidRPr="00534D64" w:rsidRDefault="00CC2BA1" w:rsidP="00E65122">
      <w:pPr>
        <w:pStyle w:val="Standard"/>
        <w:jc w:val="both"/>
      </w:pPr>
      <w:r w:rsidRPr="002B107A">
        <w:rPr>
          <w:lang w:val="es-ES"/>
        </w:rPr>
        <w:t xml:space="preserve">[12] Texturepacker, empaquetador de sprites. </w:t>
      </w:r>
      <w:r w:rsidRPr="00534D64">
        <w:t xml:space="preserve">URL </w:t>
      </w:r>
    </w:p>
    <w:p w14:paraId="7DE2DBAB" w14:textId="77777777" w:rsidR="00CC2BA1" w:rsidRDefault="00CC2BA1" w:rsidP="00E65122">
      <w:pPr>
        <w:pStyle w:val="Standard"/>
        <w:jc w:val="both"/>
        <w:rPr>
          <w:lang w:val="es-ES"/>
        </w:rPr>
      </w:pPr>
      <w:r w:rsidRPr="00534D64">
        <w:rPr>
          <w:color w:val="0000FF"/>
          <w:u w:val="single"/>
        </w:rPr>
        <w:t>https://www.codeandweb.com/texturepacker</w:t>
      </w:r>
      <w:r w:rsidRPr="00534D64">
        <w:rPr>
          <w:color w:val="0000FF"/>
        </w:rPr>
        <w:t xml:space="preserve"> . </w:t>
      </w:r>
      <w:r w:rsidRPr="002B107A">
        <w:rPr>
          <w:lang w:val="es-ES"/>
        </w:rPr>
        <w:t>Accedido en 2 de octubre de 2014.</w:t>
      </w:r>
    </w:p>
    <w:p w14:paraId="031218A0" w14:textId="77777777" w:rsidR="00CC2BA1" w:rsidRDefault="00CC2BA1" w:rsidP="00E65122">
      <w:pPr>
        <w:pStyle w:val="Standard"/>
        <w:jc w:val="both"/>
        <w:rPr>
          <w:lang w:val="es-ES"/>
        </w:rPr>
      </w:pPr>
    </w:p>
    <w:p w14:paraId="68475C02" w14:textId="77777777" w:rsidR="00CC2BA1" w:rsidRPr="002B107A" w:rsidRDefault="00CC2BA1" w:rsidP="00E65122">
      <w:pPr>
        <w:pStyle w:val="Standard"/>
        <w:jc w:val="both"/>
        <w:rPr>
          <w:lang w:val="es-ES"/>
        </w:rPr>
      </w:pPr>
    </w:p>
    <w:p w14:paraId="14A1A72D" w14:textId="77777777" w:rsidR="00CC2BA1" w:rsidRPr="00534D64" w:rsidRDefault="00CC2BA1" w:rsidP="00E65122">
      <w:pPr>
        <w:pStyle w:val="Standard"/>
        <w:jc w:val="both"/>
      </w:pPr>
      <w:r w:rsidRPr="002B107A">
        <w:rPr>
          <w:lang w:val="es-ES"/>
        </w:rPr>
        <w:lastRenderedPageBreak/>
        <w:t xml:space="preserve">[13] Dark function, Empaquetador y animador de sprites. </w:t>
      </w:r>
      <w:r w:rsidRPr="00534D64">
        <w:t xml:space="preserve">URL </w:t>
      </w:r>
    </w:p>
    <w:p w14:paraId="189729CA" w14:textId="77777777" w:rsidR="00CC2BA1" w:rsidRPr="002B107A" w:rsidRDefault="00CC2BA1" w:rsidP="00E65122">
      <w:pPr>
        <w:pStyle w:val="Standard"/>
        <w:jc w:val="both"/>
        <w:rPr>
          <w:lang w:val="es-ES"/>
        </w:rPr>
      </w:pPr>
      <w:hyperlink r:id="rId20" w:history="1">
        <w:r w:rsidRPr="006C4875">
          <w:rPr>
            <w:rStyle w:val="Hipervnculo"/>
            <w:lang w:val="es-ES"/>
          </w:rPr>
          <w:t>http://darkfunction.com/editor</w:t>
        </w:r>
      </w:hyperlink>
      <w:r>
        <w:rPr>
          <w:color w:val="1155CC"/>
          <w:u w:val="single"/>
          <w:lang w:val="es-ES"/>
        </w:rPr>
        <w:t xml:space="preserve"> </w:t>
      </w:r>
      <w:r w:rsidRPr="00534D64">
        <w:rPr>
          <w:lang w:val="es-ES"/>
        </w:rPr>
        <w:t xml:space="preserve"> </w:t>
      </w:r>
      <w:r w:rsidRPr="002B107A">
        <w:rPr>
          <w:lang w:val="es-ES"/>
        </w:rPr>
        <w:t>Accedido en 2 de octubre de 2014.</w:t>
      </w:r>
    </w:p>
    <w:p w14:paraId="7A2AE5F3" w14:textId="77777777" w:rsidR="00CC2BA1" w:rsidRPr="002B107A" w:rsidRDefault="00CC2BA1" w:rsidP="00E65122">
      <w:pPr>
        <w:pStyle w:val="Standard"/>
        <w:jc w:val="both"/>
        <w:rPr>
          <w:b/>
          <w:bCs/>
          <w:lang w:val="es-ES"/>
        </w:rPr>
      </w:pPr>
    </w:p>
    <w:p w14:paraId="5AC484A0" w14:textId="77777777" w:rsidR="00CC2BA1" w:rsidRPr="002B107A" w:rsidRDefault="00CC2BA1" w:rsidP="00E65122">
      <w:pPr>
        <w:pStyle w:val="Standard"/>
        <w:jc w:val="both"/>
        <w:rPr>
          <w:lang w:val="es-ES"/>
        </w:rPr>
      </w:pPr>
      <w:r w:rsidRPr="002B107A">
        <w:rPr>
          <w:lang w:val="es-ES"/>
        </w:rPr>
        <w:t xml:space="preserve">[14] Agencia Española de protección de datos. </w:t>
      </w:r>
      <w:r w:rsidRPr="00534D64">
        <w:t xml:space="preserve">URL </w:t>
      </w:r>
      <w:hyperlink r:id="rId21" w:history="1">
        <w:r w:rsidRPr="00534D64">
          <w:rPr>
            <w:rStyle w:val="Hipervnculo"/>
          </w:rPr>
          <w:t>http</w:t>
        </w:r>
      </w:hyperlink>
      <w:hyperlink r:id="rId22" w:history="1">
        <w:r w:rsidRPr="00534D64">
          <w:rPr>
            <w:rStyle w:val="Hipervnculo"/>
          </w:rPr>
          <w:t>://</w:t>
        </w:r>
      </w:hyperlink>
      <w:hyperlink r:id="rId23" w:history="1">
        <w:r w:rsidRPr="00534D64">
          <w:rPr>
            <w:rStyle w:val="Hipervnculo"/>
          </w:rPr>
          <w:t>www</w:t>
        </w:r>
      </w:hyperlink>
      <w:hyperlink r:id="rId24" w:history="1">
        <w:r w:rsidRPr="00534D64">
          <w:rPr>
            <w:rStyle w:val="Hipervnculo"/>
          </w:rPr>
          <w:t>.</w:t>
        </w:r>
      </w:hyperlink>
      <w:hyperlink r:id="rId25" w:history="1">
        <w:r w:rsidRPr="00534D64">
          <w:rPr>
            <w:rStyle w:val="Hipervnculo"/>
          </w:rPr>
          <w:t>agpd</w:t>
        </w:r>
      </w:hyperlink>
      <w:hyperlink r:id="rId26" w:history="1">
        <w:r w:rsidRPr="00534D64">
          <w:rPr>
            <w:rStyle w:val="Hipervnculo"/>
          </w:rPr>
          <w:t>.</w:t>
        </w:r>
      </w:hyperlink>
      <w:hyperlink r:id="rId27" w:history="1">
        <w:r w:rsidRPr="00534D64">
          <w:rPr>
            <w:rStyle w:val="Hipervnculo"/>
          </w:rPr>
          <w:t>es</w:t>
        </w:r>
      </w:hyperlink>
      <w:hyperlink r:id="rId28" w:history="1">
        <w:r w:rsidRPr="00534D64">
          <w:rPr>
            <w:rStyle w:val="Hipervnculo"/>
          </w:rPr>
          <w:t>/</w:t>
        </w:r>
      </w:hyperlink>
      <w:hyperlink r:id="rId29" w:history="1">
        <w:r w:rsidRPr="00534D64">
          <w:rPr>
            <w:rStyle w:val="Hipervnculo"/>
          </w:rPr>
          <w:t>portalwebAGPD</w:t>
        </w:r>
      </w:hyperlink>
      <w:hyperlink r:id="rId30" w:history="1">
        <w:r w:rsidRPr="00534D64">
          <w:rPr>
            <w:rStyle w:val="Hipervnculo"/>
          </w:rPr>
          <w:t>/</w:t>
        </w:r>
      </w:hyperlink>
      <w:hyperlink r:id="rId31" w:history="1">
        <w:r w:rsidRPr="00534D64">
          <w:rPr>
            <w:rStyle w:val="Hipervnculo"/>
          </w:rPr>
          <w:t>index</w:t>
        </w:r>
      </w:hyperlink>
      <w:hyperlink r:id="rId32" w:history="1">
        <w:r w:rsidRPr="00534D64">
          <w:rPr>
            <w:rStyle w:val="Hipervnculo"/>
          </w:rPr>
          <w:t>-</w:t>
        </w:r>
      </w:hyperlink>
      <w:hyperlink r:id="rId33" w:history="1">
        <w:r w:rsidRPr="00534D64">
          <w:rPr>
            <w:rStyle w:val="Hipervnculo"/>
          </w:rPr>
          <w:t>ides</w:t>
        </w:r>
      </w:hyperlink>
      <w:hyperlink r:id="rId34" w:history="1">
        <w:r w:rsidRPr="00534D64">
          <w:rPr>
            <w:rStyle w:val="Hipervnculo"/>
          </w:rPr>
          <w:t>-</w:t>
        </w:r>
      </w:hyperlink>
      <w:hyperlink r:id="rId35" w:history="1">
        <w:r w:rsidRPr="00534D64">
          <w:rPr>
            <w:rStyle w:val="Hipervnculo"/>
          </w:rPr>
          <w:t>idphp</w:t>
        </w:r>
      </w:hyperlink>
      <w:hyperlink r:id="rId36" w:history="1">
        <w:r w:rsidRPr="00534D64">
          <w:rPr>
            <w:rStyle w:val="Hipervnculo"/>
          </w:rPr>
          <w:t>.</w:t>
        </w:r>
      </w:hyperlink>
      <w:hyperlink r:id="rId37" w:history="1">
        <w:r w:rsidRPr="00534D64">
          <w:rPr>
            <w:rStyle w:val="Hipervnculo"/>
            <w:lang w:val="es-ES"/>
          </w:rPr>
          <w:t>php</w:t>
        </w:r>
      </w:hyperlink>
      <w:r w:rsidRPr="00534D64">
        <w:rPr>
          <w:color w:val="0000FF"/>
          <w:u w:val="single"/>
          <w:lang w:val="es-ES"/>
        </w:rPr>
        <w:t xml:space="preserve"> </w:t>
      </w:r>
      <w:r w:rsidRPr="00534D64">
        <w:rPr>
          <w:color w:val="0000FF"/>
          <w:lang w:val="es-ES"/>
        </w:rPr>
        <w:t xml:space="preserve"> </w:t>
      </w:r>
      <w:r w:rsidRPr="002B107A">
        <w:rPr>
          <w:lang w:val="es-ES"/>
        </w:rPr>
        <w:t>Accedido el 21 de diciembre de 2014</w:t>
      </w:r>
    </w:p>
    <w:p w14:paraId="4020D6F3" w14:textId="77777777" w:rsidR="00CC2BA1" w:rsidRPr="00B75031" w:rsidRDefault="00CC2BA1" w:rsidP="00E65122">
      <w:pPr>
        <w:jc w:val="both"/>
      </w:pPr>
    </w:p>
    <w:sectPr w:rsidR="00CC2BA1" w:rsidRPr="00B7503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gnacio Soto Alsina" w:date="2015-01-19T01:52:00Z" w:initials="ISA">
    <w:p w14:paraId="43801F96" w14:textId="77777777" w:rsidR="004E2B1A" w:rsidRDefault="004E2B1A" w:rsidP="00CC2BA1">
      <w:pPr>
        <w:pStyle w:val="Textocomentario"/>
      </w:pPr>
      <w:r>
        <w:rPr>
          <w:rStyle w:val="Refdecomentario"/>
        </w:rPr>
        <w:annotationRef/>
      </w:r>
      <w:r>
        <w:t>Poner referencia de verdad de bibliografía</w:t>
      </w:r>
    </w:p>
  </w:comment>
  <w:comment w:id="31" w:author="Ignacio Soto Alsina" w:date="2015-01-19T17:45:00Z" w:initials="ISA">
    <w:p w14:paraId="00CC9A5F" w14:textId="2916B839" w:rsidR="004E2B1A" w:rsidRDefault="004E2B1A">
      <w:pPr>
        <w:pStyle w:val="Textocomentario"/>
      </w:pPr>
      <w:r>
        <w:rPr>
          <w:rStyle w:val="Refdecomentario"/>
        </w:rPr>
        <w:annotationRef/>
      </w:r>
      <w:r>
        <w:t>Cambiar fotos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801F96" w15:done="0"/>
  <w15:commentEx w15:paraId="00CC9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FF401" w14:textId="77777777" w:rsidR="00275049" w:rsidRDefault="00275049" w:rsidP="00FC0074">
      <w:pPr>
        <w:spacing w:after="0" w:line="240" w:lineRule="auto"/>
      </w:pPr>
      <w:r>
        <w:separator/>
      </w:r>
    </w:p>
  </w:endnote>
  <w:endnote w:type="continuationSeparator" w:id="0">
    <w:p w14:paraId="667E4752" w14:textId="77777777" w:rsidR="00275049" w:rsidRDefault="00275049" w:rsidP="00FC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6E0DB" w14:textId="77777777" w:rsidR="00275049" w:rsidRDefault="00275049" w:rsidP="00FC0074">
      <w:pPr>
        <w:spacing w:after="0" w:line="240" w:lineRule="auto"/>
      </w:pPr>
      <w:r>
        <w:separator/>
      </w:r>
    </w:p>
  </w:footnote>
  <w:footnote w:type="continuationSeparator" w:id="0">
    <w:p w14:paraId="45558FE6" w14:textId="77777777" w:rsidR="00275049" w:rsidRDefault="00275049" w:rsidP="00FC0074">
      <w:pPr>
        <w:spacing w:after="0" w:line="240" w:lineRule="auto"/>
      </w:pPr>
      <w:r>
        <w:continuationSeparator/>
      </w:r>
    </w:p>
  </w:footnote>
  <w:footnote w:id="1">
    <w:p w14:paraId="7687C350" w14:textId="5EA17A4A" w:rsidR="004E2B1A" w:rsidRDefault="004E2B1A">
      <w:pPr>
        <w:pStyle w:val="Textonotapie"/>
      </w:pPr>
      <w:r>
        <w:rPr>
          <w:rStyle w:val="Refdenotaalpie"/>
        </w:rPr>
        <w:footnoteRef/>
      </w:r>
      <w:r>
        <w:t xml:space="preserve"> Estos intervalos lo que hacen es interrumpir la ejecución y ejecutar una función al pasar los segundos indicados.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F2ABB"/>
    <w:multiLevelType w:val="hybridMultilevel"/>
    <w:tmpl w:val="F7E80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2561" w:hanging="576"/>
      </w:pPr>
    </w:lvl>
    <w:lvl w:ilvl="2">
      <w:start w:val="1"/>
      <w:numFmt w:val="decimal"/>
      <w:pStyle w:val="Ttulo3"/>
      <w:lvlText w:val="%1.%2.%3"/>
      <w:lvlJc w:val="left"/>
      <w:pPr>
        <w:ind w:left="720" w:hanging="720"/>
      </w:pPr>
    </w:lvl>
    <w:lvl w:ilvl="3">
      <w:start w:val="1"/>
      <w:numFmt w:val="decimal"/>
      <w:pStyle w:val="Ttulo4"/>
      <w:lvlText w:val="%1.%2.%3.%4"/>
      <w:lvlJc w:val="left"/>
      <w:pPr>
        <w:ind w:left="1006"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6947149"/>
    <w:multiLevelType w:val="hybridMultilevel"/>
    <w:tmpl w:val="FA029F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16A5443"/>
    <w:multiLevelType w:val="hybridMultilevel"/>
    <w:tmpl w:val="C8A86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9414AF"/>
    <w:multiLevelType w:val="hybridMultilevel"/>
    <w:tmpl w:val="7D3E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972C57"/>
    <w:multiLevelType w:val="hybridMultilevel"/>
    <w:tmpl w:val="7B840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FF359F"/>
    <w:multiLevelType w:val="hybridMultilevel"/>
    <w:tmpl w:val="91C81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BAC0244"/>
    <w:multiLevelType w:val="hybridMultilevel"/>
    <w:tmpl w:val="CABC4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141B1C"/>
    <w:multiLevelType w:val="hybridMultilevel"/>
    <w:tmpl w:val="8352699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4"/>
  </w:num>
  <w:num w:numId="15">
    <w:abstractNumId w:val="7"/>
  </w:num>
  <w:num w:numId="16">
    <w:abstractNumId w:val="0"/>
  </w:num>
  <w:num w:numId="17">
    <w:abstractNumId w:val="8"/>
  </w:num>
  <w:num w:numId="18">
    <w:abstractNumId w:val="6"/>
  </w:num>
  <w:num w:numId="19">
    <w:abstractNumId w:val="5"/>
  </w:num>
  <w:num w:numId="2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gnacio Soto Alsina">
    <w15:presenceInfo w15:providerId="Windows Live" w15:userId="38c6363c2a8876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74"/>
    <w:rsid w:val="00050F49"/>
    <w:rsid w:val="0008045F"/>
    <w:rsid w:val="00087319"/>
    <w:rsid w:val="000D4AF3"/>
    <w:rsid w:val="000E72EE"/>
    <w:rsid w:val="001075E2"/>
    <w:rsid w:val="00140566"/>
    <w:rsid w:val="00166290"/>
    <w:rsid w:val="00181950"/>
    <w:rsid w:val="00194EF4"/>
    <w:rsid w:val="001B3C4F"/>
    <w:rsid w:val="001D6E19"/>
    <w:rsid w:val="002001E6"/>
    <w:rsid w:val="00203DE3"/>
    <w:rsid w:val="00205E8D"/>
    <w:rsid w:val="002743F8"/>
    <w:rsid w:val="00275049"/>
    <w:rsid w:val="002A149B"/>
    <w:rsid w:val="002A1B3A"/>
    <w:rsid w:val="002B39AF"/>
    <w:rsid w:val="002E490B"/>
    <w:rsid w:val="002F21B3"/>
    <w:rsid w:val="003215CC"/>
    <w:rsid w:val="00321B18"/>
    <w:rsid w:val="0032609F"/>
    <w:rsid w:val="00365ECF"/>
    <w:rsid w:val="00396BA0"/>
    <w:rsid w:val="003A6474"/>
    <w:rsid w:val="003A6835"/>
    <w:rsid w:val="003C69EC"/>
    <w:rsid w:val="003E5B49"/>
    <w:rsid w:val="003F4679"/>
    <w:rsid w:val="003F7663"/>
    <w:rsid w:val="00413996"/>
    <w:rsid w:val="00420BAB"/>
    <w:rsid w:val="004B4D19"/>
    <w:rsid w:val="004D4A7A"/>
    <w:rsid w:val="004E2B1A"/>
    <w:rsid w:val="00547D74"/>
    <w:rsid w:val="0055512A"/>
    <w:rsid w:val="005B2A6A"/>
    <w:rsid w:val="00632D9E"/>
    <w:rsid w:val="00646214"/>
    <w:rsid w:val="0065036B"/>
    <w:rsid w:val="00651516"/>
    <w:rsid w:val="00676B85"/>
    <w:rsid w:val="006832DE"/>
    <w:rsid w:val="00684E28"/>
    <w:rsid w:val="006A4406"/>
    <w:rsid w:val="007575C3"/>
    <w:rsid w:val="00771A7B"/>
    <w:rsid w:val="007806F9"/>
    <w:rsid w:val="007856BB"/>
    <w:rsid w:val="0079155E"/>
    <w:rsid w:val="007A6D63"/>
    <w:rsid w:val="007B3686"/>
    <w:rsid w:val="007E0207"/>
    <w:rsid w:val="007E517A"/>
    <w:rsid w:val="00834259"/>
    <w:rsid w:val="00843A0C"/>
    <w:rsid w:val="00870FE9"/>
    <w:rsid w:val="00881CE5"/>
    <w:rsid w:val="008B7DA3"/>
    <w:rsid w:val="008C1970"/>
    <w:rsid w:val="008C4B2D"/>
    <w:rsid w:val="008E08C2"/>
    <w:rsid w:val="008F10BB"/>
    <w:rsid w:val="00943695"/>
    <w:rsid w:val="009C7520"/>
    <w:rsid w:val="009E16F5"/>
    <w:rsid w:val="009F4825"/>
    <w:rsid w:val="00A01509"/>
    <w:rsid w:val="00A32B1C"/>
    <w:rsid w:val="00A6259B"/>
    <w:rsid w:val="00A636ED"/>
    <w:rsid w:val="00A64A09"/>
    <w:rsid w:val="00AD72C3"/>
    <w:rsid w:val="00AE20E0"/>
    <w:rsid w:val="00B00395"/>
    <w:rsid w:val="00B16B0F"/>
    <w:rsid w:val="00B60D3A"/>
    <w:rsid w:val="00B75031"/>
    <w:rsid w:val="00BA7AA6"/>
    <w:rsid w:val="00BB2159"/>
    <w:rsid w:val="00C024F6"/>
    <w:rsid w:val="00C02598"/>
    <w:rsid w:val="00C37DF4"/>
    <w:rsid w:val="00C50AAB"/>
    <w:rsid w:val="00C639F2"/>
    <w:rsid w:val="00C76484"/>
    <w:rsid w:val="00C9083F"/>
    <w:rsid w:val="00CC1333"/>
    <w:rsid w:val="00CC2BA1"/>
    <w:rsid w:val="00CC3EF1"/>
    <w:rsid w:val="00CF0B80"/>
    <w:rsid w:val="00D35368"/>
    <w:rsid w:val="00D50E54"/>
    <w:rsid w:val="00D66B19"/>
    <w:rsid w:val="00D72DEE"/>
    <w:rsid w:val="00D7411C"/>
    <w:rsid w:val="00D90226"/>
    <w:rsid w:val="00D95CD1"/>
    <w:rsid w:val="00DD0CFE"/>
    <w:rsid w:val="00DD30CC"/>
    <w:rsid w:val="00DE3706"/>
    <w:rsid w:val="00E1254D"/>
    <w:rsid w:val="00E6133B"/>
    <w:rsid w:val="00E65122"/>
    <w:rsid w:val="00E674B7"/>
    <w:rsid w:val="00EC15EB"/>
    <w:rsid w:val="00FB71AD"/>
    <w:rsid w:val="00FC007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D974"/>
  <w15:chartTrackingRefBased/>
  <w15:docId w15:val="{9135CBFF-659A-4D84-838E-6519C155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FC0074"/>
  </w:style>
  <w:style w:type="paragraph" w:styleId="Encabezado">
    <w:name w:val="header"/>
    <w:basedOn w:val="Normal"/>
    <w:link w:val="EncabezadoCar"/>
    <w:uiPriority w:val="99"/>
    <w:unhideWhenUsed/>
    <w:rsid w:val="00FC0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074"/>
  </w:style>
  <w:style w:type="paragraph" w:styleId="Piedepgina">
    <w:name w:val="footer"/>
    <w:basedOn w:val="Normal"/>
    <w:link w:val="PiedepginaCar"/>
    <w:uiPriority w:val="99"/>
    <w:unhideWhenUsed/>
    <w:rsid w:val="00FC0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074"/>
  </w:style>
  <w:style w:type="paragraph" w:styleId="NormalWeb">
    <w:name w:val="Normal (Web)"/>
    <w:basedOn w:val="Normal"/>
    <w:uiPriority w:val="99"/>
    <w:semiHidden/>
    <w:unhideWhenUsed/>
    <w:rsid w:val="00FC0074"/>
    <w:pPr>
      <w:spacing w:before="100" w:beforeAutospacing="1" w:after="119"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C0074"/>
    <w:rPr>
      <w:color w:val="0000FF"/>
      <w:u w:val="single"/>
    </w:rPr>
  </w:style>
  <w:style w:type="paragraph" w:styleId="TDC1">
    <w:name w:val="toc 1"/>
    <w:basedOn w:val="Normal"/>
    <w:next w:val="Normal"/>
    <w:autoRedefine/>
    <w:uiPriority w:val="39"/>
    <w:unhideWhenUsed/>
    <w:rsid w:val="00C37DF4"/>
    <w:pPr>
      <w:spacing w:after="100"/>
    </w:pPr>
  </w:style>
  <w:style w:type="paragraph" w:styleId="TDC2">
    <w:name w:val="toc 2"/>
    <w:basedOn w:val="Normal"/>
    <w:next w:val="Normal"/>
    <w:autoRedefine/>
    <w:uiPriority w:val="39"/>
    <w:unhideWhenUsed/>
    <w:rsid w:val="00C37DF4"/>
    <w:pPr>
      <w:spacing w:after="100"/>
      <w:ind w:left="220"/>
    </w:pPr>
  </w:style>
  <w:style w:type="character" w:styleId="Textodelmarcadordeposicin">
    <w:name w:val="Placeholder Text"/>
    <w:basedOn w:val="Fuentedeprrafopredeter"/>
    <w:uiPriority w:val="99"/>
    <w:semiHidden/>
    <w:rsid w:val="00C37DF4"/>
    <w:rPr>
      <w:color w:val="808080"/>
    </w:rPr>
  </w:style>
  <w:style w:type="character" w:styleId="Refdecomentario">
    <w:name w:val="annotation reference"/>
    <w:basedOn w:val="Fuentedeprrafopredeter"/>
    <w:uiPriority w:val="99"/>
    <w:semiHidden/>
    <w:unhideWhenUsed/>
    <w:rsid w:val="009C7520"/>
    <w:rPr>
      <w:sz w:val="16"/>
      <w:szCs w:val="16"/>
    </w:rPr>
  </w:style>
  <w:style w:type="paragraph" w:styleId="Textocomentario">
    <w:name w:val="annotation text"/>
    <w:basedOn w:val="Normal"/>
    <w:link w:val="TextocomentarioCar"/>
    <w:uiPriority w:val="99"/>
    <w:semiHidden/>
    <w:unhideWhenUsed/>
    <w:rsid w:val="009C7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7520"/>
    <w:rPr>
      <w:sz w:val="20"/>
      <w:szCs w:val="20"/>
    </w:rPr>
  </w:style>
  <w:style w:type="paragraph" w:styleId="Asuntodelcomentario">
    <w:name w:val="annotation subject"/>
    <w:basedOn w:val="Textocomentario"/>
    <w:next w:val="Textocomentario"/>
    <w:link w:val="AsuntodelcomentarioCar"/>
    <w:uiPriority w:val="99"/>
    <w:semiHidden/>
    <w:unhideWhenUsed/>
    <w:rsid w:val="009C7520"/>
    <w:rPr>
      <w:b/>
      <w:bCs/>
    </w:rPr>
  </w:style>
  <w:style w:type="character" w:customStyle="1" w:styleId="AsuntodelcomentarioCar">
    <w:name w:val="Asunto del comentario Car"/>
    <w:basedOn w:val="TextocomentarioCar"/>
    <w:link w:val="Asuntodelcomentario"/>
    <w:uiPriority w:val="99"/>
    <w:semiHidden/>
    <w:rsid w:val="009C7520"/>
    <w:rPr>
      <w:b/>
      <w:bCs/>
      <w:sz w:val="20"/>
      <w:szCs w:val="20"/>
    </w:rPr>
  </w:style>
  <w:style w:type="paragraph" w:styleId="Textodeglobo">
    <w:name w:val="Balloon Text"/>
    <w:basedOn w:val="Normal"/>
    <w:link w:val="TextodegloboCar"/>
    <w:uiPriority w:val="99"/>
    <w:semiHidden/>
    <w:unhideWhenUsed/>
    <w:rsid w:val="009C75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7520"/>
    <w:rPr>
      <w:rFonts w:ascii="Segoe UI" w:hAnsi="Segoe UI" w:cs="Segoe UI"/>
      <w:sz w:val="18"/>
      <w:szCs w:val="18"/>
    </w:rPr>
  </w:style>
  <w:style w:type="paragraph" w:styleId="ndice1">
    <w:name w:val="index 1"/>
    <w:basedOn w:val="Normal"/>
    <w:next w:val="Normal"/>
    <w:autoRedefine/>
    <w:uiPriority w:val="99"/>
    <w:unhideWhenUsed/>
    <w:rsid w:val="00EC15EB"/>
    <w:pPr>
      <w:spacing w:after="0"/>
      <w:ind w:left="220" w:hanging="220"/>
    </w:pPr>
    <w:rPr>
      <w:sz w:val="18"/>
      <w:szCs w:val="18"/>
    </w:rPr>
  </w:style>
  <w:style w:type="paragraph" w:styleId="ndice2">
    <w:name w:val="index 2"/>
    <w:basedOn w:val="Normal"/>
    <w:next w:val="Normal"/>
    <w:autoRedefine/>
    <w:uiPriority w:val="99"/>
    <w:unhideWhenUsed/>
    <w:rsid w:val="00EC15EB"/>
    <w:pPr>
      <w:spacing w:after="0"/>
      <w:ind w:left="440" w:hanging="220"/>
    </w:pPr>
    <w:rPr>
      <w:sz w:val="18"/>
      <w:szCs w:val="18"/>
    </w:rPr>
  </w:style>
  <w:style w:type="paragraph" w:styleId="ndice3">
    <w:name w:val="index 3"/>
    <w:basedOn w:val="Normal"/>
    <w:next w:val="Normal"/>
    <w:autoRedefine/>
    <w:uiPriority w:val="99"/>
    <w:unhideWhenUsed/>
    <w:rsid w:val="00EC15EB"/>
    <w:pPr>
      <w:spacing w:after="0"/>
      <w:ind w:left="660" w:hanging="220"/>
    </w:pPr>
    <w:rPr>
      <w:sz w:val="18"/>
      <w:szCs w:val="18"/>
    </w:rPr>
  </w:style>
  <w:style w:type="paragraph" w:styleId="ndice4">
    <w:name w:val="index 4"/>
    <w:basedOn w:val="Normal"/>
    <w:next w:val="Normal"/>
    <w:autoRedefine/>
    <w:uiPriority w:val="99"/>
    <w:unhideWhenUsed/>
    <w:rsid w:val="00EC15EB"/>
    <w:pPr>
      <w:spacing w:after="0"/>
      <w:ind w:left="880" w:hanging="220"/>
    </w:pPr>
    <w:rPr>
      <w:sz w:val="18"/>
      <w:szCs w:val="18"/>
    </w:rPr>
  </w:style>
  <w:style w:type="paragraph" w:styleId="ndice5">
    <w:name w:val="index 5"/>
    <w:basedOn w:val="Normal"/>
    <w:next w:val="Normal"/>
    <w:autoRedefine/>
    <w:uiPriority w:val="99"/>
    <w:unhideWhenUsed/>
    <w:rsid w:val="00EC15EB"/>
    <w:pPr>
      <w:spacing w:after="0"/>
      <w:ind w:left="1100" w:hanging="220"/>
    </w:pPr>
    <w:rPr>
      <w:sz w:val="18"/>
      <w:szCs w:val="18"/>
    </w:rPr>
  </w:style>
  <w:style w:type="paragraph" w:styleId="ndice6">
    <w:name w:val="index 6"/>
    <w:basedOn w:val="Normal"/>
    <w:next w:val="Normal"/>
    <w:autoRedefine/>
    <w:uiPriority w:val="99"/>
    <w:unhideWhenUsed/>
    <w:rsid w:val="00EC15EB"/>
    <w:pPr>
      <w:spacing w:after="0"/>
      <w:ind w:left="1320" w:hanging="220"/>
    </w:pPr>
    <w:rPr>
      <w:sz w:val="18"/>
      <w:szCs w:val="18"/>
    </w:rPr>
  </w:style>
  <w:style w:type="paragraph" w:styleId="ndice7">
    <w:name w:val="index 7"/>
    <w:basedOn w:val="Normal"/>
    <w:next w:val="Normal"/>
    <w:autoRedefine/>
    <w:uiPriority w:val="99"/>
    <w:unhideWhenUsed/>
    <w:rsid w:val="00EC15EB"/>
    <w:pPr>
      <w:spacing w:after="0"/>
      <w:ind w:left="1540" w:hanging="220"/>
    </w:pPr>
    <w:rPr>
      <w:sz w:val="18"/>
      <w:szCs w:val="18"/>
    </w:rPr>
  </w:style>
  <w:style w:type="paragraph" w:styleId="ndice8">
    <w:name w:val="index 8"/>
    <w:basedOn w:val="Normal"/>
    <w:next w:val="Normal"/>
    <w:autoRedefine/>
    <w:uiPriority w:val="99"/>
    <w:unhideWhenUsed/>
    <w:rsid w:val="00EC15EB"/>
    <w:pPr>
      <w:spacing w:after="0"/>
      <w:ind w:left="1760" w:hanging="220"/>
    </w:pPr>
    <w:rPr>
      <w:sz w:val="18"/>
      <w:szCs w:val="18"/>
    </w:rPr>
  </w:style>
  <w:style w:type="paragraph" w:styleId="ndice9">
    <w:name w:val="index 9"/>
    <w:basedOn w:val="Normal"/>
    <w:next w:val="Normal"/>
    <w:autoRedefine/>
    <w:uiPriority w:val="99"/>
    <w:unhideWhenUsed/>
    <w:rsid w:val="00EC15EB"/>
    <w:pPr>
      <w:spacing w:after="0"/>
      <w:ind w:left="1980" w:hanging="220"/>
    </w:pPr>
    <w:rPr>
      <w:sz w:val="18"/>
      <w:szCs w:val="18"/>
    </w:rPr>
  </w:style>
  <w:style w:type="paragraph" w:styleId="Ttulodendice">
    <w:name w:val="index heading"/>
    <w:basedOn w:val="Normal"/>
    <w:next w:val="ndice1"/>
    <w:uiPriority w:val="99"/>
    <w:unhideWhenUsed/>
    <w:rsid w:val="00EC15EB"/>
    <w:pPr>
      <w:spacing w:before="240" w:after="120"/>
      <w:jc w:val="center"/>
    </w:pPr>
    <w:rPr>
      <w:b/>
      <w:bCs/>
      <w:sz w:val="26"/>
      <w:szCs w:val="26"/>
    </w:rPr>
  </w:style>
  <w:style w:type="paragraph" w:styleId="TDC3">
    <w:name w:val="toc 3"/>
    <w:basedOn w:val="Normal"/>
    <w:next w:val="Normal"/>
    <w:autoRedefine/>
    <w:uiPriority w:val="39"/>
    <w:unhideWhenUsed/>
    <w:rsid w:val="00EC15EB"/>
    <w:pPr>
      <w:spacing w:after="100"/>
      <w:ind w:left="440"/>
    </w:pPr>
    <w:rPr>
      <w:rFonts w:cs="Times New Roman"/>
      <w:lang w:eastAsia="es-ES"/>
    </w:rPr>
  </w:style>
  <w:style w:type="paragraph" w:customStyle="1" w:styleId="Standard">
    <w:name w:val="Standard"/>
    <w:rsid w:val="007A6D63"/>
    <w:pPr>
      <w:suppressAutoHyphens/>
      <w:autoSpaceDN w:val="0"/>
      <w:spacing w:after="0" w:line="276" w:lineRule="auto"/>
    </w:pPr>
    <w:rPr>
      <w:rFonts w:ascii="Arial" w:eastAsia="Arial" w:hAnsi="Arial" w:cs="Arial"/>
      <w:color w:val="000000"/>
      <w:kern w:val="3"/>
      <w:lang w:eastAsia="en-US" w:bidi="en-US"/>
    </w:rPr>
  </w:style>
  <w:style w:type="character" w:customStyle="1" w:styleId="apple-converted-space">
    <w:name w:val="apple-converted-space"/>
    <w:basedOn w:val="Fuentedeprrafopredeter"/>
    <w:rsid w:val="00646214"/>
  </w:style>
  <w:style w:type="paragraph" w:customStyle="1" w:styleId="DecimalAligned">
    <w:name w:val="Decimal Aligned"/>
    <w:basedOn w:val="Normal"/>
    <w:uiPriority w:val="40"/>
    <w:qFormat/>
    <w:rsid w:val="00B60D3A"/>
    <w:pPr>
      <w:tabs>
        <w:tab w:val="decimal" w:pos="360"/>
      </w:tabs>
      <w:spacing w:after="200" w:line="276" w:lineRule="auto"/>
    </w:pPr>
    <w:rPr>
      <w:rFonts w:cs="Times New Roman"/>
      <w:lang w:eastAsia="es-ES"/>
    </w:rPr>
  </w:style>
  <w:style w:type="paragraph" w:styleId="Textonotapie">
    <w:name w:val="footnote text"/>
    <w:basedOn w:val="Normal"/>
    <w:link w:val="TextonotapieCar"/>
    <w:uiPriority w:val="99"/>
    <w:unhideWhenUsed/>
    <w:rsid w:val="00B60D3A"/>
    <w:pPr>
      <w:spacing w:after="0" w:line="240" w:lineRule="auto"/>
    </w:pPr>
    <w:rPr>
      <w:rFonts w:cs="Times New Roman"/>
      <w:sz w:val="20"/>
      <w:szCs w:val="20"/>
      <w:lang w:eastAsia="es-ES"/>
    </w:rPr>
  </w:style>
  <w:style w:type="character" w:customStyle="1" w:styleId="TextonotapieCar">
    <w:name w:val="Texto nota pie Car"/>
    <w:basedOn w:val="Fuentedeprrafopredeter"/>
    <w:link w:val="Textonotapie"/>
    <w:uiPriority w:val="99"/>
    <w:rsid w:val="00B60D3A"/>
    <w:rPr>
      <w:rFonts w:cs="Times New Roman"/>
      <w:sz w:val="20"/>
      <w:szCs w:val="20"/>
      <w:lang w:val="es-ES" w:eastAsia="es-ES"/>
    </w:rPr>
  </w:style>
  <w:style w:type="table" w:styleId="Sombreadoclaro-nfasis1">
    <w:name w:val="Light Shading Accent 1"/>
    <w:basedOn w:val="Tablanormal"/>
    <w:uiPriority w:val="60"/>
    <w:rsid w:val="00B60D3A"/>
    <w:pPr>
      <w:spacing w:after="0" w:line="240" w:lineRule="auto"/>
    </w:pPr>
    <w:rPr>
      <w:color w:val="B35E06" w:themeColor="accent1" w:themeShade="BF"/>
      <w:lang w:val="es-ES" w:eastAsia="es-E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Tablanormal5">
    <w:name w:val="Plain Table 5"/>
    <w:basedOn w:val="Tablanormal"/>
    <w:uiPriority w:val="45"/>
    <w:rsid w:val="00B60D3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B60D3A"/>
    <w:pPr>
      <w:spacing w:after="0" w:line="240" w:lineRule="auto"/>
    </w:pPr>
    <w:rPr>
      <w:color w:val="997339"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181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1819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648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CC2BA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21B1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1B18"/>
    <w:rPr>
      <w:sz w:val="20"/>
      <w:szCs w:val="20"/>
      <w:lang w:val="es-ES"/>
    </w:rPr>
  </w:style>
  <w:style w:type="character" w:styleId="Refdenotaalfinal">
    <w:name w:val="endnote reference"/>
    <w:basedOn w:val="Fuentedeprrafopredeter"/>
    <w:uiPriority w:val="99"/>
    <w:semiHidden/>
    <w:unhideWhenUsed/>
    <w:rsid w:val="00321B18"/>
    <w:rPr>
      <w:vertAlign w:val="superscript"/>
    </w:rPr>
  </w:style>
  <w:style w:type="character" w:styleId="Refdenotaalpie">
    <w:name w:val="footnote reference"/>
    <w:basedOn w:val="Fuentedeprrafopredeter"/>
    <w:uiPriority w:val="99"/>
    <w:semiHidden/>
    <w:unhideWhenUsed/>
    <w:rsid w:val="00321B18"/>
    <w:rPr>
      <w:vertAlign w:val="superscript"/>
    </w:rPr>
  </w:style>
  <w:style w:type="paragraph" w:styleId="HTMLconformatoprevio">
    <w:name w:val="HTML Preformatted"/>
    <w:basedOn w:val="Normal"/>
    <w:link w:val="HTMLconformatoprevioCar"/>
    <w:uiPriority w:val="99"/>
    <w:unhideWhenUsed/>
    <w:rsid w:val="00C90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9083F"/>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573">
      <w:bodyDiv w:val="1"/>
      <w:marLeft w:val="0"/>
      <w:marRight w:val="0"/>
      <w:marTop w:val="0"/>
      <w:marBottom w:val="0"/>
      <w:divBdr>
        <w:top w:val="none" w:sz="0" w:space="0" w:color="auto"/>
        <w:left w:val="none" w:sz="0" w:space="0" w:color="auto"/>
        <w:bottom w:val="none" w:sz="0" w:space="0" w:color="auto"/>
        <w:right w:val="none" w:sz="0" w:space="0" w:color="auto"/>
      </w:divBdr>
    </w:div>
    <w:div w:id="17003938">
      <w:bodyDiv w:val="1"/>
      <w:marLeft w:val="0"/>
      <w:marRight w:val="0"/>
      <w:marTop w:val="0"/>
      <w:marBottom w:val="0"/>
      <w:divBdr>
        <w:top w:val="none" w:sz="0" w:space="0" w:color="auto"/>
        <w:left w:val="none" w:sz="0" w:space="0" w:color="auto"/>
        <w:bottom w:val="none" w:sz="0" w:space="0" w:color="auto"/>
        <w:right w:val="none" w:sz="0" w:space="0" w:color="auto"/>
      </w:divBdr>
    </w:div>
    <w:div w:id="47264983">
      <w:bodyDiv w:val="1"/>
      <w:marLeft w:val="0"/>
      <w:marRight w:val="0"/>
      <w:marTop w:val="0"/>
      <w:marBottom w:val="0"/>
      <w:divBdr>
        <w:top w:val="none" w:sz="0" w:space="0" w:color="auto"/>
        <w:left w:val="none" w:sz="0" w:space="0" w:color="auto"/>
        <w:bottom w:val="none" w:sz="0" w:space="0" w:color="auto"/>
        <w:right w:val="none" w:sz="0" w:space="0" w:color="auto"/>
      </w:divBdr>
    </w:div>
    <w:div w:id="78454988">
      <w:bodyDiv w:val="1"/>
      <w:marLeft w:val="0"/>
      <w:marRight w:val="0"/>
      <w:marTop w:val="0"/>
      <w:marBottom w:val="0"/>
      <w:divBdr>
        <w:top w:val="none" w:sz="0" w:space="0" w:color="auto"/>
        <w:left w:val="none" w:sz="0" w:space="0" w:color="auto"/>
        <w:bottom w:val="none" w:sz="0" w:space="0" w:color="auto"/>
        <w:right w:val="none" w:sz="0" w:space="0" w:color="auto"/>
      </w:divBdr>
    </w:div>
    <w:div w:id="92894877">
      <w:bodyDiv w:val="1"/>
      <w:marLeft w:val="0"/>
      <w:marRight w:val="0"/>
      <w:marTop w:val="0"/>
      <w:marBottom w:val="0"/>
      <w:divBdr>
        <w:top w:val="none" w:sz="0" w:space="0" w:color="auto"/>
        <w:left w:val="none" w:sz="0" w:space="0" w:color="auto"/>
        <w:bottom w:val="none" w:sz="0" w:space="0" w:color="auto"/>
        <w:right w:val="none" w:sz="0" w:space="0" w:color="auto"/>
      </w:divBdr>
    </w:div>
    <w:div w:id="121927373">
      <w:bodyDiv w:val="1"/>
      <w:marLeft w:val="0"/>
      <w:marRight w:val="0"/>
      <w:marTop w:val="0"/>
      <w:marBottom w:val="0"/>
      <w:divBdr>
        <w:top w:val="none" w:sz="0" w:space="0" w:color="auto"/>
        <w:left w:val="none" w:sz="0" w:space="0" w:color="auto"/>
        <w:bottom w:val="none" w:sz="0" w:space="0" w:color="auto"/>
        <w:right w:val="none" w:sz="0" w:space="0" w:color="auto"/>
      </w:divBdr>
    </w:div>
    <w:div w:id="213004866">
      <w:bodyDiv w:val="1"/>
      <w:marLeft w:val="0"/>
      <w:marRight w:val="0"/>
      <w:marTop w:val="0"/>
      <w:marBottom w:val="0"/>
      <w:divBdr>
        <w:top w:val="none" w:sz="0" w:space="0" w:color="auto"/>
        <w:left w:val="none" w:sz="0" w:space="0" w:color="auto"/>
        <w:bottom w:val="none" w:sz="0" w:space="0" w:color="auto"/>
        <w:right w:val="none" w:sz="0" w:space="0" w:color="auto"/>
      </w:divBdr>
    </w:div>
    <w:div w:id="247471877">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300621743">
      <w:bodyDiv w:val="1"/>
      <w:marLeft w:val="0"/>
      <w:marRight w:val="0"/>
      <w:marTop w:val="0"/>
      <w:marBottom w:val="0"/>
      <w:divBdr>
        <w:top w:val="none" w:sz="0" w:space="0" w:color="auto"/>
        <w:left w:val="none" w:sz="0" w:space="0" w:color="auto"/>
        <w:bottom w:val="none" w:sz="0" w:space="0" w:color="auto"/>
        <w:right w:val="none" w:sz="0" w:space="0" w:color="auto"/>
      </w:divBdr>
    </w:div>
    <w:div w:id="308560339">
      <w:bodyDiv w:val="1"/>
      <w:marLeft w:val="0"/>
      <w:marRight w:val="0"/>
      <w:marTop w:val="0"/>
      <w:marBottom w:val="0"/>
      <w:divBdr>
        <w:top w:val="none" w:sz="0" w:space="0" w:color="auto"/>
        <w:left w:val="none" w:sz="0" w:space="0" w:color="auto"/>
        <w:bottom w:val="none" w:sz="0" w:space="0" w:color="auto"/>
        <w:right w:val="none" w:sz="0" w:space="0" w:color="auto"/>
      </w:divBdr>
    </w:div>
    <w:div w:id="334304527">
      <w:bodyDiv w:val="1"/>
      <w:marLeft w:val="0"/>
      <w:marRight w:val="0"/>
      <w:marTop w:val="0"/>
      <w:marBottom w:val="0"/>
      <w:divBdr>
        <w:top w:val="none" w:sz="0" w:space="0" w:color="auto"/>
        <w:left w:val="none" w:sz="0" w:space="0" w:color="auto"/>
        <w:bottom w:val="none" w:sz="0" w:space="0" w:color="auto"/>
        <w:right w:val="none" w:sz="0" w:space="0" w:color="auto"/>
      </w:divBdr>
    </w:div>
    <w:div w:id="380249317">
      <w:bodyDiv w:val="1"/>
      <w:marLeft w:val="0"/>
      <w:marRight w:val="0"/>
      <w:marTop w:val="0"/>
      <w:marBottom w:val="0"/>
      <w:divBdr>
        <w:top w:val="none" w:sz="0" w:space="0" w:color="auto"/>
        <w:left w:val="none" w:sz="0" w:space="0" w:color="auto"/>
        <w:bottom w:val="none" w:sz="0" w:space="0" w:color="auto"/>
        <w:right w:val="none" w:sz="0" w:space="0" w:color="auto"/>
      </w:divBdr>
    </w:div>
    <w:div w:id="404034305">
      <w:bodyDiv w:val="1"/>
      <w:marLeft w:val="0"/>
      <w:marRight w:val="0"/>
      <w:marTop w:val="0"/>
      <w:marBottom w:val="0"/>
      <w:divBdr>
        <w:top w:val="none" w:sz="0" w:space="0" w:color="auto"/>
        <w:left w:val="none" w:sz="0" w:space="0" w:color="auto"/>
        <w:bottom w:val="none" w:sz="0" w:space="0" w:color="auto"/>
        <w:right w:val="none" w:sz="0" w:space="0" w:color="auto"/>
      </w:divBdr>
    </w:div>
    <w:div w:id="559679739">
      <w:bodyDiv w:val="1"/>
      <w:marLeft w:val="0"/>
      <w:marRight w:val="0"/>
      <w:marTop w:val="0"/>
      <w:marBottom w:val="0"/>
      <w:divBdr>
        <w:top w:val="none" w:sz="0" w:space="0" w:color="auto"/>
        <w:left w:val="none" w:sz="0" w:space="0" w:color="auto"/>
        <w:bottom w:val="none" w:sz="0" w:space="0" w:color="auto"/>
        <w:right w:val="none" w:sz="0" w:space="0" w:color="auto"/>
      </w:divBdr>
    </w:div>
    <w:div w:id="572785776">
      <w:bodyDiv w:val="1"/>
      <w:marLeft w:val="0"/>
      <w:marRight w:val="0"/>
      <w:marTop w:val="0"/>
      <w:marBottom w:val="0"/>
      <w:divBdr>
        <w:top w:val="none" w:sz="0" w:space="0" w:color="auto"/>
        <w:left w:val="none" w:sz="0" w:space="0" w:color="auto"/>
        <w:bottom w:val="none" w:sz="0" w:space="0" w:color="auto"/>
        <w:right w:val="none" w:sz="0" w:space="0" w:color="auto"/>
      </w:divBdr>
    </w:div>
    <w:div w:id="573975902">
      <w:bodyDiv w:val="1"/>
      <w:marLeft w:val="0"/>
      <w:marRight w:val="0"/>
      <w:marTop w:val="0"/>
      <w:marBottom w:val="0"/>
      <w:divBdr>
        <w:top w:val="none" w:sz="0" w:space="0" w:color="auto"/>
        <w:left w:val="none" w:sz="0" w:space="0" w:color="auto"/>
        <w:bottom w:val="none" w:sz="0" w:space="0" w:color="auto"/>
        <w:right w:val="none" w:sz="0" w:space="0" w:color="auto"/>
      </w:divBdr>
    </w:div>
    <w:div w:id="644428868">
      <w:bodyDiv w:val="1"/>
      <w:marLeft w:val="0"/>
      <w:marRight w:val="0"/>
      <w:marTop w:val="0"/>
      <w:marBottom w:val="0"/>
      <w:divBdr>
        <w:top w:val="none" w:sz="0" w:space="0" w:color="auto"/>
        <w:left w:val="none" w:sz="0" w:space="0" w:color="auto"/>
        <w:bottom w:val="none" w:sz="0" w:space="0" w:color="auto"/>
        <w:right w:val="none" w:sz="0" w:space="0" w:color="auto"/>
      </w:divBdr>
    </w:div>
    <w:div w:id="671949306">
      <w:bodyDiv w:val="1"/>
      <w:marLeft w:val="0"/>
      <w:marRight w:val="0"/>
      <w:marTop w:val="0"/>
      <w:marBottom w:val="0"/>
      <w:divBdr>
        <w:top w:val="none" w:sz="0" w:space="0" w:color="auto"/>
        <w:left w:val="none" w:sz="0" w:space="0" w:color="auto"/>
        <w:bottom w:val="none" w:sz="0" w:space="0" w:color="auto"/>
        <w:right w:val="none" w:sz="0" w:space="0" w:color="auto"/>
      </w:divBdr>
    </w:div>
    <w:div w:id="700206518">
      <w:bodyDiv w:val="1"/>
      <w:marLeft w:val="0"/>
      <w:marRight w:val="0"/>
      <w:marTop w:val="0"/>
      <w:marBottom w:val="0"/>
      <w:divBdr>
        <w:top w:val="none" w:sz="0" w:space="0" w:color="auto"/>
        <w:left w:val="none" w:sz="0" w:space="0" w:color="auto"/>
        <w:bottom w:val="none" w:sz="0" w:space="0" w:color="auto"/>
        <w:right w:val="none" w:sz="0" w:space="0" w:color="auto"/>
      </w:divBdr>
    </w:div>
    <w:div w:id="744760635">
      <w:bodyDiv w:val="1"/>
      <w:marLeft w:val="0"/>
      <w:marRight w:val="0"/>
      <w:marTop w:val="0"/>
      <w:marBottom w:val="0"/>
      <w:divBdr>
        <w:top w:val="none" w:sz="0" w:space="0" w:color="auto"/>
        <w:left w:val="none" w:sz="0" w:space="0" w:color="auto"/>
        <w:bottom w:val="none" w:sz="0" w:space="0" w:color="auto"/>
        <w:right w:val="none" w:sz="0" w:space="0" w:color="auto"/>
      </w:divBdr>
    </w:div>
    <w:div w:id="748381808">
      <w:bodyDiv w:val="1"/>
      <w:marLeft w:val="0"/>
      <w:marRight w:val="0"/>
      <w:marTop w:val="0"/>
      <w:marBottom w:val="0"/>
      <w:divBdr>
        <w:top w:val="none" w:sz="0" w:space="0" w:color="auto"/>
        <w:left w:val="none" w:sz="0" w:space="0" w:color="auto"/>
        <w:bottom w:val="none" w:sz="0" w:space="0" w:color="auto"/>
        <w:right w:val="none" w:sz="0" w:space="0" w:color="auto"/>
      </w:divBdr>
    </w:div>
    <w:div w:id="772895990">
      <w:bodyDiv w:val="1"/>
      <w:marLeft w:val="0"/>
      <w:marRight w:val="0"/>
      <w:marTop w:val="0"/>
      <w:marBottom w:val="0"/>
      <w:divBdr>
        <w:top w:val="none" w:sz="0" w:space="0" w:color="auto"/>
        <w:left w:val="none" w:sz="0" w:space="0" w:color="auto"/>
        <w:bottom w:val="none" w:sz="0" w:space="0" w:color="auto"/>
        <w:right w:val="none" w:sz="0" w:space="0" w:color="auto"/>
      </w:divBdr>
    </w:div>
    <w:div w:id="792796653">
      <w:bodyDiv w:val="1"/>
      <w:marLeft w:val="0"/>
      <w:marRight w:val="0"/>
      <w:marTop w:val="0"/>
      <w:marBottom w:val="0"/>
      <w:divBdr>
        <w:top w:val="none" w:sz="0" w:space="0" w:color="auto"/>
        <w:left w:val="none" w:sz="0" w:space="0" w:color="auto"/>
        <w:bottom w:val="none" w:sz="0" w:space="0" w:color="auto"/>
        <w:right w:val="none" w:sz="0" w:space="0" w:color="auto"/>
      </w:divBdr>
    </w:div>
    <w:div w:id="809711045">
      <w:bodyDiv w:val="1"/>
      <w:marLeft w:val="0"/>
      <w:marRight w:val="0"/>
      <w:marTop w:val="0"/>
      <w:marBottom w:val="0"/>
      <w:divBdr>
        <w:top w:val="none" w:sz="0" w:space="0" w:color="auto"/>
        <w:left w:val="none" w:sz="0" w:space="0" w:color="auto"/>
        <w:bottom w:val="none" w:sz="0" w:space="0" w:color="auto"/>
        <w:right w:val="none" w:sz="0" w:space="0" w:color="auto"/>
      </w:divBdr>
    </w:div>
    <w:div w:id="865604648">
      <w:bodyDiv w:val="1"/>
      <w:marLeft w:val="0"/>
      <w:marRight w:val="0"/>
      <w:marTop w:val="0"/>
      <w:marBottom w:val="0"/>
      <w:divBdr>
        <w:top w:val="none" w:sz="0" w:space="0" w:color="auto"/>
        <w:left w:val="none" w:sz="0" w:space="0" w:color="auto"/>
        <w:bottom w:val="none" w:sz="0" w:space="0" w:color="auto"/>
        <w:right w:val="none" w:sz="0" w:space="0" w:color="auto"/>
      </w:divBdr>
    </w:div>
    <w:div w:id="947005884">
      <w:bodyDiv w:val="1"/>
      <w:marLeft w:val="0"/>
      <w:marRight w:val="0"/>
      <w:marTop w:val="0"/>
      <w:marBottom w:val="0"/>
      <w:divBdr>
        <w:top w:val="none" w:sz="0" w:space="0" w:color="auto"/>
        <w:left w:val="none" w:sz="0" w:space="0" w:color="auto"/>
        <w:bottom w:val="none" w:sz="0" w:space="0" w:color="auto"/>
        <w:right w:val="none" w:sz="0" w:space="0" w:color="auto"/>
      </w:divBdr>
    </w:div>
    <w:div w:id="947011341">
      <w:bodyDiv w:val="1"/>
      <w:marLeft w:val="0"/>
      <w:marRight w:val="0"/>
      <w:marTop w:val="0"/>
      <w:marBottom w:val="0"/>
      <w:divBdr>
        <w:top w:val="none" w:sz="0" w:space="0" w:color="auto"/>
        <w:left w:val="none" w:sz="0" w:space="0" w:color="auto"/>
        <w:bottom w:val="none" w:sz="0" w:space="0" w:color="auto"/>
        <w:right w:val="none" w:sz="0" w:space="0" w:color="auto"/>
      </w:divBdr>
    </w:div>
    <w:div w:id="978533688">
      <w:bodyDiv w:val="1"/>
      <w:marLeft w:val="0"/>
      <w:marRight w:val="0"/>
      <w:marTop w:val="0"/>
      <w:marBottom w:val="0"/>
      <w:divBdr>
        <w:top w:val="none" w:sz="0" w:space="0" w:color="auto"/>
        <w:left w:val="none" w:sz="0" w:space="0" w:color="auto"/>
        <w:bottom w:val="none" w:sz="0" w:space="0" w:color="auto"/>
        <w:right w:val="none" w:sz="0" w:space="0" w:color="auto"/>
      </w:divBdr>
    </w:div>
    <w:div w:id="1019543904">
      <w:bodyDiv w:val="1"/>
      <w:marLeft w:val="0"/>
      <w:marRight w:val="0"/>
      <w:marTop w:val="0"/>
      <w:marBottom w:val="0"/>
      <w:divBdr>
        <w:top w:val="none" w:sz="0" w:space="0" w:color="auto"/>
        <w:left w:val="none" w:sz="0" w:space="0" w:color="auto"/>
        <w:bottom w:val="none" w:sz="0" w:space="0" w:color="auto"/>
        <w:right w:val="none" w:sz="0" w:space="0" w:color="auto"/>
      </w:divBdr>
    </w:div>
    <w:div w:id="1020593577">
      <w:bodyDiv w:val="1"/>
      <w:marLeft w:val="0"/>
      <w:marRight w:val="0"/>
      <w:marTop w:val="0"/>
      <w:marBottom w:val="0"/>
      <w:divBdr>
        <w:top w:val="none" w:sz="0" w:space="0" w:color="auto"/>
        <w:left w:val="none" w:sz="0" w:space="0" w:color="auto"/>
        <w:bottom w:val="none" w:sz="0" w:space="0" w:color="auto"/>
        <w:right w:val="none" w:sz="0" w:space="0" w:color="auto"/>
      </w:divBdr>
    </w:div>
    <w:div w:id="1061250408">
      <w:bodyDiv w:val="1"/>
      <w:marLeft w:val="0"/>
      <w:marRight w:val="0"/>
      <w:marTop w:val="0"/>
      <w:marBottom w:val="0"/>
      <w:divBdr>
        <w:top w:val="none" w:sz="0" w:space="0" w:color="auto"/>
        <w:left w:val="none" w:sz="0" w:space="0" w:color="auto"/>
        <w:bottom w:val="none" w:sz="0" w:space="0" w:color="auto"/>
        <w:right w:val="none" w:sz="0" w:space="0" w:color="auto"/>
      </w:divBdr>
    </w:div>
    <w:div w:id="1170103598">
      <w:bodyDiv w:val="1"/>
      <w:marLeft w:val="0"/>
      <w:marRight w:val="0"/>
      <w:marTop w:val="0"/>
      <w:marBottom w:val="0"/>
      <w:divBdr>
        <w:top w:val="none" w:sz="0" w:space="0" w:color="auto"/>
        <w:left w:val="none" w:sz="0" w:space="0" w:color="auto"/>
        <w:bottom w:val="none" w:sz="0" w:space="0" w:color="auto"/>
        <w:right w:val="none" w:sz="0" w:space="0" w:color="auto"/>
      </w:divBdr>
    </w:div>
    <w:div w:id="1210143395">
      <w:bodyDiv w:val="1"/>
      <w:marLeft w:val="0"/>
      <w:marRight w:val="0"/>
      <w:marTop w:val="0"/>
      <w:marBottom w:val="0"/>
      <w:divBdr>
        <w:top w:val="none" w:sz="0" w:space="0" w:color="auto"/>
        <w:left w:val="none" w:sz="0" w:space="0" w:color="auto"/>
        <w:bottom w:val="none" w:sz="0" w:space="0" w:color="auto"/>
        <w:right w:val="none" w:sz="0" w:space="0" w:color="auto"/>
      </w:divBdr>
    </w:div>
    <w:div w:id="1211842100">
      <w:bodyDiv w:val="1"/>
      <w:marLeft w:val="0"/>
      <w:marRight w:val="0"/>
      <w:marTop w:val="0"/>
      <w:marBottom w:val="0"/>
      <w:divBdr>
        <w:top w:val="none" w:sz="0" w:space="0" w:color="auto"/>
        <w:left w:val="none" w:sz="0" w:space="0" w:color="auto"/>
        <w:bottom w:val="none" w:sz="0" w:space="0" w:color="auto"/>
        <w:right w:val="none" w:sz="0" w:space="0" w:color="auto"/>
      </w:divBdr>
    </w:div>
    <w:div w:id="1232734139">
      <w:bodyDiv w:val="1"/>
      <w:marLeft w:val="0"/>
      <w:marRight w:val="0"/>
      <w:marTop w:val="0"/>
      <w:marBottom w:val="0"/>
      <w:divBdr>
        <w:top w:val="none" w:sz="0" w:space="0" w:color="auto"/>
        <w:left w:val="none" w:sz="0" w:space="0" w:color="auto"/>
        <w:bottom w:val="none" w:sz="0" w:space="0" w:color="auto"/>
        <w:right w:val="none" w:sz="0" w:space="0" w:color="auto"/>
      </w:divBdr>
    </w:div>
    <w:div w:id="1266379026">
      <w:bodyDiv w:val="1"/>
      <w:marLeft w:val="0"/>
      <w:marRight w:val="0"/>
      <w:marTop w:val="0"/>
      <w:marBottom w:val="0"/>
      <w:divBdr>
        <w:top w:val="none" w:sz="0" w:space="0" w:color="auto"/>
        <w:left w:val="none" w:sz="0" w:space="0" w:color="auto"/>
        <w:bottom w:val="none" w:sz="0" w:space="0" w:color="auto"/>
        <w:right w:val="none" w:sz="0" w:space="0" w:color="auto"/>
      </w:divBdr>
    </w:div>
    <w:div w:id="1269123023">
      <w:bodyDiv w:val="1"/>
      <w:marLeft w:val="0"/>
      <w:marRight w:val="0"/>
      <w:marTop w:val="0"/>
      <w:marBottom w:val="0"/>
      <w:divBdr>
        <w:top w:val="none" w:sz="0" w:space="0" w:color="auto"/>
        <w:left w:val="none" w:sz="0" w:space="0" w:color="auto"/>
        <w:bottom w:val="none" w:sz="0" w:space="0" w:color="auto"/>
        <w:right w:val="none" w:sz="0" w:space="0" w:color="auto"/>
      </w:divBdr>
    </w:div>
    <w:div w:id="1274242870">
      <w:bodyDiv w:val="1"/>
      <w:marLeft w:val="0"/>
      <w:marRight w:val="0"/>
      <w:marTop w:val="0"/>
      <w:marBottom w:val="0"/>
      <w:divBdr>
        <w:top w:val="none" w:sz="0" w:space="0" w:color="auto"/>
        <w:left w:val="none" w:sz="0" w:space="0" w:color="auto"/>
        <w:bottom w:val="none" w:sz="0" w:space="0" w:color="auto"/>
        <w:right w:val="none" w:sz="0" w:space="0" w:color="auto"/>
      </w:divBdr>
    </w:div>
    <w:div w:id="1372918100">
      <w:bodyDiv w:val="1"/>
      <w:marLeft w:val="0"/>
      <w:marRight w:val="0"/>
      <w:marTop w:val="0"/>
      <w:marBottom w:val="0"/>
      <w:divBdr>
        <w:top w:val="none" w:sz="0" w:space="0" w:color="auto"/>
        <w:left w:val="none" w:sz="0" w:space="0" w:color="auto"/>
        <w:bottom w:val="none" w:sz="0" w:space="0" w:color="auto"/>
        <w:right w:val="none" w:sz="0" w:space="0" w:color="auto"/>
      </w:divBdr>
    </w:div>
    <w:div w:id="1440490506">
      <w:bodyDiv w:val="1"/>
      <w:marLeft w:val="0"/>
      <w:marRight w:val="0"/>
      <w:marTop w:val="0"/>
      <w:marBottom w:val="0"/>
      <w:divBdr>
        <w:top w:val="none" w:sz="0" w:space="0" w:color="auto"/>
        <w:left w:val="none" w:sz="0" w:space="0" w:color="auto"/>
        <w:bottom w:val="none" w:sz="0" w:space="0" w:color="auto"/>
        <w:right w:val="none" w:sz="0" w:space="0" w:color="auto"/>
      </w:divBdr>
    </w:div>
    <w:div w:id="1504200107">
      <w:bodyDiv w:val="1"/>
      <w:marLeft w:val="0"/>
      <w:marRight w:val="0"/>
      <w:marTop w:val="0"/>
      <w:marBottom w:val="0"/>
      <w:divBdr>
        <w:top w:val="none" w:sz="0" w:space="0" w:color="auto"/>
        <w:left w:val="none" w:sz="0" w:space="0" w:color="auto"/>
        <w:bottom w:val="none" w:sz="0" w:space="0" w:color="auto"/>
        <w:right w:val="none" w:sz="0" w:space="0" w:color="auto"/>
      </w:divBdr>
    </w:div>
    <w:div w:id="1504277893">
      <w:bodyDiv w:val="1"/>
      <w:marLeft w:val="0"/>
      <w:marRight w:val="0"/>
      <w:marTop w:val="0"/>
      <w:marBottom w:val="0"/>
      <w:divBdr>
        <w:top w:val="none" w:sz="0" w:space="0" w:color="auto"/>
        <w:left w:val="none" w:sz="0" w:space="0" w:color="auto"/>
        <w:bottom w:val="none" w:sz="0" w:space="0" w:color="auto"/>
        <w:right w:val="none" w:sz="0" w:space="0" w:color="auto"/>
      </w:divBdr>
    </w:div>
    <w:div w:id="1513447524">
      <w:bodyDiv w:val="1"/>
      <w:marLeft w:val="0"/>
      <w:marRight w:val="0"/>
      <w:marTop w:val="0"/>
      <w:marBottom w:val="0"/>
      <w:divBdr>
        <w:top w:val="none" w:sz="0" w:space="0" w:color="auto"/>
        <w:left w:val="none" w:sz="0" w:space="0" w:color="auto"/>
        <w:bottom w:val="none" w:sz="0" w:space="0" w:color="auto"/>
        <w:right w:val="none" w:sz="0" w:space="0" w:color="auto"/>
      </w:divBdr>
    </w:div>
    <w:div w:id="1518815130">
      <w:bodyDiv w:val="1"/>
      <w:marLeft w:val="0"/>
      <w:marRight w:val="0"/>
      <w:marTop w:val="0"/>
      <w:marBottom w:val="0"/>
      <w:divBdr>
        <w:top w:val="none" w:sz="0" w:space="0" w:color="auto"/>
        <w:left w:val="none" w:sz="0" w:space="0" w:color="auto"/>
        <w:bottom w:val="none" w:sz="0" w:space="0" w:color="auto"/>
        <w:right w:val="none" w:sz="0" w:space="0" w:color="auto"/>
      </w:divBdr>
    </w:div>
    <w:div w:id="1528759940">
      <w:bodyDiv w:val="1"/>
      <w:marLeft w:val="0"/>
      <w:marRight w:val="0"/>
      <w:marTop w:val="0"/>
      <w:marBottom w:val="0"/>
      <w:divBdr>
        <w:top w:val="none" w:sz="0" w:space="0" w:color="auto"/>
        <w:left w:val="none" w:sz="0" w:space="0" w:color="auto"/>
        <w:bottom w:val="none" w:sz="0" w:space="0" w:color="auto"/>
        <w:right w:val="none" w:sz="0" w:space="0" w:color="auto"/>
      </w:divBdr>
    </w:div>
    <w:div w:id="1528828511">
      <w:bodyDiv w:val="1"/>
      <w:marLeft w:val="0"/>
      <w:marRight w:val="0"/>
      <w:marTop w:val="0"/>
      <w:marBottom w:val="0"/>
      <w:divBdr>
        <w:top w:val="none" w:sz="0" w:space="0" w:color="auto"/>
        <w:left w:val="none" w:sz="0" w:space="0" w:color="auto"/>
        <w:bottom w:val="none" w:sz="0" w:space="0" w:color="auto"/>
        <w:right w:val="none" w:sz="0" w:space="0" w:color="auto"/>
      </w:divBdr>
    </w:div>
    <w:div w:id="1535196529">
      <w:bodyDiv w:val="1"/>
      <w:marLeft w:val="0"/>
      <w:marRight w:val="0"/>
      <w:marTop w:val="0"/>
      <w:marBottom w:val="0"/>
      <w:divBdr>
        <w:top w:val="none" w:sz="0" w:space="0" w:color="auto"/>
        <w:left w:val="none" w:sz="0" w:space="0" w:color="auto"/>
        <w:bottom w:val="none" w:sz="0" w:space="0" w:color="auto"/>
        <w:right w:val="none" w:sz="0" w:space="0" w:color="auto"/>
      </w:divBdr>
    </w:div>
    <w:div w:id="1538203453">
      <w:bodyDiv w:val="1"/>
      <w:marLeft w:val="0"/>
      <w:marRight w:val="0"/>
      <w:marTop w:val="0"/>
      <w:marBottom w:val="0"/>
      <w:divBdr>
        <w:top w:val="none" w:sz="0" w:space="0" w:color="auto"/>
        <w:left w:val="none" w:sz="0" w:space="0" w:color="auto"/>
        <w:bottom w:val="none" w:sz="0" w:space="0" w:color="auto"/>
        <w:right w:val="none" w:sz="0" w:space="0" w:color="auto"/>
      </w:divBdr>
    </w:div>
    <w:div w:id="1545169792">
      <w:bodyDiv w:val="1"/>
      <w:marLeft w:val="0"/>
      <w:marRight w:val="0"/>
      <w:marTop w:val="0"/>
      <w:marBottom w:val="0"/>
      <w:divBdr>
        <w:top w:val="none" w:sz="0" w:space="0" w:color="auto"/>
        <w:left w:val="none" w:sz="0" w:space="0" w:color="auto"/>
        <w:bottom w:val="none" w:sz="0" w:space="0" w:color="auto"/>
        <w:right w:val="none" w:sz="0" w:space="0" w:color="auto"/>
      </w:divBdr>
    </w:div>
    <w:div w:id="1611283552">
      <w:bodyDiv w:val="1"/>
      <w:marLeft w:val="0"/>
      <w:marRight w:val="0"/>
      <w:marTop w:val="0"/>
      <w:marBottom w:val="0"/>
      <w:divBdr>
        <w:top w:val="none" w:sz="0" w:space="0" w:color="auto"/>
        <w:left w:val="none" w:sz="0" w:space="0" w:color="auto"/>
        <w:bottom w:val="none" w:sz="0" w:space="0" w:color="auto"/>
        <w:right w:val="none" w:sz="0" w:space="0" w:color="auto"/>
      </w:divBdr>
    </w:div>
    <w:div w:id="1621379925">
      <w:bodyDiv w:val="1"/>
      <w:marLeft w:val="0"/>
      <w:marRight w:val="0"/>
      <w:marTop w:val="0"/>
      <w:marBottom w:val="0"/>
      <w:divBdr>
        <w:top w:val="none" w:sz="0" w:space="0" w:color="auto"/>
        <w:left w:val="none" w:sz="0" w:space="0" w:color="auto"/>
        <w:bottom w:val="none" w:sz="0" w:space="0" w:color="auto"/>
        <w:right w:val="none" w:sz="0" w:space="0" w:color="auto"/>
      </w:divBdr>
    </w:div>
    <w:div w:id="1649284656">
      <w:bodyDiv w:val="1"/>
      <w:marLeft w:val="0"/>
      <w:marRight w:val="0"/>
      <w:marTop w:val="0"/>
      <w:marBottom w:val="0"/>
      <w:divBdr>
        <w:top w:val="none" w:sz="0" w:space="0" w:color="auto"/>
        <w:left w:val="none" w:sz="0" w:space="0" w:color="auto"/>
        <w:bottom w:val="none" w:sz="0" w:space="0" w:color="auto"/>
        <w:right w:val="none" w:sz="0" w:space="0" w:color="auto"/>
      </w:divBdr>
    </w:div>
    <w:div w:id="1651405369">
      <w:bodyDiv w:val="1"/>
      <w:marLeft w:val="0"/>
      <w:marRight w:val="0"/>
      <w:marTop w:val="0"/>
      <w:marBottom w:val="0"/>
      <w:divBdr>
        <w:top w:val="none" w:sz="0" w:space="0" w:color="auto"/>
        <w:left w:val="none" w:sz="0" w:space="0" w:color="auto"/>
        <w:bottom w:val="none" w:sz="0" w:space="0" w:color="auto"/>
        <w:right w:val="none" w:sz="0" w:space="0" w:color="auto"/>
      </w:divBdr>
    </w:div>
    <w:div w:id="1656881610">
      <w:bodyDiv w:val="1"/>
      <w:marLeft w:val="0"/>
      <w:marRight w:val="0"/>
      <w:marTop w:val="0"/>
      <w:marBottom w:val="0"/>
      <w:divBdr>
        <w:top w:val="none" w:sz="0" w:space="0" w:color="auto"/>
        <w:left w:val="none" w:sz="0" w:space="0" w:color="auto"/>
        <w:bottom w:val="none" w:sz="0" w:space="0" w:color="auto"/>
        <w:right w:val="none" w:sz="0" w:space="0" w:color="auto"/>
      </w:divBdr>
    </w:div>
    <w:div w:id="1720282774">
      <w:bodyDiv w:val="1"/>
      <w:marLeft w:val="0"/>
      <w:marRight w:val="0"/>
      <w:marTop w:val="0"/>
      <w:marBottom w:val="0"/>
      <w:divBdr>
        <w:top w:val="none" w:sz="0" w:space="0" w:color="auto"/>
        <w:left w:val="none" w:sz="0" w:space="0" w:color="auto"/>
        <w:bottom w:val="none" w:sz="0" w:space="0" w:color="auto"/>
        <w:right w:val="none" w:sz="0" w:space="0" w:color="auto"/>
      </w:divBdr>
    </w:div>
    <w:div w:id="1780753745">
      <w:bodyDiv w:val="1"/>
      <w:marLeft w:val="0"/>
      <w:marRight w:val="0"/>
      <w:marTop w:val="0"/>
      <w:marBottom w:val="0"/>
      <w:divBdr>
        <w:top w:val="none" w:sz="0" w:space="0" w:color="auto"/>
        <w:left w:val="none" w:sz="0" w:space="0" w:color="auto"/>
        <w:bottom w:val="none" w:sz="0" w:space="0" w:color="auto"/>
        <w:right w:val="none" w:sz="0" w:space="0" w:color="auto"/>
      </w:divBdr>
    </w:div>
    <w:div w:id="1820876338">
      <w:bodyDiv w:val="1"/>
      <w:marLeft w:val="0"/>
      <w:marRight w:val="0"/>
      <w:marTop w:val="0"/>
      <w:marBottom w:val="0"/>
      <w:divBdr>
        <w:top w:val="none" w:sz="0" w:space="0" w:color="auto"/>
        <w:left w:val="none" w:sz="0" w:space="0" w:color="auto"/>
        <w:bottom w:val="none" w:sz="0" w:space="0" w:color="auto"/>
        <w:right w:val="none" w:sz="0" w:space="0" w:color="auto"/>
      </w:divBdr>
    </w:div>
    <w:div w:id="1865482921">
      <w:bodyDiv w:val="1"/>
      <w:marLeft w:val="0"/>
      <w:marRight w:val="0"/>
      <w:marTop w:val="0"/>
      <w:marBottom w:val="0"/>
      <w:divBdr>
        <w:top w:val="none" w:sz="0" w:space="0" w:color="auto"/>
        <w:left w:val="none" w:sz="0" w:space="0" w:color="auto"/>
        <w:bottom w:val="none" w:sz="0" w:space="0" w:color="auto"/>
        <w:right w:val="none" w:sz="0" w:space="0" w:color="auto"/>
      </w:divBdr>
    </w:div>
    <w:div w:id="1877770050">
      <w:bodyDiv w:val="1"/>
      <w:marLeft w:val="0"/>
      <w:marRight w:val="0"/>
      <w:marTop w:val="0"/>
      <w:marBottom w:val="0"/>
      <w:divBdr>
        <w:top w:val="none" w:sz="0" w:space="0" w:color="auto"/>
        <w:left w:val="none" w:sz="0" w:space="0" w:color="auto"/>
        <w:bottom w:val="none" w:sz="0" w:space="0" w:color="auto"/>
        <w:right w:val="none" w:sz="0" w:space="0" w:color="auto"/>
      </w:divBdr>
    </w:div>
    <w:div w:id="1890221585">
      <w:bodyDiv w:val="1"/>
      <w:marLeft w:val="0"/>
      <w:marRight w:val="0"/>
      <w:marTop w:val="0"/>
      <w:marBottom w:val="0"/>
      <w:divBdr>
        <w:top w:val="none" w:sz="0" w:space="0" w:color="auto"/>
        <w:left w:val="none" w:sz="0" w:space="0" w:color="auto"/>
        <w:bottom w:val="none" w:sz="0" w:space="0" w:color="auto"/>
        <w:right w:val="none" w:sz="0" w:space="0" w:color="auto"/>
      </w:divBdr>
    </w:div>
    <w:div w:id="1906258270">
      <w:bodyDiv w:val="1"/>
      <w:marLeft w:val="0"/>
      <w:marRight w:val="0"/>
      <w:marTop w:val="0"/>
      <w:marBottom w:val="0"/>
      <w:divBdr>
        <w:top w:val="none" w:sz="0" w:space="0" w:color="auto"/>
        <w:left w:val="none" w:sz="0" w:space="0" w:color="auto"/>
        <w:bottom w:val="none" w:sz="0" w:space="0" w:color="auto"/>
        <w:right w:val="none" w:sz="0" w:space="0" w:color="auto"/>
      </w:divBdr>
    </w:div>
    <w:div w:id="1933659456">
      <w:bodyDiv w:val="1"/>
      <w:marLeft w:val="0"/>
      <w:marRight w:val="0"/>
      <w:marTop w:val="0"/>
      <w:marBottom w:val="0"/>
      <w:divBdr>
        <w:top w:val="none" w:sz="0" w:space="0" w:color="auto"/>
        <w:left w:val="none" w:sz="0" w:space="0" w:color="auto"/>
        <w:bottom w:val="none" w:sz="0" w:space="0" w:color="auto"/>
        <w:right w:val="none" w:sz="0" w:space="0" w:color="auto"/>
      </w:divBdr>
    </w:div>
    <w:div w:id="1973900687">
      <w:bodyDiv w:val="1"/>
      <w:marLeft w:val="0"/>
      <w:marRight w:val="0"/>
      <w:marTop w:val="0"/>
      <w:marBottom w:val="0"/>
      <w:divBdr>
        <w:top w:val="none" w:sz="0" w:space="0" w:color="auto"/>
        <w:left w:val="none" w:sz="0" w:space="0" w:color="auto"/>
        <w:bottom w:val="none" w:sz="0" w:space="0" w:color="auto"/>
        <w:right w:val="none" w:sz="0" w:space="0" w:color="auto"/>
      </w:divBdr>
    </w:div>
    <w:div w:id="1979383981">
      <w:bodyDiv w:val="1"/>
      <w:marLeft w:val="0"/>
      <w:marRight w:val="0"/>
      <w:marTop w:val="0"/>
      <w:marBottom w:val="0"/>
      <w:divBdr>
        <w:top w:val="none" w:sz="0" w:space="0" w:color="auto"/>
        <w:left w:val="none" w:sz="0" w:space="0" w:color="auto"/>
        <w:bottom w:val="none" w:sz="0" w:space="0" w:color="auto"/>
        <w:right w:val="none" w:sz="0" w:space="0" w:color="auto"/>
      </w:divBdr>
    </w:div>
    <w:div w:id="2012876349">
      <w:bodyDiv w:val="1"/>
      <w:marLeft w:val="0"/>
      <w:marRight w:val="0"/>
      <w:marTop w:val="0"/>
      <w:marBottom w:val="0"/>
      <w:divBdr>
        <w:top w:val="none" w:sz="0" w:space="0" w:color="auto"/>
        <w:left w:val="none" w:sz="0" w:space="0" w:color="auto"/>
        <w:bottom w:val="none" w:sz="0" w:space="0" w:color="auto"/>
        <w:right w:val="none" w:sz="0" w:space="0" w:color="auto"/>
      </w:divBdr>
    </w:div>
    <w:div w:id="2018535902">
      <w:bodyDiv w:val="1"/>
      <w:marLeft w:val="0"/>
      <w:marRight w:val="0"/>
      <w:marTop w:val="0"/>
      <w:marBottom w:val="0"/>
      <w:divBdr>
        <w:top w:val="none" w:sz="0" w:space="0" w:color="auto"/>
        <w:left w:val="none" w:sz="0" w:space="0" w:color="auto"/>
        <w:bottom w:val="none" w:sz="0" w:space="0" w:color="auto"/>
        <w:right w:val="none" w:sz="0" w:space="0" w:color="auto"/>
      </w:divBdr>
    </w:div>
    <w:div w:id="2022660465">
      <w:bodyDiv w:val="1"/>
      <w:marLeft w:val="0"/>
      <w:marRight w:val="0"/>
      <w:marTop w:val="0"/>
      <w:marBottom w:val="0"/>
      <w:divBdr>
        <w:top w:val="none" w:sz="0" w:space="0" w:color="auto"/>
        <w:left w:val="none" w:sz="0" w:space="0" w:color="auto"/>
        <w:bottom w:val="none" w:sz="0" w:space="0" w:color="auto"/>
        <w:right w:val="none" w:sz="0" w:space="0" w:color="auto"/>
      </w:divBdr>
    </w:div>
    <w:div w:id="2023623650">
      <w:bodyDiv w:val="1"/>
      <w:marLeft w:val="0"/>
      <w:marRight w:val="0"/>
      <w:marTop w:val="0"/>
      <w:marBottom w:val="0"/>
      <w:divBdr>
        <w:top w:val="none" w:sz="0" w:space="0" w:color="auto"/>
        <w:left w:val="none" w:sz="0" w:space="0" w:color="auto"/>
        <w:bottom w:val="none" w:sz="0" w:space="0" w:color="auto"/>
        <w:right w:val="none" w:sz="0" w:space="0" w:color="auto"/>
      </w:divBdr>
    </w:div>
    <w:div w:id="2091387649">
      <w:bodyDiv w:val="1"/>
      <w:marLeft w:val="0"/>
      <w:marRight w:val="0"/>
      <w:marTop w:val="0"/>
      <w:marBottom w:val="0"/>
      <w:divBdr>
        <w:top w:val="none" w:sz="0" w:space="0" w:color="auto"/>
        <w:left w:val="none" w:sz="0" w:space="0" w:color="auto"/>
        <w:bottom w:val="none" w:sz="0" w:space="0" w:color="auto"/>
        <w:right w:val="none" w:sz="0" w:space="0" w:color="auto"/>
      </w:divBdr>
    </w:div>
    <w:div w:id="2094860829">
      <w:bodyDiv w:val="1"/>
      <w:marLeft w:val="0"/>
      <w:marRight w:val="0"/>
      <w:marTop w:val="0"/>
      <w:marBottom w:val="0"/>
      <w:divBdr>
        <w:top w:val="none" w:sz="0" w:space="0" w:color="auto"/>
        <w:left w:val="none" w:sz="0" w:space="0" w:color="auto"/>
        <w:bottom w:val="none" w:sz="0" w:space="0" w:color="auto"/>
        <w:right w:val="none" w:sz="0" w:space="0" w:color="auto"/>
      </w:divBdr>
    </w:div>
    <w:div w:id="2100712321">
      <w:bodyDiv w:val="1"/>
      <w:marLeft w:val="0"/>
      <w:marRight w:val="0"/>
      <w:marTop w:val="0"/>
      <w:marBottom w:val="0"/>
      <w:divBdr>
        <w:top w:val="none" w:sz="0" w:space="0" w:color="auto"/>
        <w:left w:val="none" w:sz="0" w:space="0" w:color="auto"/>
        <w:bottom w:val="none" w:sz="0" w:space="0" w:color="auto"/>
        <w:right w:val="none" w:sz="0" w:space="0" w:color="auto"/>
      </w:divBdr>
    </w:div>
    <w:div w:id="2110808865">
      <w:bodyDiv w:val="1"/>
      <w:marLeft w:val="0"/>
      <w:marRight w:val="0"/>
      <w:marTop w:val="0"/>
      <w:marBottom w:val="0"/>
      <w:divBdr>
        <w:top w:val="none" w:sz="0" w:space="0" w:color="auto"/>
        <w:left w:val="none" w:sz="0" w:space="0" w:color="auto"/>
        <w:bottom w:val="none" w:sz="0" w:space="0" w:color="auto"/>
        <w:right w:val="none" w:sz="0" w:space="0" w:color="auto"/>
      </w:divBdr>
    </w:div>
    <w:div w:id="2124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agpd.es/portalwebAGPD/index-ides-idphp.php" TargetMode="External"/><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agpd.es/portalwebAGPD/index-ides-idphp.php" TargetMode="External"/><Relationship Id="rId34" Type="http://schemas.openxmlformats.org/officeDocument/2006/relationships/hyperlink" Target="http://www.agpd.es/portalwebAGPD/index-ides-idphp.php"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agpd.es/portalwebAGPD/index-ides-idphp.php" TargetMode="External"/><Relationship Id="rId33" Type="http://schemas.openxmlformats.org/officeDocument/2006/relationships/hyperlink" Target="http://www.agpd.es/portalwebAGPD/index-ides-idphp.ph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darkfunction.com/editor" TargetMode="External"/><Relationship Id="rId29" Type="http://schemas.openxmlformats.org/officeDocument/2006/relationships/hyperlink" Target="http://www.agpd.es/portalwebAGPD/index-ides-idphp.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www.agpd.es/portalwebAGPD/index-ides-idphp.php" TargetMode="External"/><Relationship Id="rId32" Type="http://schemas.openxmlformats.org/officeDocument/2006/relationships/hyperlink" Target="http://www.agpd.es/portalwebAGPD/index-ides-idphp.php" TargetMode="External"/><Relationship Id="rId37" Type="http://schemas.openxmlformats.org/officeDocument/2006/relationships/hyperlink" Target="http://www.agpd.es/portalwebAGPD/index-ides-idphp.ph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agpd.es/portalwebAGPD/index-ides-idphp.php" TargetMode="External"/><Relationship Id="rId28" Type="http://schemas.openxmlformats.org/officeDocument/2006/relationships/hyperlink" Target="http://www.agpd.es/portalwebAGPD/index-ides-idphp.php" TargetMode="External"/><Relationship Id="rId36" Type="http://schemas.openxmlformats.org/officeDocument/2006/relationships/hyperlink" Target="http://www.agpd.es/portalwebAGPD/index-ides-idphp.php" TargetMode="Externa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hyperlink" Target="http://www.agpd.es/portalwebAGPD/index-ides-idphp.php" TargetMode="External"/><Relationship Id="rId4" Type="http://schemas.openxmlformats.org/officeDocument/2006/relationships/styles" Target="styles.xml"/><Relationship Id="rId9" Type="http://schemas.openxmlformats.org/officeDocument/2006/relationships/hyperlink" Target="http://www.cs.upc.edu/" TargetMode="External"/><Relationship Id="rId14" Type="http://schemas.openxmlformats.org/officeDocument/2006/relationships/image" Target="media/image3.png"/><Relationship Id="rId22" Type="http://schemas.openxmlformats.org/officeDocument/2006/relationships/hyperlink" Target="http://www.agpd.es/portalwebAGPD/index-ides-idphp.php" TargetMode="External"/><Relationship Id="rId27" Type="http://schemas.openxmlformats.org/officeDocument/2006/relationships/hyperlink" Target="http://www.agpd.es/portalwebAGPD/index-ides-idphp.php" TargetMode="External"/><Relationship Id="rId30" Type="http://schemas.openxmlformats.org/officeDocument/2006/relationships/hyperlink" Target="http://www.agpd.es/portalwebAGPD/index-ides-idphp.php" TargetMode="External"/><Relationship Id="rId35" Type="http://schemas.openxmlformats.org/officeDocument/2006/relationships/hyperlink" Target="http://www.agpd.es/portalwebAGPD/index-ides-idphp.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iytre\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1563E33-B29D-4066-8A61-2A8136B1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1889</TotalTime>
  <Pages>46</Pages>
  <Words>13545</Words>
  <Characters>74500</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Ignacio Soto Alsina</dc:creator>
  <cp:keywords/>
  <cp:lastModifiedBy>Ignacio Soto Alsina</cp:lastModifiedBy>
  <cp:revision>20</cp:revision>
  <dcterms:created xsi:type="dcterms:W3CDTF">2015-01-18T16:47:00Z</dcterms:created>
  <dcterms:modified xsi:type="dcterms:W3CDTF">2015-01-20T00:30:00Z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